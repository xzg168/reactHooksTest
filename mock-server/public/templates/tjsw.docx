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E62" w:rsidRDefault="00AB7AE3">
      <w:pPr>
        <w:jc w:val="center"/>
        <w:rPr>
          <w:rFonts w:ascii="华文宋体" w:hAnsi="华文宋体"/>
          <w:b/>
          <w:color w:val="FF0000"/>
          <w:sz w:val="44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-594360</wp:posOffset>
                </wp:positionV>
                <wp:extent cx="1943100" cy="9212580"/>
                <wp:effectExtent l="0" t="13970" r="13335" b="12700"/>
                <wp:wrapNone/>
                <wp:docPr id="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9212580"/>
                          <a:chOff x="338" y="816"/>
                          <a:chExt cx="3060" cy="12948"/>
                        </a:xfrm>
                      </wpg:grpSpPr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38" y="1596"/>
                            <a:ext cx="720" cy="11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650873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0"/>
                                </w:rPr>
                                <w:t>装</w:t>
                              </w: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rFonts w:ascii="宋体"/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rFonts w:ascii="宋体"/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rFonts w:ascii="宋体"/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650873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0"/>
                                </w:rPr>
                                <w:t>订</w:t>
                              </w: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650873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20"/>
                                </w:rPr>
                                <w:t>线</w:t>
                              </w: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DC0E62">
                              <w:pPr>
                                <w:rPr>
                                  <w:color w:val="FF0000"/>
                                  <w:sz w:val="20"/>
                                </w:rPr>
                              </w:pPr>
                            </w:p>
                            <w:p w:rsidR="00DC0E62" w:rsidRDefault="00650873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线</w:t>
                              </w:r>
                            </w:p>
                            <w:p w:rsidR="00DC0E62" w:rsidRDefault="00650873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外</w:t>
                              </w:r>
                            </w:p>
                            <w:p w:rsidR="00DC0E62" w:rsidRDefault="00650873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严</w:t>
                              </w:r>
                            </w:p>
                            <w:p w:rsidR="00DC0E62" w:rsidRDefault="00650873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禁</w:t>
                              </w:r>
                            </w:p>
                            <w:p w:rsidR="00DC0E62" w:rsidRDefault="00650873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写</w:t>
                              </w:r>
                            </w:p>
                            <w:p w:rsidR="00DC0E62" w:rsidRDefault="00650873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18"/>
                                </w:rPr>
                                <w:t>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11"/>
                        <wpg:cNvGrpSpPr>
                          <a:grpSpLocks/>
                        </wpg:cNvGrpSpPr>
                        <wpg:grpSpPr bwMode="auto">
                          <a:xfrm>
                            <a:off x="1058" y="816"/>
                            <a:ext cx="2340" cy="688"/>
                            <a:chOff x="4857" y="6572"/>
                            <a:chExt cx="2340" cy="688"/>
                          </a:xfrm>
                        </wpg:grpSpPr>
                        <wps:wsp>
                          <wps:cNvPr id="5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121" y="6572"/>
                              <a:ext cx="2076" cy="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C0E62" w:rsidRDefault="00650873">
                                <w:pPr>
                                  <w:spacing w:line="320" w:lineRule="exact"/>
                                  <w:rPr>
                                    <w:b/>
                                    <w:bCs/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8"/>
                                  </w:rPr>
                                  <w:t>国家开发银行</w:t>
                                </w:r>
                              </w:p>
                              <w:p w:rsidR="00DC0E62" w:rsidRDefault="00650873">
                                <w:pPr>
                                  <w:spacing w:line="120" w:lineRule="exact"/>
                                  <w:ind w:firstLineChars="50" w:firstLine="71"/>
                                  <w:rPr>
                                    <w:spacing w:val="16"/>
                                    <w:sz w:val="11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eastAsia="黑体" w:hint="eastAsia"/>
                                    <w:spacing w:val="16"/>
                                    <w:sz w:val="11"/>
                                  </w:rPr>
                                  <w:t>China</w:t>
                                </w:r>
                                <w:r>
                                  <w:rPr>
                                    <w:rFonts w:eastAsia="黑体" w:hint="eastAsia"/>
                                    <w:spacing w:val="20"/>
                                    <w:sz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黑体" w:hint="eastAsia"/>
                                    <w:spacing w:val="16"/>
                                    <w:sz w:val="11"/>
                                  </w:rPr>
                                  <w:t>Development</w:t>
                                </w:r>
                                <w:r>
                                  <w:rPr>
                                    <w:rFonts w:eastAsia="黑体" w:hint="eastAsia"/>
                                    <w:spacing w:val="20"/>
                                    <w:sz w:val="1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黑体" w:hint="eastAsia"/>
                                    <w:spacing w:val="16"/>
                                    <w:sz w:val="11"/>
                                  </w:rPr>
                                  <w:t>Bank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Picture 13" descr="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857" y="6652"/>
                              <a:ext cx="390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55" y="2376"/>
                            <a:ext cx="0" cy="113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left:0;text-align:left;margin-left:-54pt;margin-top:-46.8pt;width:153pt;height:725.4pt;z-index:251657216" coordorigin="338,816" coordsize="3060,129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RPUKZgUAAO8SAAAOAAAAZHJzL2Uyb0RvYy54bWzsWNtu4zYQfS/QfxD0&#10;rliUJVsS4iwSX4IF0jboph9AS7RFrCSqJB07W/TfO0NK8iUJ4r2hLbAGbFC8aebMzOGhL9/tqtJ5&#10;ZFJxUU9ccuG7DqszkfN6PXH/eFh4sesoTeuclqJmE/eJKffd1c8/XW6blAWiEGXOpAOb1CrdNhO3&#10;0LpJBwOVFayi6kI0rIbBlZAV1fAo14Nc0i3sXpWDwPdHg62QeSNFxpSC3pkddK/M/qsVy/Rvq5Vi&#10;2iknLtimza80v0v8HVxd0nQtaVPwrDWDfoEVFeU1vLTfakY1dTaSP9uq4pkUSqz0RSaqgViteMaM&#10;D+AN8U+8uZVi0xhf1ul23fQwAbQnOH3xttmvj/fS4fnEDVynphWEyLzVIQlis23WKUy5lc2H5l5a&#10;B6F5J7KPCoYHp+P4vLaTneX2F5HDfnSjhcFmt5IVbgFeOzsTgqc+BGynnQw6SRIOiQ+RymAsCUgQ&#10;xW2QsgIiieuGQ8gpGI3JyIYvK+bt6qE/apeSIAljHB7Q1L7X2Nraho5Bvqk9pOrrIP1Q0IaZSCnE&#10;q4V02EH6gO7diJ0ztqCaSYioo3fQDW4bgJQF1qnFtKD1ml1LKbYFozlYR4wzaDbsb4OBDwo3eQvp&#10;DjESJS1kHdzjoMOLDONjvGjaSKVvmagcbExcCcVkzKSPd0pbaLspGNZaLHhZQj9Ny/qoA2Jge+C1&#10;sBTH0ABTH38lfjKP53HohcFo7oX+bOZdL6ahN1qQcTQbzqbTGfkb30vCtOB5zmp8TVerJDwvcC1r&#10;2Crrq1WJkue4HZqk5Ho5LaXzSIErFubTJtDBtMGxGSa/wJcTl0gQ+jdB4i1G8dgLF2HkJWM/9nyS&#10;3CQjP0zC2eLYpTtes693ydlCzURBZJPpVd9883nuG00rroGNS15BdfWTaIopOK9zE1pNeWnbB1Cg&#10;+XsoINxdoKHobI7aitO75Q52wc6lyJ8gdaWAzIIchCMEGoWQn1xnC3Q8cdWfGyqZ65Tva0j/hIQh&#10;TNPmIYxM3srDkeXhCK0z2Griatexzam2nL9pJF8X8CZbcLW4BnJacZPNe6sMsRl+sAxoWMM298Ud&#10;dsXd8qUp0FM+xAPhW/El8aMT4sMiQtIMhogNMubIFjFNe7YM42hs6HIEoGHMcWz+2sJ/ky2jDtDf&#10;gWiA/krmEGMxBqYnPajT78SSEQnICVI9wP54dARwj9Nns+QBl5xJOUieZ1b2a6z12ZVt+PqF4jVK&#10;oc30/08NNzxL4dsSLLSenRlv60xYpTfIR1arVmftUVH5cdN4IPUaqvmSl1w/GdkKDI1G1Y/3PENd&#10;hQ97aoFcs1IMRvGlDgElkTOVAYmZiuim28WQgzwzkmyvHFQDRYQ0t+96JiaOdxng45FBy5I33eGI&#10;7dZ1MOJEfb6AnlW2M5FtKlZrK9UlKwEFUauCN8p1ZMqqJctBWLzPLR13p8ahPAjia99PghtvGvlT&#10;kAfjuXedhGNv7M/HoR/GZEqm3Vm6UQxgoOWs4d/gMDU6wIhPe6B1B5xRMNCFkFjdkCFjGWpVWjKd&#10;Fdi9AlnR9sPkfsDAvEcWQT9Lw+15fBS1PN6x0zBp2T/0o/ZU76R2p89+SLi9GjrQLTa7u/Aepl3y&#10;Q8K1Wt0kLKYo5D9mK3yNPmovelbNfferFGgYS4lGKZPDe9S0tjfTbFe3N9Oe88y17OGpgVvo0f3J&#10;Lum06Zv3J1BeIE5AXgVD0AGm0LvaayuPvH19KkEjG2F+zvXp7PMeVfpLSh4Lf0ZVYW8z6knNhLaW&#10;w38KrZR/Tdb/Ry9r/f3y1QK2hWz5uQvu4W0DImc0DWRrm8Lwrwq0jv62OXw2s/b/U139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yPaS8eIAAAANAQAADwAAAGRycy9kb3ducmV2&#10;LnhtbEyPQW+CQBCF7036HzZj0psuSLSKLMaYtifTRG3S9DbCCER2lrAr4L/vcmpvb2Ze3nwv2Q66&#10;Fh21tjKsIJwFIIgzk1dcKPg6v09XIKxDzrE2TAoeZGGbPj8lGOem5yN1J1cIH8I2RgWlc00spc1K&#10;0mhnpiH2t6tpNTo/toXMW+x9uK7lPAiWUmPF/kOJDe1Lym6nu1bw0WO/i8K37nC77h8/58Xn9yEk&#10;pV4mw24DwtHg/sww4nt0SD3Txdw5t6JWMA2DlS/jvFpHSxCjZT1uLl5Ei9c5yDSR/1ukvwAAAP//&#10;AwBQSwMECgAAAAAAAAAhAATRaY3jAAAA4wAAABQAAABkcnMvbWVkaWEvaW1hZ2UxLnBuZ4lQTkcN&#10;ChoKAAAADUlIRFIAAAAaAAAAGwgCAAAA7XQIPAAAAAFzUkdCAK7OHOkAAAAJcEhZcwAADsQAAA7E&#10;AZUrDhsAAACISURBVEhL7ZXBDsAgCENhP65+OeM4sxRfdjKZXoVCoVaPiDHcVqf1VUTeR3jCgUAz&#10;X5dMHO+krBnqLuFOd+/l/Gt2T/5ag1J3rWl5F3BUd6y7C70wHOSSUvGWK7KqMrSGOX0DsoU/fpqd&#10;3oyGm3MGs0UKl8ZN1ELhTnfvae4+u1QA+JLJZtMib3jTSvpTASHQAAAAAElFTkSuQmCCUEsBAi0A&#10;FAAGAAgAAAAhALGCZ7YKAQAAEwIAABMAAAAAAAAAAAAAAAAAAAAAAFtDb250ZW50X1R5cGVzXS54&#10;bWxQSwECLQAUAAYACAAAACEAOP0h/9YAAACUAQAACwAAAAAAAAAAAAAAAAA7AQAAX3JlbHMvLnJl&#10;bHNQSwECLQAUAAYACAAAACEAI0T1CmYFAADvEgAADgAAAAAAAAAAAAAAAAA6AgAAZHJzL2Uyb0Rv&#10;Yy54bWxQSwECLQAUAAYACAAAACEAqiYOvrwAAAAhAQAAGQAAAAAAAAAAAAAAAADMBwAAZHJzL19y&#10;ZWxzL2Uyb0RvYy54bWwucmVsc1BLAQItABQABgAIAAAAIQDI9pLx4gAAAA0BAAAPAAAAAAAAAAAA&#10;AAAAAL8IAABkcnMvZG93bnJldi54bWxQSwECLQAKAAAAAAAAACEABNFpjeMAAADjAAAAFAAAAAAA&#10;AAAAAAAAAADOCQAAZHJzL21lZGlhL2ltYWdlMS5wbmdQSwUGAAAAAAYABgB8AQAA4w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338;top:1596;width:720;height:1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650873">
                        <w:pPr>
                          <w:rPr>
                            <w:color w:val="FF0000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0"/>
                          </w:rPr>
                          <w:t>装</w:t>
                        </w: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rFonts w:ascii="宋体"/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rFonts w:ascii="宋体"/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rFonts w:ascii="宋体"/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650873">
                        <w:pPr>
                          <w:rPr>
                            <w:color w:val="FF0000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0"/>
                          </w:rPr>
                          <w:t>订</w:t>
                        </w: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650873">
                        <w:pPr>
                          <w:rPr>
                            <w:color w:val="FF0000"/>
                            <w:sz w:val="2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20"/>
                          </w:rPr>
                          <w:t>线</w:t>
                        </w: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DC0E62">
                        <w:pPr>
                          <w:rPr>
                            <w:color w:val="FF0000"/>
                            <w:sz w:val="20"/>
                          </w:rPr>
                        </w:pPr>
                      </w:p>
                      <w:p w:rsidR="00DC0E62" w:rsidRDefault="00650873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线</w:t>
                        </w:r>
                      </w:p>
                      <w:p w:rsidR="00DC0E62" w:rsidRDefault="00650873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外</w:t>
                        </w:r>
                      </w:p>
                      <w:p w:rsidR="00DC0E62" w:rsidRDefault="00650873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严</w:t>
                        </w:r>
                      </w:p>
                      <w:p w:rsidR="00DC0E62" w:rsidRDefault="00650873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禁</w:t>
                        </w:r>
                      </w:p>
                      <w:p w:rsidR="00DC0E62" w:rsidRDefault="00650873">
                        <w:pPr>
                          <w:rPr>
                            <w:color w:val="FF0000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写</w:t>
                        </w:r>
                      </w:p>
                      <w:p w:rsidR="00DC0E62" w:rsidRDefault="00650873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18"/>
                          </w:rPr>
                          <w:t>字</w:t>
                        </w:r>
                      </w:p>
                    </w:txbxContent>
                  </v:textbox>
                </v:shape>
                <v:group id="Group 11" o:spid="_x0000_s1028" style="position:absolute;left:1058;top:816;width:2340;height:688" coordorigin="4857,6572" coordsize="2340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12" o:spid="_x0000_s1029" style="position:absolute;left:5121;top:6572;width:2076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RdtwgAAANoAAAAPAAAAZHJzL2Rvd25yZXYueG1sRI9BawIx&#10;FITvQv9DeAVvmrVYka1RrK7owYPa9v5InruLm5dlE3XtrzeC4HGYmW+Yyay1lbhQ40vHCgb9BASx&#10;dqbkXMHvz6o3BuEDssHKMSm4kYfZ9K0zwdS4K+/pcgi5iBD2KSooQqhTKb0uyKLvu5o4ekfXWAxR&#10;Nrk0DV4j3FbyI0lG0mLJcaHAmhYF6dPhbBXsEJe7/7XW39ltO8xo8ZeRq5TqvrfzLxCB2vAKP9sb&#10;o+ATHlfiDZDTOwAAAP//AwBQSwECLQAUAAYACAAAACEA2+H2y+4AAACFAQAAEwAAAAAAAAAAAAAA&#10;AAAAAAAAW0NvbnRlbnRfVHlwZXNdLnhtbFBLAQItABQABgAIAAAAIQBa9CxbvwAAABUBAAALAAAA&#10;AAAAAAAAAAAAAB8BAABfcmVscy8ucmVsc1BLAQItABQABgAIAAAAIQBpWRdtwgAAANoAAAAPAAAA&#10;AAAAAAAAAAAAAAcCAABkcnMvZG93bnJldi54bWxQSwUGAAAAAAMAAwC3AAAA9gIAAAAA&#10;" strokecolor="white">
                    <v:textbox>
                      <w:txbxContent>
                        <w:p w:rsidR="00DC0E62" w:rsidRDefault="00650873">
                          <w:pPr>
                            <w:spacing w:line="320" w:lineRule="exact"/>
                            <w:rPr>
                              <w:b/>
                              <w:bCs/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</w:rPr>
                            <w:t>国家开发银行</w:t>
                          </w:r>
                        </w:p>
                        <w:p w:rsidR="00DC0E62" w:rsidRDefault="00650873">
                          <w:pPr>
                            <w:spacing w:line="120" w:lineRule="exact"/>
                            <w:ind w:firstLineChars="50" w:firstLine="71"/>
                            <w:rPr>
                              <w:spacing w:val="16"/>
                              <w:sz w:val="11"/>
                              <w:vertAlign w:val="subscript"/>
                            </w:rPr>
                          </w:pPr>
                          <w:r>
                            <w:rPr>
                              <w:rFonts w:eastAsia="黑体" w:hint="eastAsia"/>
                              <w:spacing w:val="16"/>
                              <w:sz w:val="11"/>
                            </w:rPr>
                            <w:t>China</w:t>
                          </w:r>
                          <w:r>
                            <w:rPr>
                              <w:rFonts w:eastAsia="黑体" w:hint="eastAsia"/>
                              <w:spacing w:val="20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eastAsia="黑体" w:hint="eastAsia"/>
                              <w:spacing w:val="16"/>
                              <w:sz w:val="11"/>
                            </w:rPr>
                            <w:t>Development</w:t>
                          </w:r>
                          <w:r>
                            <w:rPr>
                              <w:rFonts w:eastAsia="黑体" w:hint="eastAsia"/>
                              <w:spacing w:val="20"/>
                              <w:sz w:val="11"/>
                            </w:rPr>
                            <w:t xml:space="preserve"> </w:t>
                          </w:r>
                          <w:r>
                            <w:rPr>
                              <w:rFonts w:eastAsia="黑体" w:hint="eastAsia"/>
                              <w:spacing w:val="16"/>
                              <w:sz w:val="11"/>
                            </w:rPr>
                            <w:t>Bank</w:t>
                          </w: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3" o:spid="_x0000_s1030" type="#_x0000_t75" alt="2" style="position:absolute;left:4857;top:6652;width:39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4mKwwAAANoAAAAPAAAAZHJzL2Rvd25yZXYueG1sRI9BawIx&#10;FITvgv8hPKG3mlWoyGpcFqVFihdtSz0+Nq+7SzcvMYm6/fdGKHgcZuYbZln0phMX8qG1rGAyzkAQ&#10;V1a3XCv4/Hh9noMIEVljZ5kU/FGAYjUcLDHX9sp7uhxiLRKEQ44KmhhdLmWoGjIYxtYRJ+/HeoMx&#10;SV9L7fGa4KaT0yybSYMtp4UGHa0bqn4PZ6PAbb5fvrybytPutJ7Ld1O/hWOp1NOoLxcgIvXxEf5v&#10;b7WCGdyvpBsgVzcAAAD//wMAUEsBAi0AFAAGAAgAAAAhANvh9svuAAAAhQEAABMAAAAAAAAAAAAA&#10;AAAAAAAAAFtDb250ZW50X1R5cGVzXS54bWxQSwECLQAUAAYACAAAACEAWvQsW78AAAAVAQAACwAA&#10;AAAAAAAAAAAAAAAfAQAAX3JlbHMvLnJlbHNQSwECLQAUAAYACAAAACEAvXeJisMAAADaAAAADwAA&#10;AAAAAAAAAAAAAAAHAgAAZHJzL2Rvd25yZXYueG1sUEsFBgAAAAADAAMAtwAAAPcCAAAAAA==&#10;">
                    <v:imagedata r:id="rId7" o:title="2"/>
                  </v:shape>
                </v:group>
                <v:line id="Line 17" o:spid="_x0000_s1031" style="position:absolute;visibility:visible;mso-wrap-style:square" from="1055,2376" to="1055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D5PwAAAANoAAAAPAAAAZHJzL2Rvd25yZXYueG1sRE/Pa8Iw&#10;FL4P/B/CE3abqQNX6YwypII7rVMPHh/NW9vZvHRJtO1/vwwGHj++36vNYFpxI+cbywrmswQEcWl1&#10;w5WC03H3tAThA7LG1jIpGMnDZj15WGGmbc+fdDuESsQQ9hkqqEPoMil9WZNBP7MdceS+rDMYInSV&#10;1A77GG5a+ZwkL9Jgw7Ghxo62NZWXw9XEGefL0BZp0ZQfqf1599+5Gxe5Uo/T4e0VRKAh3MX/7r1W&#10;kMLflegHuf4FAAD//wMAUEsBAi0AFAAGAAgAAAAhANvh9svuAAAAhQEAABMAAAAAAAAAAAAAAAAA&#10;AAAAAFtDb250ZW50X1R5cGVzXS54bWxQSwECLQAUAAYACAAAACEAWvQsW78AAAAVAQAACwAAAAAA&#10;AAAAAAAAAAAfAQAAX3JlbHMvLnJlbHNQSwECLQAUAAYACAAAACEACfg+T8AAAADaAAAADwAAAAAA&#10;AAAAAAAAAAAHAgAAZHJzL2Rvd25yZXYueG1sUEsFBgAAAAADAAMAtwAAAPQCAAAAAA==&#10;" strokecolor="red">
                  <v:stroke dashstyle="1 1"/>
                </v:line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-693420</wp:posOffset>
                </wp:positionV>
                <wp:extent cx="2057400" cy="495300"/>
                <wp:effectExtent l="5715" t="10160" r="13335" b="8890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E62" w:rsidRDefault="00DC0E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left:0;text-align:left;margin-left:251.25pt;margin-top:-54.6pt;width:162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SXvKgIAAFgEAAAOAAAAZHJzL2Uyb0RvYy54bWysVM1u2zAMvg/YOwi6L3a8ZE2MOEWXLsOA&#10;7gdo9wCyLMfCJFGTlNjd05eS09TYLsMwHwRSpD6SH0lvrgetyEk4L8FUdD7LKRGGQyPNoaLfH/Zv&#10;VpT4wEzDFBhR0Ufh6fX29atNb0tRQAeqEY4giPFlbyvahWDLLPO8E5r5GVhh0NiC0yyg6g5Z41iP&#10;6FplRZ6/y3pwjXXAhfd4ezsa6Tbht63g4WvbehGIqijmFtLp0lnHM9tuWHlwzHaSn9Ng/5CFZtJg&#10;0AvULQuMHJ38A0pL7sBDG2YcdAZtK7lINWA18/y3au47ZkWqBcnx9kKT/3+w/MvpmyOywd5RYpjG&#10;Fj2IIZD3MJD5KtLTW1+i171FvzDgfXSNpXp7B/yHJwZ2HTMHceMc9J1gDaY3jy+zydMRx0eQuv8M&#10;DcZhxwAJaGidjoDIBkF0bNPjpTUxF46XRb68WuRo4mhbrJdvUY4hWPn82jofPgrQJAoVddj6hM5O&#10;dz6Mrs8uKXtQstlLpZLiDvVOOXJiOCb79J3R/dRNGdJXdL0sliMBU5v/OwgtA867krqiqzx+MQ4r&#10;I20fTJPkwKQaZaxOmTOPkbqRxDDUQ+pYEd9GjmtoHpFYB+N44zqi0IH7RUmPo11R//PInKBEfTLY&#10;nPV8sYi7kJTF8qpAxU0t9dTCDEeoigZKRnEXxv05WicPHUYax8HADTa0lYnrl6zO6eP4pm6dVy3u&#10;x1RPXi8/hO0TAAAA//8DAFBLAwQUAAYACAAAACEAte0aEuAAAAAMAQAADwAAAGRycy9kb3ducmV2&#10;LnhtbEyPwU7DMAyG70i8Q2QkLmhLGrRpdE2naQJx3uDCLWu9tlrjtE22djw95gRH//70+3O2mVwr&#10;rjiExpOBZK5AIBW+bKgy8PnxNluBCNFSaVtPaOCGATb5/V1m09KPtMfrIVaCSyik1kAdY5dKGYoa&#10;nQ1z3yHx7uQHZyOPQyXLwY5c7lqplVpKZxviC7XtcFdjcT5cnAE/vt6cx17pp69v977b9vuT7o15&#10;fJi2axARp/gHw68+q0POTkd/oTKI1sBC6QWjBmaJetEgGFnpJUdHjp4TDTLP5P8n8h8AAAD//wMA&#10;UEsBAi0AFAAGAAgAAAAhALaDOJL+AAAA4QEAABMAAAAAAAAAAAAAAAAAAAAAAFtDb250ZW50X1R5&#10;cGVzXS54bWxQSwECLQAUAAYACAAAACEAOP0h/9YAAACUAQAACwAAAAAAAAAAAAAAAAAvAQAAX3Jl&#10;bHMvLnJlbHNQSwECLQAUAAYACAAAACEAvEkl7yoCAABYBAAADgAAAAAAAAAAAAAAAAAuAgAAZHJz&#10;L2Uyb0RvYy54bWxQSwECLQAUAAYACAAAACEAte0aEuAAAAAMAQAADwAAAAAAAAAAAAAAAACEBAAA&#10;ZHJzL2Rvd25yZXYueG1sUEsFBgAAAAAEAAQA8wAAAJEFAAAAAA==&#10;" strokecolor="white">
                <v:textbox>
                  <w:txbxContent>
                    <w:p w:rsidR="00DC0E62" w:rsidRDefault="00DC0E62"/>
                  </w:txbxContent>
                </v:textbox>
              </v:shape>
            </w:pict>
          </mc:Fallback>
        </mc:AlternateContent>
      </w:r>
      <w:r w:rsidR="00650873">
        <w:rPr>
          <w:rFonts w:ascii="华文宋体" w:hAnsi="华文宋体" w:hint="eastAsia"/>
          <w:b/>
          <w:color w:val="FF0000"/>
          <w:sz w:val="44"/>
        </w:rPr>
        <w:t>文</w:t>
      </w:r>
      <w:r w:rsidR="00650873">
        <w:rPr>
          <w:rFonts w:ascii="华文宋体" w:hAnsi="华文宋体" w:hint="eastAsia"/>
          <w:b/>
          <w:color w:val="FF0000"/>
          <w:sz w:val="44"/>
        </w:rPr>
        <w:t xml:space="preserve"> </w:t>
      </w:r>
      <w:r w:rsidR="00650873">
        <w:rPr>
          <w:rFonts w:ascii="华文宋体" w:hAnsi="华文宋体" w:hint="eastAsia"/>
          <w:b/>
          <w:color w:val="FF0000"/>
          <w:sz w:val="44"/>
        </w:rPr>
        <w:t>件</w:t>
      </w:r>
      <w:r w:rsidR="00650873">
        <w:rPr>
          <w:rFonts w:ascii="华文宋体" w:hAnsi="华文宋体" w:hint="eastAsia"/>
          <w:b/>
          <w:color w:val="FF0000"/>
          <w:sz w:val="44"/>
        </w:rPr>
        <w:t xml:space="preserve"> </w:t>
      </w:r>
      <w:r w:rsidR="00650873">
        <w:rPr>
          <w:rFonts w:ascii="华文宋体" w:hAnsi="华文宋体" w:hint="eastAsia"/>
          <w:b/>
          <w:color w:val="FF0000"/>
          <w:sz w:val="44"/>
        </w:rPr>
        <w:t>处</w:t>
      </w:r>
      <w:r w:rsidR="00650873">
        <w:rPr>
          <w:rFonts w:ascii="华文宋体" w:hAnsi="华文宋体" w:hint="eastAsia"/>
          <w:b/>
          <w:color w:val="FF0000"/>
          <w:sz w:val="44"/>
        </w:rPr>
        <w:t xml:space="preserve"> </w:t>
      </w:r>
      <w:r w:rsidR="00650873">
        <w:rPr>
          <w:rFonts w:ascii="华文宋体" w:hAnsi="华文宋体" w:hint="eastAsia"/>
          <w:b/>
          <w:color w:val="FF0000"/>
          <w:sz w:val="44"/>
        </w:rPr>
        <w:t>理</w:t>
      </w:r>
      <w:r w:rsidR="00650873">
        <w:rPr>
          <w:rFonts w:ascii="华文宋体" w:hAnsi="华文宋体" w:hint="eastAsia"/>
          <w:b/>
          <w:color w:val="FF0000"/>
          <w:sz w:val="44"/>
        </w:rPr>
        <w:t xml:space="preserve"> </w:t>
      </w:r>
      <w:r w:rsidR="00650873">
        <w:rPr>
          <w:rFonts w:ascii="华文宋体" w:hAnsi="华文宋体" w:hint="eastAsia"/>
          <w:b/>
          <w:color w:val="FF0000"/>
          <w:sz w:val="44"/>
        </w:rPr>
        <w:t>单</w:t>
      </w:r>
      <w:r w:rsidR="00650873">
        <w:rPr>
          <w:rFonts w:ascii="华文宋体" w:hAnsi="华文宋体" w:hint="eastAsia"/>
          <w:b/>
          <w:color w:val="FF0000"/>
          <w:sz w:val="44"/>
        </w:rPr>
        <w:t xml:space="preserve"> </w:t>
      </w:r>
    </w:p>
    <w:p w:rsidR="00DC0E62" w:rsidRDefault="00DC0E62">
      <w:pPr>
        <w:jc w:val="center"/>
        <w:rPr>
          <w:rFonts w:ascii="华文宋体" w:hAnsi="华文宋体"/>
          <w:color w:val="FF0000"/>
          <w:sz w:val="10"/>
        </w:rPr>
      </w:pPr>
    </w:p>
    <w:tbl>
      <w:tblPr>
        <w:tblW w:w="887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00"/>
        <w:gridCol w:w="2700"/>
        <w:gridCol w:w="1440"/>
        <w:gridCol w:w="2880"/>
        <w:gridCol w:w="58"/>
      </w:tblGrid>
      <w:tr w:rsidR="00105350" w:rsidTr="00556A66">
        <w:trPr>
          <w:trHeight w:val="397"/>
        </w:trPr>
        <w:tc>
          <w:tcPr>
            <w:tcW w:w="1800" w:type="dxa"/>
          </w:tcPr>
          <w:p w:rsidR="00105350" w:rsidRDefault="00105350" w:rsidP="0010535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登记日期</w:t>
            </w:r>
          </w:p>
        </w:tc>
        <w:tc>
          <w:tcPr>
            <w:tcW w:w="2700" w:type="dxa"/>
            <w:vAlign w:val="center"/>
          </w:tcPr>
          <w:p w:rsidR="00105350" w:rsidRDefault="00105350" w:rsidP="00105350">
            <w:pPr>
              <w:rPr>
                <w:rFonts w:ascii="楷体_GB2312" w:eastAsia="楷体_GB2312"/>
                <w:sz w:val="24"/>
              </w:rPr>
            </w:pPr>
            <w:bookmarkStart w:id="0" w:name="djrq"/>
            <w:bookmarkEnd w:id="0"/>
          </w:p>
        </w:tc>
        <w:tc>
          <w:tcPr>
            <w:tcW w:w="1440" w:type="dxa"/>
          </w:tcPr>
          <w:p w:rsidR="00105350" w:rsidRDefault="00105350" w:rsidP="0010535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收文登记号</w:t>
            </w:r>
          </w:p>
        </w:tc>
        <w:tc>
          <w:tcPr>
            <w:tcW w:w="2938" w:type="dxa"/>
            <w:gridSpan w:val="2"/>
            <w:vAlign w:val="center"/>
          </w:tcPr>
          <w:p w:rsidR="00105350" w:rsidRDefault="00105350" w:rsidP="00105350">
            <w:pPr>
              <w:rPr>
                <w:rFonts w:ascii="楷体_GB2312" w:eastAsia="楷体_GB2312"/>
                <w:sz w:val="24"/>
              </w:rPr>
            </w:pPr>
            <w:bookmarkStart w:id="1" w:name="wenhao"/>
            <w:bookmarkStart w:id="2" w:name="wh"/>
            <w:bookmarkEnd w:id="1"/>
            <w:bookmarkEnd w:id="2"/>
          </w:p>
        </w:tc>
      </w:tr>
      <w:tr w:rsidR="00105350" w:rsidTr="001053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8" w:type="dxa"/>
          <w:trHeight w:val="567"/>
        </w:trPr>
        <w:tc>
          <w:tcPr>
            <w:tcW w:w="1800" w:type="dxa"/>
            <w:vAlign w:val="center"/>
          </w:tcPr>
          <w:p w:rsidR="00105350" w:rsidRDefault="00105350" w:rsidP="00105350"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来文机关</w:t>
            </w:r>
          </w:p>
        </w:tc>
        <w:tc>
          <w:tcPr>
            <w:tcW w:w="2700" w:type="dxa"/>
            <w:vAlign w:val="center"/>
          </w:tcPr>
          <w:p w:rsidR="00105350" w:rsidRDefault="00105350" w:rsidP="00105350">
            <w:pPr>
              <w:rPr>
                <w:rFonts w:ascii="楷体_GB2312" w:eastAsia="楷体_GB2312"/>
                <w:sz w:val="24"/>
              </w:rPr>
            </w:pPr>
            <w:bookmarkStart w:id="3" w:name="lwdw"/>
            <w:bookmarkEnd w:id="3"/>
          </w:p>
        </w:tc>
        <w:tc>
          <w:tcPr>
            <w:tcW w:w="1440" w:type="dxa"/>
            <w:vAlign w:val="center"/>
          </w:tcPr>
          <w:p w:rsidR="00105350" w:rsidRDefault="00105350" w:rsidP="0010535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密级</w:t>
            </w:r>
          </w:p>
        </w:tc>
        <w:tc>
          <w:tcPr>
            <w:tcW w:w="2880" w:type="dxa"/>
            <w:vAlign w:val="center"/>
          </w:tcPr>
          <w:p w:rsidR="00105350" w:rsidRDefault="00105350" w:rsidP="00105350">
            <w:pPr>
              <w:rPr>
                <w:rFonts w:ascii="楷体_GB2312" w:eastAsia="楷体_GB2312"/>
                <w:sz w:val="24"/>
              </w:rPr>
            </w:pPr>
            <w:bookmarkStart w:id="4" w:name="mibie"/>
            <w:bookmarkStart w:id="5" w:name="mj"/>
            <w:bookmarkEnd w:id="4"/>
            <w:bookmarkEnd w:id="5"/>
          </w:p>
        </w:tc>
      </w:tr>
      <w:tr w:rsidR="00105350" w:rsidTr="001053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8" w:type="dxa"/>
          <w:trHeight w:val="737"/>
        </w:trPr>
        <w:tc>
          <w:tcPr>
            <w:tcW w:w="1800" w:type="dxa"/>
            <w:vAlign w:val="center"/>
          </w:tcPr>
          <w:p w:rsidR="00105350" w:rsidRDefault="00105350" w:rsidP="00105350"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文件标题</w:t>
            </w:r>
          </w:p>
        </w:tc>
        <w:tc>
          <w:tcPr>
            <w:tcW w:w="7020" w:type="dxa"/>
            <w:gridSpan w:val="3"/>
            <w:vAlign w:val="center"/>
          </w:tcPr>
          <w:p w:rsidR="00105350" w:rsidRDefault="00105350" w:rsidP="00105350">
            <w:pPr>
              <w:rPr>
                <w:rFonts w:ascii="楷体_GB2312" w:eastAsia="楷体_GB2312"/>
                <w:sz w:val="24"/>
              </w:rPr>
            </w:pPr>
            <w:bookmarkStart w:id="6" w:name="Subject"/>
            <w:bookmarkStart w:id="7" w:name="bt"/>
            <w:bookmarkEnd w:id="6"/>
            <w:bookmarkEnd w:id="7"/>
          </w:p>
        </w:tc>
      </w:tr>
      <w:tr w:rsidR="00105350" w:rsidTr="001053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8" w:type="dxa"/>
          <w:trHeight w:val="567"/>
        </w:trPr>
        <w:tc>
          <w:tcPr>
            <w:tcW w:w="1800" w:type="dxa"/>
            <w:vAlign w:val="center"/>
          </w:tcPr>
          <w:p w:rsidR="00105350" w:rsidRDefault="00105350" w:rsidP="00105350"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文号</w:t>
            </w:r>
          </w:p>
        </w:tc>
        <w:tc>
          <w:tcPr>
            <w:tcW w:w="2700" w:type="dxa"/>
            <w:vAlign w:val="center"/>
          </w:tcPr>
          <w:p w:rsidR="00105350" w:rsidRDefault="00105350" w:rsidP="00105350">
            <w:pPr>
              <w:rPr>
                <w:rFonts w:ascii="楷体_GB2312" w:eastAsia="楷体_GB2312"/>
                <w:sz w:val="24"/>
              </w:rPr>
            </w:pPr>
            <w:bookmarkStart w:id="8" w:name="lwwh"/>
            <w:bookmarkEnd w:id="8"/>
          </w:p>
        </w:tc>
        <w:tc>
          <w:tcPr>
            <w:tcW w:w="1440" w:type="dxa"/>
            <w:vAlign w:val="center"/>
          </w:tcPr>
          <w:p w:rsidR="00105350" w:rsidRDefault="00105350" w:rsidP="0010535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办理/传阅</w:t>
            </w:r>
          </w:p>
        </w:tc>
        <w:tc>
          <w:tcPr>
            <w:tcW w:w="2880" w:type="dxa"/>
            <w:vAlign w:val="center"/>
          </w:tcPr>
          <w:p w:rsidR="00105350" w:rsidRDefault="00105350" w:rsidP="00105350">
            <w:pPr>
              <w:rPr>
                <w:rFonts w:ascii="楷体_GB2312" w:eastAsia="楷体_GB2312"/>
                <w:sz w:val="24"/>
              </w:rPr>
            </w:pPr>
            <w:bookmarkStart w:id="9" w:name="blchyue"/>
            <w:bookmarkStart w:id="10" w:name="bllx"/>
            <w:bookmarkEnd w:id="9"/>
            <w:bookmarkEnd w:id="10"/>
          </w:p>
        </w:tc>
      </w:tr>
      <w:tr w:rsidR="00105350" w:rsidTr="001053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8" w:type="dxa"/>
          <w:trHeight w:val="567"/>
        </w:trPr>
        <w:tc>
          <w:tcPr>
            <w:tcW w:w="1800" w:type="dxa"/>
            <w:vAlign w:val="center"/>
          </w:tcPr>
          <w:p w:rsidR="00105350" w:rsidRDefault="00105350" w:rsidP="00105350">
            <w:pPr>
              <w:jc w:val="center"/>
              <w:rPr>
                <w:rFonts w:ascii="宋体"/>
                <w:color w:val="000000"/>
                <w:kern w:val="0"/>
                <w:sz w:val="24"/>
                <w:szCs w:val="22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主办部门</w:t>
            </w:r>
          </w:p>
        </w:tc>
        <w:tc>
          <w:tcPr>
            <w:tcW w:w="7020" w:type="dxa"/>
            <w:gridSpan w:val="3"/>
            <w:vAlign w:val="center"/>
          </w:tcPr>
          <w:p w:rsidR="00105350" w:rsidRDefault="00105350" w:rsidP="00105350">
            <w:pPr>
              <w:rPr>
                <w:rFonts w:ascii="楷体_GB2312" w:eastAsia="楷体_GB2312"/>
                <w:sz w:val="24"/>
              </w:rPr>
            </w:pPr>
            <w:bookmarkStart w:id="11" w:name="zhudept"/>
            <w:bookmarkStart w:id="12" w:name="fbbm"/>
            <w:bookmarkStart w:id="13" w:name="_GoBack"/>
            <w:bookmarkEnd w:id="11"/>
            <w:bookmarkEnd w:id="12"/>
            <w:bookmarkEnd w:id="13"/>
          </w:p>
        </w:tc>
      </w:tr>
      <w:tr w:rsidR="00105350" w:rsidTr="001053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8" w:type="dxa"/>
          <w:trHeight w:val="567"/>
        </w:trPr>
        <w:tc>
          <w:tcPr>
            <w:tcW w:w="1800" w:type="dxa"/>
            <w:vAlign w:val="center"/>
          </w:tcPr>
          <w:p w:rsidR="00105350" w:rsidRDefault="00105350" w:rsidP="00105350">
            <w:pPr>
              <w:jc w:val="center"/>
              <w:rPr>
                <w:rFonts w:ascii="宋体"/>
                <w:color w:val="000000"/>
                <w:kern w:val="0"/>
                <w:sz w:val="24"/>
                <w:szCs w:val="22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份数</w:t>
            </w:r>
          </w:p>
        </w:tc>
        <w:tc>
          <w:tcPr>
            <w:tcW w:w="2700" w:type="dxa"/>
            <w:vAlign w:val="center"/>
          </w:tcPr>
          <w:p w:rsidR="00105350" w:rsidRDefault="00105350" w:rsidP="00105350">
            <w:pPr>
              <w:rPr>
                <w:rFonts w:ascii="楷体_GB2312" w:eastAsia="楷体_GB2312"/>
                <w:sz w:val="24"/>
              </w:rPr>
            </w:pPr>
            <w:bookmarkStart w:id="14" w:name="dyfs"/>
            <w:bookmarkStart w:id="15" w:name="fs"/>
            <w:bookmarkEnd w:id="14"/>
            <w:bookmarkEnd w:id="15"/>
          </w:p>
        </w:tc>
        <w:tc>
          <w:tcPr>
            <w:tcW w:w="1440" w:type="dxa"/>
            <w:vAlign w:val="center"/>
          </w:tcPr>
          <w:p w:rsidR="00105350" w:rsidRDefault="00105350" w:rsidP="0010535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附件数</w:t>
            </w:r>
          </w:p>
        </w:tc>
        <w:tc>
          <w:tcPr>
            <w:tcW w:w="2880" w:type="dxa"/>
            <w:vAlign w:val="center"/>
          </w:tcPr>
          <w:p w:rsidR="00105350" w:rsidRDefault="00105350" w:rsidP="00105350">
            <w:pPr>
              <w:rPr>
                <w:rFonts w:ascii="楷体_GB2312" w:eastAsia="楷体_GB2312"/>
                <w:sz w:val="24"/>
              </w:rPr>
            </w:pPr>
            <w:bookmarkStart w:id="16" w:name="fjnum"/>
            <w:bookmarkEnd w:id="16"/>
          </w:p>
        </w:tc>
      </w:tr>
      <w:tr w:rsidR="00105350" w:rsidTr="001053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8" w:type="dxa"/>
          <w:trHeight w:val="567"/>
        </w:trPr>
        <w:tc>
          <w:tcPr>
            <w:tcW w:w="1800" w:type="dxa"/>
            <w:vAlign w:val="center"/>
          </w:tcPr>
          <w:p w:rsidR="00105350" w:rsidRDefault="00105350" w:rsidP="00105350">
            <w:pPr>
              <w:jc w:val="center"/>
              <w:rPr>
                <w:rFonts w:ascii="宋体"/>
                <w:color w:val="000000"/>
                <w:kern w:val="0"/>
                <w:sz w:val="24"/>
                <w:szCs w:val="22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上报领导</w:t>
            </w:r>
          </w:p>
        </w:tc>
        <w:tc>
          <w:tcPr>
            <w:tcW w:w="7020" w:type="dxa"/>
            <w:gridSpan w:val="3"/>
            <w:vAlign w:val="center"/>
          </w:tcPr>
          <w:p w:rsidR="00105350" w:rsidRDefault="00105350" w:rsidP="00105350">
            <w:pPr>
              <w:rPr>
                <w:rFonts w:ascii="楷体_GB2312" w:eastAsia="楷体_GB2312"/>
                <w:sz w:val="24"/>
              </w:rPr>
            </w:pPr>
            <w:bookmarkStart w:id="17" w:name="csld"/>
            <w:bookmarkEnd w:id="17"/>
          </w:p>
        </w:tc>
      </w:tr>
      <w:tr w:rsidR="00105350" w:rsidTr="001053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8" w:type="dxa"/>
          <w:trHeight w:val="567"/>
        </w:trPr>
        <w:tc>
          <w:tcPr>
            <w:tcW w:w="1800" w:type="dxa"/>
            <w:vAlign w:val="center"/>
          </w:tcPr>
          <w:p w:rsidR="00105350" w:rsidRDefault="00105350" w:rsidP="00105350">
            <w:pPr>
              <w:jc w:val="center"/>
              <w:rPr>
                <w:rFonts w:ascii="宋体"/>
                <w:color w:val="000000"/>
                <w:kern w:val="0"/>
                <w:sz w:val="24"/>
                <w:szCs w:val="22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归档部门</w:t>
            </w:r>
          </w:p>
        </w:tc>
        <w:tc>
          <w:tcPr>
            <w:tcW w:w="7020" w:type="dxa"/>
            <w:gridSpan w:val="3"/>
            <w:vAlign w:val="center"/>
          </w:tcPr>
          <w:p w:rsidR="00105350" w:rsidRDefault="00105350" w:rsidP="00105350">
            <w:pPr>
              <w:rPr>
                <w:rFonts w:ascii="楷体_GB2312" w:eastAsia="楷体_GB2312"/>
                <w:sz w:val="24"/>
              </w:rPr>
            </w:pPr>
            <w:bookmarkStart w:id="18" w:name="archivedept"/>
            <w:bookmarkEnd w:id="18"/>
          </w:p>
        </w:tc>
      </w:tr>
      <w:tr w:rsidR="00105350" w:rsidTr="001053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8" w:type="dxa"/>
          <w:trHeight w:val="4769"/>
        </w:trPr>
        <w:tc>
          <w:tcPr>
            <w:tcW w:w="1800" w:type="dxa"/>
            <w:vAlign w:val="center"/>
          </w:tcPr>
          <w:p w:rsidR="00105350" w:rsidRDefault="00105350" w:rsidP="00105350"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领导意见</w:t>
            </w:r>
          </w:p>
        </w:tc>
        <w:tc>
          <w:tcPr>
            <w:tcW w:w="7020" w:type="dxa"/>
            <w:gridSpan w:val="3"/>
            <w:vAlign w:val="center"/>
          </w:tcPr>
          <w:p w:rsidR="00105350" w:rsidRDefault="00105350" w:rsidP="00105350">
            <w:pPr>
              <w:rPr>
                <w:rFonts w:ascii="楷体_GB2312" w:eastAsia="楷体_GB2312"/>
                <w:sz w:val="24"/>
              </w:rPr>
            </w:pPr>
            <w:bookmarkStart w:id="19" w:name="ldps"/>
            <w:bookmarkEnd w:id="19"/>
          </w:p>
        </w:tc>
      </w:tr>
    </w:tbl>
    <w:p w:rsidR="00DC0E62" w:rsidRDefault="00DC0E62">
      <w:pPr>
        <w:rPr>
          <w:rFonts w:hint="eastAsia"/>
          <w:b/>
          <w:sz w:val="28"/>
        </w:rPr>
      </w:pPr>
    </w:p>
    <w:p w:rsidR="00DC0E62" w:rsidRDefault="00650873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[办理意见</w:t>
      </w:r>
      <w:r>
        <w:rPr>
          <w:rFonts w:ascii="宋体" w:hAnsi="宋体"/>
          <w:sz w:val="28"/>
        </w:rPr>
        <w:t>]</w:t>
      </w:r>
    </w:p>
    <w:p w:rsidR="00DC0E62" w:rsidRDefault="00DC0E62">
      <w:pPr>
        <w:rPr>
          <w:rFonts w:ascii="宋体" w:hAnsi="宋体" w:hint="eastAsia"/>
          <w:bCs/>
          <w:sz w:val="24"/>
        </w:rPr>
      </w:pPr>
      <w:bookmarkStart w:id="20" w:name="zbyj"/>
      <w:bookmarkEnd w:id="20"/>
    </w:p>
    <w:p w:rsidR="00DC0E62" w:rsidRDefault="00650873">
      <w:pPr>
        <w:pStyle w:val="1"/>
        <w:rPr>
          <w:rFonts w:ascii="宋体" w:hAnsi="宋体"/>
          <w:sz w:val="28"/>
        </w:rPr>
      </w:pPr>
      <w:r>
        <w:rPr>
          <w:rFonts w:ascii="宋体" w:hAnsi="宋体"/>
          <w:sz w:val="28"/>
        </w:rPr>
        <w:lastRenderedPageBreak/>
        <w:t>[</w:t>
      </w:r>
      <w:r>
        <w:rPr>
          <w:rFonts w:ascii="宋体" w:hAnsi="宋体" w:hint="eastAsia"/>
          <w:sz w:val="28"/>
        </w:rPr>
        <w:t>原件</w:t>
      </w:r>
      <w:r>
        <w:rPr>
          <w:rFonts w:ascii="宋体" w:hAnsi="宋体"/>
          <w:sz w:val="28"/>
        </w:rPr>
        <w:t>]</w:t>
      </w:r>
    </w:p>
    <w:p w:rsidR="00DC0E62" w:rsidRDefault="00DC0E62">
      <w:pPr>
        <w:rPr>
          <w:rFonts w:ascii="宋体" w:hAnsi="宋体"/>
          <w:bCs/>
          <w:sz w:val="24"/>
        </w:rPr>
      </w:pPr>
      <w:bookmarkStart w:id="21" w:name="yuanjian"/>
      <w:bookmarkEnd w:id="21"/>
    </w:p>
    <w:p w:rsidR="00DC0E62" w:rsidRDefault="00650873">
      <w:pPr>
        <w:pStyle w:val="1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[参阅件/附件]</w:t>
      </w:r>
    </w:p>
    <w:p w:rsidR="00AB7AE3" w:rsidRDefault="00AB7AE3">
      <w:pPr>
        <w:rPr>
          <w:rFonts w:ascii="宋体" w:hAnsi="宋体"/>
          <w:sz w:val="24"/>
        </w:rPr>
      </w:pPr>
      <w:bookmarkStart w:id="22" w:name="fj"/>
      <w:bookmarkEnd w:id="22"/>
    </w:p>
    <w:sectPr w:rsidR="00AB7AE3">
      <w:footerReference w:type="default" r:id="rId8"/>
      <w:pgSz w:w="11907" w:h="16840" w:code="9"/>
      <w:pgMar w:top="2098" w:right="1134" w:bottom="1588" w:left="189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B1F" w:rsidRDefault="00973B1F">
      <w:r>
        <w:separator/>
      </w:r>
    </w:p>
  </w:endnote>
  <w:endnote w:type="continuationSeparator" w:id="0">
    <w:p w:rsidR="00973B1F" w:rsidRDefault="0097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E62" w:rsidRDefault="00650873">
    <w:pPr>
      <w:pStyle w:val="a4"/>
      <w:jc w:val="right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B1F" w:rsidRDefault="00973B1F">
      <w:r>
        <w:separator/>
      </w:r>
    </w:p>
  </w:footnote>
  <w:footnote w:type="continuationSeparator" w:id="0">
    <w:p w:rsidR="00973B1F" w:rsidRDefault="00973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E3"/>
    <w:rsid w:val="00105350"/>
    <w:rsid w:val="002343D3"/>
    <w:rsid w:val="00363DA3"/>
    <w:rsid w:val="00475EBF"/>
    <w:rsid w:val="00650873"/>
    <w:rsid w:val="007B5F2C"/>
    <w:rsid w:val="00973B1F"/>
    <w:rsid w:val="00AB7AE3"/>
    <w:rsid w:val="00DC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997130"/>
  <w15:chartTrackingRefBased/>
  <w15:docId w15:val="{6920B8CA-0A93-4F0F-A5BE-0C5BBFEE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temp\&#25171;&#21360;&#36755;&#20986;&#27169;&#26495;\&#26032;&#30340;\&#23616;&#25910;&#25991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局收文.dot</Template>
  <TotalTime>13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签    报</vt:lpstr>
    </vt:vector>
  </TitlesOfParts>
  <Company>sinosoft</Company>
  <LinksUpToDate>false</LinksUpToDate>
  <CharactersWithSpaces>120</CharactersWithSpaces>
  <SharedDoc>false</SharedDoc>
  <HLinks>
    <vt:vector size="6" baseType="variant">
      <vt:variant>
        <vt:i4>50</vt:i4>
      </vt:variant>
      <vt:variant>
        <vt:i4>-1</vt:i4>
      </vt:variant>
      <vt:variant>
        <vt:i4>1037</vt:i4>
      </vt:variant>
      <vt:variant>
        <vt:i4>1</vt:i4>
      </vt:variant>
      <vt:variant>
        <vt:lpwstr>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签    报</dc:title>
  <dc:subject/>
  <dc:creator>admin</dc:creator>
  <cp:keywords/>
  <dc:description/>
  <cp:lastModifiedBy>田 艳秋</cp:lastModifiedBy>
  <cp:revision>4</cp:revision>
  <cp:lastPrinted>2000-07-03T08:13:00Z</cp:lastPrinted>
  <dcterms:created xsi:type="dcterms:W3CDTF">2018-07-05T11:09:00Z</dcterms:created>
  <dcterms:modified xsi:type="dcterms:W3CDTF">2018-07-05T11:42:00Z</dcterms:modified>
</cp:coreProperties>
</file>