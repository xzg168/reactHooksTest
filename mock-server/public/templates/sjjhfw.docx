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5E2" w:rsidRDefault="0003645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4622800</wp:posOffset>
                </wp:positionH>
                <wp:positionV relativeFrom="paragraph">
                  <wp:posOffset>8997315</wp:posOffset>
                </wp:positionV>
                <wp:extent cx="2005200" cy="547200"/>
                <wp:effectExtent l="0" t="0" r="14605" b="571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5200" cy="54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45D" w:rsidRDefault="0003645D" w:rsidP="0003645D">
                            <w:pPr>
                              <w:jc w:val="right"/>
                            </w:pPr>
                            <w:bookmarkStart w:id="0" w:name="barCode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364pt;margin-top:708.45pt;width:157.9pt;height:43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" filled="f" stroked="f">
                <v:textbox inset="0,0,0,0">
                  <w:txbxContent>
                    <w:p w:rsidR="0003645D" w:rsidRDefault="0003645D" w:rsidP="0003645D">
                      <w:pPr>
                        <w:jc w:val="right"/>
                      </w:pPr>
                      <w:bookmarkStart w:id="1" w:name="barCode"/>
                      <w:bookmarkEnd w:id="1"/>
                    </w:p>
                  </w:txbxContent>
                </v:textbox>
              </v:shape>
            </w:pict>
          </mc:Fallback>
        </mc:AlternateContent>
      </w:r>
    </w:p>
    <w:tbl>
      <w:tblPr>
        <w:tblW w:w="10688" w:type="dxa"/>
        <w:tblLayout w:type="fixed"/>
        <w:tblLook w:val="04A0" w:firstRow="1" w:lastRow="0" w:firstColumn="1" w:lastColumn="0" w:noHBand="0" w:noVBand="1"/>
      </w:tblPr>
      <w:tblGrid>
        <w:gridCol w:w="1238"/>
        <w:gridCol w:w="997"/>
        <w:gridCol w:w="708"/>
        <w:gridCol w:w="849"/>
        <w:gridCol w:w="136"/>
        <w:gridCol w:w="291"/>
        <w:gridCol w:w="1410"/>
        <w:gridCol w:w="291"/>
        <w:gridCol w:w="985"/>
        <w:gridCol w:w="429"/>
        <w:gridCol w:w="575"/>
        <w:gridCol w:w="128"/>
        <w:gridCol w:w="293"/>
        <w:gridCol w:w="155"/>
        <w:gridCol w:w="554"/>
        <w:gridCol w:w="1649"/>
      </w:tblGrid>
      <w:tr w:rsidR="007535E2">
        <w:tc>
          <w:tcPr>
            <w:tcW w:w="7909" w:type="dxa"/>
            <w:gridSpan w:val="11"/>
          </w:tcPr>
          <w:p w:rsidR="007535E2" w:rsidRDefault="007535E2">
            <w:pPr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gridSpan w:val="5"/>
          </w:tcPr>
          <w:p w:rsidR="007535E2" w:rsidRDefault="007371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密级：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bookmarkStart w:id="2" w:name="mj"/>
            <w:bookmarkEnd w:id="2"/>
          </w:p>
        </w:tc>
      </w:tr>
      <w:tr w:rsidR="007535E2">
        <w:tc>
          <w:tcPr>
            <w:tcW w:w="7909" w:type="dxa"/>
            <w:gridSpan w:val="11"/>
          </w:tcPr>
          <w:p w:rsidR="007535E2" w:rsidRDefault="007535E2">
            <w:pPr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gridSpan w:val="5"/>
          </w:tcPr>
          <w:p w:rsidR="007535E2" w:rsidRDefault="007371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缓急：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bookmarkStart w:id="3" w:name="jjcd"/>
            <w:bookmarkEnd w:id="3"/>
          </w:p>
          <w:p w:rsidR="007535E2" w:rsidRDefault="007535E2">
            <w:pPr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851"/>
        </w:trPr>
        <w:tc>
          <w:tcPr>
            <w:tcW w:w="10688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535E2" w:rsidRDefault="0073715C">
            <w:pPr>
              <w:contextualSpacing/>
              <w:jc w:val="center"/>
              <w:rPr>
                <w:rFonts w:ascii="宋体" w:hAnsi="宋体" w:cs="宋体"/>
                <w:b/>
                <w:color w:val="FF0000"/>
                <w:kern w:val="0"/>
                <w:sz w:val="24"/>
                <w:szCs w:val="24"/>
              </w:rPr>
            </w:pPr>
            <w:bookmarkStart w:id="4" w:name="fwjgmc"/>
            <w:bookmarkEnd w:id="4"/>
            <w:r>
              <w:rPr>
                <w:rFonts w:ascii="宋体" w:hAnsi="宋体" w:cs="宋体" w:hint="eastAsia"/>
                <w:b/>
                <w:color w:val="FF0000"/>
                <w:kern w:val="0"/>
                <w:sz w:val="52"/>
                <w:szCs w:val="52"/>
              </w:rPr>
              <w:t>发文稿纸</w:t>
            </w:r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397"/>
        </w:trPr>
        <w:tc>
          <w:tcPr>
            <w:tcW w:w="3792" w:type="dxa"/>
            <w:gridSpan w:val="4"/>
            <w:tcBorders>
              <w:top w:val="nil"/>
              <w:left w:val="nil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3715C">
            <w:pPr>
              <w:contextualSpacing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主办单位：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 xml:space="preserve"> </w:t>
            </w:r>
            <w:bookmarkStart w:id="5" w:name="zbdw"/>
            <w:bookmarkEnd w:id="5"/>
          </w:p>
        </w:tc>
        <w:tc>
          <w:tcPr>
            <w:tcW w:w="3542" w:type="dxa"/>
            <w:gridSpan w:val="6"/>
            <w:tcBorders>
              <w:top w:val="nil"/>
              <w:left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7535E2" w:rsidRPr="00B23534" w:rsidRDefault="007535E2">
            <w:pPr>
              <w:ind w:right="960"/>
              <w:contextualSpacing/>
              <w:jc w:val="left"/>
              <w:rPr>
                <w:rFonts w:ascii="宋体" w:hAnsi="宋体"/>
                <w:sz w:val="24"/>
                <w:szCs w:val="24"/>
              </w:rPr>
            </w:pPr>
            <w:bookmarkStart w:id="6" w:name="guifanxingwenjian"/>
            <w:bookmarkEnd w:id="6"/>
          </w:p>
        </w:tc>
        <w:tc>
          <w:tcPr>
            <w:tcW w:w="3354" w:type="dxa"/>
            <w:gridSpan w:val="6"/>
            <w:tcBorders>
              <w:top w:val="nil"/>
              <w:left w:val="single" w:sz="4" w:space="0" w:color="FFFFFF"/>
              <w:right w:val="nil"/>
            </w:tcBorders>
            <w:shd w:val="clear" w:color="auto" w:fill="auto"/>
            <w:vAlign w:val="center"/>
          </w:tcPr>
          <w:p w:rsidR="007535E2" w:rsidRPr="00B23534" w:rsidRDefault="007535E2">
            <w:pPr>
              <w:wordWrap w:val="0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bookmarkStart w:id="7" w:name="wh"/>
            <w:bookmarkEnd w:id="7"/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419"/>
        </w:trPr>
        <w:tc>
          <w:tcPr>
            <w:tcW w:w="5920" w:type="dxa"/>
            <w:gridSpan w:val="8"/>
            <w:vMerge w:val="restart"/>
            <w:tcBorders>
              <w:left w:val="nil"/>
              <w:right w:val="single" w:sz="4" w:space="0" w:color="FF0000"/>
            </w:tcBorders>
            <w:shd w:val="clear" w:color="auto" w:fill="auto"/>
          </w:tcPr>
          <w:p w:rsidR="007535E2" w:rsidRDefault="0073715C">
            <w:pPr>
              <w:contextualSpacing/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签发</w:t>
            </w:r>
          </w:p>
          <w:p w:rsidR="007535E2" w:rsidRDefault="0073715C">
            <w:pPr>
              <w:contextualSpacing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bookmarkStart w:id="8" w:name="ldps"/>
            <w:bookmarkEnd w:id="8"/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565" w:type="dxa"/>
            <w:gridSpan w:val="6"/>
            <w:tcBorders>
              <w:top w:val="single" w:sz="4" w:space="0" w:color="4F81BD" w:themeColor="accent1"/>
              <w:left w:val="single" w:sz="4" w:space="0" w:color="FF0000"/>
              <w:bottom w:val="single" w:sz="4" w:space="0" w:color="FFFFFF"/>
              <w:right w:val="nil"/>
            </w:tcBorders>
            <w:shd w:val="clear" w:color="auto" w:fill="auto"/>
          </w:tcPr>
          <w:p w:rsidR="007535E2" w:rsidRDefault="0073715C">
            <w:pPr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行外会签</w:t>
            </w:r>
            <w:r>
              <w:rPr>
                <w:rFonts w:hint="eastAsia"/>
                <w:color w:val="FF0000"/>
                <w:sz w:val="28"/>
                <w:szCs w:val="28"/>
              </w:rPr>
              <w:t xml:space="preserve"> </w:t>
            </w:r>
          </w:p>
        </w:tc>
        <w:tc>
          <w:tcPr>
            <w:tcW w:w="2203" w:type="dxa"/>
            <w:gridSpan w:val="2"/>
            <w:tcBorders>
              <w:left w:val="nil"/>
              <w:bottom w:val="single" w:sz="4" w:space="0" w:color="FFFFFF"/>
              <w:right w:val="nil"/>
            </w:tcBorders>
            <w:shd w:val="clear" w:color="auto" w:fill="auto"/>
          </w:tcPr>
          <w:p w:rsidR="007535E2" w:rsidRDefault="007535E2">
            <w:pPr>
              <w:contextualSpacing/>
              <w:jc w:val="left"/>
              <w:rPr>
                <w:sz w:val="24"/>
                <w:szCs w:val="24"/>
              </w:rPr>
            </w:pPr>
          </w:p>
        </w:tc>
      </w:tr>
      <w:tr w:rsidR="007535E2" w:rsidTr="0095449B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2866"/>
        </w:trPr>
        <w:tc>
          <w:tcPr>
            <w:tcW w:w="5920" w:type="dxa"/>
            <w:gridSpan w:val="8"/>
            <w:vMerge/>
            <w:tcBorders>
              <w:left w:val="nil"/>
              <w:right w:val="single" w:sz="4" w:space="0" w:color="FF0000"/>
            </w:tcBorders>
            <w:shd w:val="clear" w:color="auto" w:fill="auto"/>
          </w:tcPr>
          <w:p w:rsidR="007535E2" w:rsidRDefault="007535E2">
            <w:pPr>
              <w:contextualSpacing/>
              <w:jc w:val="left"/>
              <w:rPr>
                <w:color w:val="FF0000"/>
                <w:sz w:val="24"/>
                <w:szCs w:val="24"/>
              </w:rPr>
            </w:pPr>
          </w:p>
        </w:tc>
        <w:tc>
          <w:tcPr>
            <w:tcW w:w="2410" w:type="dxa"/>
            <w:gridSpan w:val="5"/>
            <w:tcBorders>
              <w:top w:val="single" w:sz="4" w:space="0" w:color="FFFFFF"/>
              <w:left w:val="single" w:sz="4" w:space="0" w:color="FF0000"/>
              <w:bottom w:val="single" w:sz="4" w:space="0" w:color="FF0000"/>
              <w:right w:val="nil"/>
            </w:tcBorders>
            <w:shd w:val="clear" w:color="auto" w:fill="auto"/>
          </w:tcPr>
          <w:p w:rsidR="007535E2" w:rsidRDefault="007535E2">
            <w:pPr>
              <w:widowControl/>
              <w:spacing w:line="480" w:lineRule="auto"/>
              <w:contextualSpacing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bookmarkStart w:id="9" w:name="wbhqdw"/>
            <w:bookmarkEnd w:id="9"/>
          </w:p>
        </w:tc>
        <w:tc>
          <w:tcPr>
            <w:tcW w:w="2358" w:type="dxa"/>
            <w:gridSpan w:val="3"/>
            <w:tcBorders>
              <w:top w:val="single" w:sz="4" w:space="0" w:color="FFFFFF"/>
              <w:left w:val="nil"/>
              <w:right w:val="nil"/>
            </w:tcBorders>
            <w:shd w:val="clear" w:color="auto" w:fill="auto"/>
          </w:tcPr>
          <w:p w:rsidR="007535E2" w:rsidRDefault="007535E2">
            <w:pPr>
              <w:widowControl/>
              <w:spacing w:line="480" w:lineRule="auto"/>
              <w:contextualSpacing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bookmarkStart w:id="10" w:name="wbhqdw1"/>
            <w:bookmarkEnd w:id="10"/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397"/>
        </w:trPr>
        <w:tc>
          <w:tcPr>
            <w:tcW w:w="5920" w:type="dxa"/>
            <w:gridSpan w:val="8"/>
            <w:tcBorders>
              <w:top w:val="single" w:sz="4" w:space="0" w:color="FF0000"/>
              <w:left w:val="nil"/>
              <w:bottom w:val="single" w:sz="4" w:space="0" w:color="FFFFFF"/>
              <w:right w:val="single" w:sz="4" w:space="0" w:color="FF0000"/>
            </w:tcBorders>
            <w:shd w:val="clear" w:color="auto" w:fill="auto"/>
          </w:tcPr>
          <w:p w:rsidR="007535E2" w:rsidRDefault="0073715C">
            <w:pPr>
              <w:contextualSpacing/>
              <w:rPr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办公厅负责人</w:t>
            </w:r>
          </w:p>
        </w:tc>
        <w:tc>
          <w:tcPr>
            <w:tcW w:w="2117" w:type="dxa"/>
            <w:gridSpan w:val="4"/>
            <w:tcBorders>
              <w:top w:val="single" w:sz="4" w:space="0" w:color="FF0000"/>
              <w:left w:val="single" w:sz="4" w:space="0" w:color="FF0000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7535E2" w:rsidRDefault="0073715C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办公厅核稿</w:t>
            </w:r>
          </w:p>
        </w:tc>
        <w:tc>
          <w:tcPr>
            <w:tcW w:w="2651" w:type="dxa"/>
            <w:gridSpan w:val="4"/>
            <w:tcBorders>
              <w:top w:val="single" w:sz="4" w:space="0" w:color="FF0000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uto"/>
          </w:tcPr>
          <w:p w:rsidR="007535E2" w:rsidRDefault="007535E2">
            <w:pPr>
              <w:contextualSpacing/>
              <w:rPr>
                <w:color w:val="FF0000"/>
                <w:sz w:val="24"/>
                <w:szCs w:val="24"/>
              </w:rPr>
            </w:pPr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397"/>
        </w:trPr>
        <w:tc>
          <w:tcPr>
            <w:tcW w:w="5920" w:type="dxa"/>
            <w:gridSpan w:val="8"/>
            <w:vMerge w:val="restart"/>
            <w:tcBorders>
              <w:top w:val="single" w:sz="4" w:space="0" w:color="FFFFFF"/>
              <w:left w:val="nil"/>
              <w:right w:val="single" w:sz="4" w:space="0" w:color="FF0000"/>
            </w:tcBorders>
            <w:shd w:val="clear" w:color="auto" w:fill="auto"/>
          </w:tcPr>
          <w:p w:rsidR="007535E2" w:rsidRDefault="007535E2">
            <w:pPr>
              <w:contextualSpacing/>
              <w:jc w:val="left"/>
              <w:rPr>
                <w:sz w:val="24"/>
                <w:szCs w:val="24"/>
              </w:rPr>
            </w:pPr>
            <w:bookmarkStart w:id="11" w:name="officeLdSign"/>
            <w:bookmarkEnd w:id="11"/>
          </w:p>
        </w:tc>
        <w:tc>
          <w:tcPr>
            <w:tcW w:w="2117" w:type="dxa"/>
            <w:gridSpan w:val="4"/>
            <w:tcBorders>
              <w:top w:val="single" w:sz="4" w:space="0" w:color="FFFFFF"/>
              <w:left w:val="single" w:sz="4" w:space="0" w:color="FF0000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535E2">
            <w:pPr>
              <w:contextualSpacing/>
              <w:rPr>
                <w:color w:val="FF0000"/>
                <w:sz w:val="24"/>
                <w:szCs w:val="24"/>
              </w:rPr>
            </w:pPr>
          </w:p>
        </w:tc>
        <w:tc>
          <w:tcPr>
            <w:tcW w:w="2651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uto"/>
            <w:vAlign w:val="center"/>
          </w:tcPr>
          <w:p w:rsidR="007535E2" w:rsidRDefault="007535E2">
            <w:pPr>
              <w:widowControl/>
              <w:rPr>
                <w:sz w:val="24"/>
                <w:szCs w:val="24"/>
              </w:rPr>
            </w:pPr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397"/>
        </w:trPr>
        <w:tc>
          <w:tcPr>
            <w:tcW w:w="5920" w:type="dxa"/>
            <w:gridSpan w:val="8"/>
            <w:vMerge/>
            <w:tcBorders>
              <w:left w:val="nil"/>
              <w:right w:val="single" w:sz="4" w:space="0" w:color="FF0000"/>
            </w:tcBorders>
            <w:shd w:val="clear" w:color="auto" w:fill="auto"/>
          </w:tcPr>
          <w:p w:rsidR="007535E2" w:rsidRDefault="007535E2">
            <w:pPr>
              <w:contextualSpacing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85" w:type="dxa"/>
            <w:tcBorders>
              <w:top w:val="single" w:sz="4" w:space="0" w:color="FFFFFF"/>
              <w:left w:val="single" w:sz="4" w:space="0" w:color="FF0000"/>
              <w:right w:val="single" w:sz="4" w:space="0" w:color="FFFFFF"/>
            </w:tcBorders>
            <w:shd w:val="clear" w:color="auto" w:fill="auto"/>
          </w:tcPr>
          <w:p w:rsidR="007535E2" w:rsidRDefault="0073715C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经办人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1132" w:type="dxa"/>
            <w:gridSpan w:val="3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7535E2" w:rsidRDefault="007535E2">
            <w:pPr>
              <w:contextualSpacing/>
              <w:rPr>
                <w:sz w:val="24"/>
                <w:szCs w:val="24"/>
              </w:rPr>
            </w:pPr>
            <w:bookmarkStart w:id="12" w:name="officePnSign"/>
            <w:bookmarkEnd w:id="12"/>
          </w:p>
        </w:tc>
        <w:tc>
          <w:tcPr>
            <w:tcW w:w="1002" w:type="dxa"/>
            <w:gridSpan w:val="3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uto"/>
          </w:tcPr>
          <w:p w:rsidR="007535E2" w:rsidRDefault="0073715C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审核人</w:t>
            </w:r>
          </w:p>
        </w:tc>
        <w:tc>
          <w:tcPr>
            <w:tcW w:w="1649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uto"/>
          </w:tcPr>
          <w:p w:rsidR="007535E2" w:rsidRDefault="007535E2">
            <w:pPr>
              <w:widowControl/>
              <w:jc w:val="left"/>
              <w:rPr>
                <w:sz w:val="24"/>
                <w:szCs w:val="24"/>
              </w:rPr>
            </w:pPr>
            <w:bookmarkStart w:id="13" w:name="officeSign"/>
            <w:bookmarkEnd w:id="13"/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397"/>
        </w:trPr>
        <w:tc>
          <w:tcPr>
            <w:tcW w:w="5920" w:type="dxa"/>
            <w:gridSpan w:val="8"/>
            <w:tcBorders>
              <w:top w:val="single" w:sz="4" w:space="0" w:color="FF0000"/>
              <w:left w:val="nil"/>
              <w:bottom w:val="single" w:sz="4" w:space="0" w:color="FFFFFF"/>
              <w:right w:val="single" w:sz="4" w:space="0" w:color="FF0000"/>
            </w:tcBorders>
            <w:shd w:val="clear" w:color="auto" w:fill="auto"/>
          </w:tcPr>
          <w:p w:rsidR="007535E2" w:rsidRDefault="0073715C">
            <w:pPr>
              <w:contextualSpacing/>
              <w:rPr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主办单位负责人</w:t>
            </w:r>
          </w:p>
        </w:tc>
        <w:tc>
          <w:tcPr>
            <w:tcW w:w="2410" w:type="dxa"/>
            <w:gridSpan w:val="5"/>
            <w:vMerge w:val="restart"/>
            <w:tcBorders>
              <w:top w:val="single" w:sz="4" w:space="0" w:color="FF0000"/>
              <w:left w:val="single" w:sz="4" w:space="0" w:color="FF0000"/>
              <w:right w:val="single" w:sz="4" w:space="0" w:color="FFFFFF"/>
            </w:tcBorders>
            <w:shd w:val="clear" w:color="auto" w:fill="auto"/>
          </w:tcPr>
          <w:p w:rsidR="007535E2" w:rsidRDefault="0073715C">
            <w:pPr>
              <w:widowControl/>
              <w:contextualSpacing/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行内会签</w:t>
            </w:r>
          </w:p>
          <w:p w:rsidR="007535E2" w:rsidRDefault="007535E2">
            <w:pPr>
              <w:widowControl/>
              <w:spacing w:line="360" w:lineRule="exact"/>
              <w:contextualSpacing/>
              <w:jc w:val="left"/>
              <w:rPr>
                <w:rFonts w:ascii="宋体" w:hAnsi="宋体"/>
                <w:sz w:val="24"/>
                <w:szCs w:val="24"/>
              </w:rPr>
            </w:pPr>
            <w:bookmarkStart w:id="14" w:name="nbhqdw"/>
            <w:bookmarkEnd w:id="14"/>
          </w:p>
        </w:tc>
        <w:tc>
          <w:tcPr>
            <w:tcW w:w="2358" w:type="dxa"/>
            <w:gridSpan w:val="3"/>
            <w:vMerge w:val="restart"/>
            <w:tcBorders>
              <w:top w:val="single" w:sz="4" w:space="0" w:color="FF0000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7535E2" w:rsidRDefault="007535E2">
            <w:pPr>
              <w:widowControl/>
              <w:contextualSpacing/>
              <w:jc w:val="left"/>
              <w:rPr>
                <w:rFonts w:ascii="宋体" w:hAnsi="宋体"/>
                <w:sz w:val="24"/>
                <w:szCs w:val="24"/>
              </w:rPr>
            </w:pPr>
          </w:p>
          <w:p w:rsidR="007535E2" w:rsidRDefault="007535E2">
            <w:pPr>
              <w:widowControl/>
              <w:spacing w:line="360" w:lineRule="exact"/>
              <w:contextualSpacing/>
              <w:jc w:val="left"/>
              <w:rPr>
                <w:color w:val="000000"/>
                <w:sz w:val="24"/>
                <w:szCs w:val="24"/>
              </w:rPr>
            </w:pPr>
            <w:bookmarkStart w:id="15" w:name="nbhqdw1"/>
            <w:bookmarkEnd w:id="15"/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804"/>
        </w:trPr>
        <w:tc>
          <w:tcPr>
            <w:tcW w:w="5920" w:type="dxa"/>
            <w:gridSpan w:val="8"/>
            <w:tcBorders>
              <w:top w:val="single" w:sz="4" w:space="0" w:color="FFFFFF"/>
              <w:left w:val="nil"/>
              <w:right w:val="single" w:sz="4" w:space="0" w:color="FF0000"/>
            </w:tcBorders>
            <w:shd w:val="clear" w:color="auto" w:fill="auto"/>
            <w:vAlign w:val="center"/>
          </w:tcPr>
          <w:p w:rsidR="007535E2" w:rsidRPr="002A0EEE" w:rsidRDefault="007535E2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bookmarkStart w:id="16" w:name="mainBoardIdea"/>
            <w:bookmarkEnd w:id="16"/>
          </w:p>
        </w:tc>
        <w:tc>
          <w:tcPr>
            <w:tcW w:w="2410" w:type="dxa"/>
            <w:gridSpan w:val="5"/>
            <w:vMerge/>
            <w:tcBorders>
              <w:left w:val="single" w:sz="4" w:space="0" w:color="FF0000"/>
              <w:right w:val="single" w:sz="4" w:space="0" w:color="FFFFFF"/>
            </w:tcBorders>
            <w:shd w:val="clear" w:color="auto" w:fill="auto"/>
          </w:tcPr>
          <w:p w:rsidR="007535E2" w:rsidRDefault="007535E2">
            <w:pPr>
              <w:widowControl/>
              <w:contextualSpacing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358" w:type="dxa"/>
            <w:gridSpan w:val="3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7535E2" w:rsidRDefault="007535E2">
            <w:pPr>
              <w:widowControl/>
              <w:contextualSpacing/>
              <w:jc w:val="left"/>
              <w:rPr>
                <w:sz w:val="24"/>
                <w:szCs w:val="24"/>
              </w:rPr>
            </w:pPr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470"/>
        </w:trPr>
        <w:tc>
          <w:tcPr>
            <w:tcW w:w="1238" w:type="dxa"/>
            <w:tcBorders>
              <w:top w:val="single" w:sz="4" w:space="0" w:color="FF0000"/>
              <w:left w:val="nil"/>
              <w:bottom w:val="nil"/>
              <w:right w:val="single" w:sz="4" w:space="0" w:color="FFFFFF"/>
            </w:tcBorders>
            <w:shd w:val="clear" w:color="auto" w:fill="auto"/>
          </w:tcPr>
          <w:p w:rsidR="007535E2" w:rsidRDefault="0073715C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主办处室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2981" w:type="dxa"/>
            <w:gridSpan w:val="5"/>
            <w:tcBorders>
              <w:top w:val="single" w:sz="4" w:space="0" w:color="FF0000"/>
              <w:left w:val="single" w:sz="4" w:space="0" w:color="FFFFFF"/>
              <w:bottom w:val="nil"/>
              <w:right w:val="single" w:sz="4" w:space="0" w:color="FF0000"/>
            </w:tcBorders>
            <w:shd w:val="clear" w:color="auto" w:fill="auto"/>
          </w:tcPr>
          <w:p w:rsidR="007535E2" w:rsidRDefault="007535E2">
            <w:pPr>
              <w:contextualSpacing/>
              <w:rPr>
                <w:rFonts w:ascii="宋体" w:hAnsi="宋体"/>
                <w:sz w:val="24"/>
                <w:szCs w:val="24"/>
              </w:rPr>
            </w:pPr>
            <w:bookmarkStart w:id="17" w:name="zbcs"/>
            <w:bookmarkEnd w:id="17"/>
          </w:p>
        </w:tc>
        <w:tc>
          <w:tcPr>
            <w:tcW w:w="1701" w:type="dxa"/>
            <w:gridSpan w:val="2"/>
            <w:tcBorders>
              <w:top w:val="nil"/>
              <w:left w:val="single" w:sz="4" w:space="0" w:color="FF0000"/>
              <w:bottom w:val="single" w:sz="4" w:space="0" w:color="FFFFFF"/>
              <w:right w:val="single" w:sz="4" w:space="0" w:color="FF0000"/>
            </w:tcBorders>
            <w:shd w:val="clear" w:color="auto" w:fill="auto"/>
          </w:tcPr>
          <w:p w:rsidR="007535E2" w:rsidRDefault="0073715C">
            <w:pPr>
              <w:contextualSpacing/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主办单位核稿</w:t>
            </w:r>
          </w:p>
        </w:tc>
        <w:tc>
          <w:tcPr>
            <w:tcW w:w="2410" w:type="dxa"/>
            <w:gridSpan w:val="5"/>
            <w:vMerge/>
            <w:tcBorders>
              <w:left w:val="single" w:sz="4" w:space="0" w:color="FF0000"/>
              <w:right w:val="single" w:sz="4" w:space="0" w:color="FFFFFF"/>
            </w:tcBorders>
            <w:shd w:val="clear" w:color="auto" w:fill="auto"/>
          </w:tcPr>
          <w:p w:rsidR="007535E2" w:rsidRDefault="007535E2">
            <w:pPr>
              <w:contextualSpacing/>
              <w:rPr>
                <w:color w:val="FF0000"/>
                <w:sz w:val="24"/>
                <w:szCs w:val="24"/>
              </w:rPr>
            </w:pPr>
          </w:p>
        </w:tc>
        <w:tc>
          <w:tcPr>
            <w:tcW w:w="2358" w:type="dxa"/>
            <w:gridSpan w:val="3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7535E2" w:rsidRDefault="007535E2">
            <w:pPr>
              <w:contextualSpacing/>
              <w:rPr>
                <w:color w:val="FF0000"/>
                <w:sz w:val="24"/>
                <w:szCs w:val="24"/>
              </w:rPr>
            </w:pPr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470"/>
        </w:trPr>
        <w:tc>
          <w:tcPr>
            <w:tcW w:w="123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3715C">
            <w:pPr>
              <w:widowControl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审核人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997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535E2">
            <w:pPr>
              <w:widowControl/>
              <w:rPr>
                <w:rFonts w:ascii="宋体" w:hAnsi="宋体"/>
                <w:sz w:val="24"/>
                <w:szCs w:val="24"/>
              </w:rPr>
            </w:pPr>
            <w:bookmarkStart w:id="18" w:name="sponsorSign"/>
            <w:bookmarkEnd w:id="18"/>
          </w:p>
        </w:tc>
        <w:tc>
          <w:tcPr>
            <w:tcW w:w="708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3715C">
            <w:pPr>
              <w:widowControl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电话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gridSpan w:val="3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0000"/>
            </w:tcBorders>
            <w:shd w:val="clear" w:color="auto" w:fill="auto"/>
            <w:vAlign w:val="center"/>
          </w:tcPr>
          <w:p w:rsidR="007535E2" w:rsidRDefault="007535E2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bookmarkStart w:id="19" w:name="sponsorSigndh"/>
            <w:bookmarkEnd w:id="19"/>
          </w:p>
        </w:tc>
        <w:tc>
          <w:tcPr>
            <w:tcW w:w="1701" w:type="dxa"/>
            <w:gridSpan w:val="2"/>
            <w:tcBorders>
              <w:top w:val="single" w:sz="4" w:space="0" w:color="FFFFFF"/>
              <w:left w:val="single" w:sz="4" w:space="0" w:color="FF0000"/>
              <w:bottom w:val="single" w:sz="4" w:space="0" w:color="FFFFFF"/>
              <w:right w:val="single" w:sz="4" w:space="0" w:color="FF0000"/>
            </w:tcBorders>
            <w:shd w:val="clear" w:color="auto" w:fill="auto"/>
            <w:vAlign w:val="center"/>
          </w:tcPr>
          <w:p w:rsidR="007535E2" w:rsidRDefault="007535E2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20" w:name="sectionSign"/>
            <w:bookmarkEnd w:id="20"/>
          </w:p>
        </w:tc>
        <w:tc>
          <w:tcPr>
            <w:tcW w:w="2410" w:type="dxa"/>
            <w:gridSpan w:val="5"/>
            <w:vMerge/>
            <w:tcBorders>
              <w:left w:val="single" w:sz="4" w:space="0" w:color="FF0000"/>
              <w:right w:val="single" w:sz="4" w:space="0" w:color="FFFFFF"/>
            </w:tcBorders>
            <w:shd w:val="clear" w:color="auto" w:fill="auto"/>
          </w:tcPr>
          <w:p w:rsidR="007535E2" w:rsidRDefault="007535E2">
            <w:pPr>
              <w:contextualSpacing/>
              <w:rPr>
                <w:color w:val="FF0000"/>
                <w:sz w:val="24"/>
                <w:szCs w:val="24"/>
              </w:rPr>
            </w:pPr>
          </w:p>
        </w:tc>
        <w:tc>
          <w:tcPr>
            <w:tcW w:w="2358" w:type="dxa"/>
            <w:gridSpan w:val="3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7535E2" w:rsidRDefault="007535E2">
            <w:pPr>
              <w:contextualSpacing/>
              <w:rPr>
                <w:color w:val="FF0000"/>
                <w:sz w:val="24"/>
                <w:szCs w:val="24"/>
              </w:rPr>
            </w:pPr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470"/>
        </w:trPr>
        <w:tc>
          <w:tcPr>
            <w:tcW w:w="1238" w:type="dxa"/>
            <w:tcBorders>
              <w:top w:val="single" w:sz="4" w:space="0" w:color="FFFFFF"/>
              <w:left w:val="nil"/>
              <w:bottom w:val="single" w:sz="4" w:space="0" w:color="FF0000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3715C">
            <w:pPr>
              <w:widowControl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拟稿人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997" w:type="dxa"/>
            <w:tcBorders>
              <w:top w:val="single" w:sz="4" w:space="0" w:color="FFFFFF"/>
              <w:left w:val="single" w:sz="4" w:space="0" w:color="FFFFFF"/>
              <w:bottom w:val="single" w:sz="4" w:space="0" w:color="FF0000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535E2">
            <w:pPr>
              <w:widowControl/>
              <w:rPr>
                <w:rFonts w:ascii="宋体" w:hAnsi="宋体"/>
                <w:sz w:val="24"/>
                <w:szCs w:val="24"/>
              </w:rPr>
            </w:pPr>
            <w:bookmarkStart w:id="21" w:name="ngr"/>
            <w:bookmarkEnd w:id="21"/>
          </w:p>
        </w:tc>
        <w:tc>
          <w:tcPr>
            <w:tcW w:w="708" w:type="dxa"/>
            <w:tcBorders>
              <w:top w:val="single" w:sz="4" w:space="0" w:color="FFFFFF"/>
              <w:left w:val="single" w:sz="4" w:space="0" w:color="FFFFFF"/>
              <w:bottom w:val="single" w:sz="4" w:space="0" w:color="FF0000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3715C">
            <w:pPr>
              <w:widowControl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电话</w:t>
            </w:r>
          </w:p>
        </w:tc>
        <w:tc>
          <w:tcPr>
            <w:tcW w:w="1276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:rsidR="007535E2" w:rsidRDefault="007535E2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bookmarkStart w:id="22" w:name="ngrdh"/>
            <w:bookmarkEnd w:id="22"/>
          </w:p>
        </w:tc>
        <w:tc>
          <w:tcPr>
            <w:tcW w:w="1701" w:type="dxa"/>
            <w:gridSpan w:val="2"/>
            <w:tcBorders>
              <w:top w:val="single" w:sz="4" w:space="0" w:color="FFFFFF"/>
              <w:left w:val="single" w:sz="4" w:space="0" w:color="FF0000"/>
              <w:bottom w:val="nil"/>
              <w:right w:val="single" w:sz="4" w:space="0" w:color="FF0000"/>
            </w:tcBorders>
            <w:shd w:val="clear" w:color="auto" w:fill="auto"/>
            <w:vAlign w:val="center"/>
          </w:tcPr>
          <w:p w:rsidR="007535E2" w:rsidRDefault="007535E2">
            <w:pPr>
              <w:widowControl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23" w:name="sectionSigndh"/>
            <w:bookmarkEnd w:id="23"/>
          </w:p>
        </w:tc>
        <w:tc>
          <w:tcPr>
            <w:tcW w:w="2410" w:type="dxa"/>
            <w:gridSpan w:val="5"/>
            <w:vMerge/>
            <w:tcBorders>
              <w:left w:val="single" w:sz="4" w:space="0" w:color="FF0000"/>
              <w:bottom w:val="single" w:sz="4" w:space="0" w:color="FF0000"/>
              <w:right w:val="single" w:sz="4" w:space="0" w:color="FFFFFF"/>
            </w:tcBorders>
            <w:shd w:val="clear" w:color="auto" w:fill="auto"/>
          </w:tcPr>
          <w:p w:rsidR="007535E2" w:rsidRDefault="007535E2">
            <w:pPr>
              <w:contextualSpacing/>
              <w:rPr>
                <w:color w:val="FF0000"/>
                <w:sz w:val="24"/>
                <w:szCs w:val="24"/>
              </w:rPr>
            </w:pPr>
          </w:p>
        </w:tc>
        <w:tc>
          <w:tcPr>
            <w:tcW w:w="2358" w:type="dxa"/>
            <w:gridSpan w:val="3"/>
            <w:vMerge/>
            <w:tcBorders>
              <w:left w:val="single" w:sz="4" w:space="0" w:color="FFFFFF"/>
              <w:bottom w:val="single" w:sz="4" w:space="0" w:color="FF0000"/>
              <w:right w:val="single" w:sz="4" w:space="0" w:color="FFFFFF"/>
            </w:tcBorders>
            <w:shd w:val="clear" w:color="auto" w:fill="auto"/>
          </w:tcPr>
          <w:p w:rsidR="007535E2" w:rsidRDefault="007535E2">
            <w:pPr>
              <w:contextualSpacing/>
              <w:rPr>
                <w:color w:val="FF0000"/>
                <w:sz w:val="24"/>
                <w:szCs w:val="24"/>
              </w:rPr>
            </w:pPr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1134"/>
        </w:trPr>
        <w:tc>
          <w:tcPr>
            <w:tcW w:w="1238" w:type="dxa"/>
            <w:tcBorders>
              <w:left w:val="nil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3715C">
            <w:pPr>
              <w:ind w:left="960" w:hangingChars="400" w:hanging="960"/>
              <w:contextualSpacing/>
              <w:rPr>
                <w:rStyle w:val="a9"/>
                <w:rFonts w:ascii="宋体" w:hAnsi="宋体"/>
                <w:b/>
                <w:bCs/>
                <w:sz w:val="30"/>
                <w:szCs w:val="30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标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   </w:t>
            </w:r>
            <w:r>
              <w:rPr>
                <w:rFonts w:hint="eastAsia"/>
                <w:color w:val="FF0000"/>
                <w:sz w:val="24"/>
                <w:szCs w:val="24"/>
              </w:rPr>
              <w:t>题</w:t>
            </w:r>
          </w:p>
        </w:tc>
        <w:tc>
          <w:tcPr>
            <w:tcW w:w="9450" w:type="dxa"/>
            <w:gridSpan w:val="15"/>
            <w:tcBorders>
              <w:left w:val="single" w:sz="4" w:space="0" w:color="FFFFFF"/>
              <w:right w:val="nil"/>
            </w:tcBorders>
            <w:shd w:val="clear" w:color="auto" w:fill="auto"/>
            <w:vAlign w:val="center"/>
          </w:tcPr>
          <w:p w:rsidR="007535E2" w:rsidRDefault="007535E2">
            <w:pPr>
              <w:spacing w:line="400" w:lineRule="exact"/>
              <w:contextualSpacing/>
              <w:rPr>
                <w:rStyle w:val="a9"/>
                <w:rFonts w:ascii="Times New Roman" w:eastAsia="黑体" w:hAnsi="Times New Roman"/>
                <w:bCs/>
                <w:color w:val="auto"/>
                <w:sz w:val="32"/>
                <w:szCs w:val="32"/>
                <w:u w:val="none"/>
              </w:rPr>
            </w:pPr>
            <w:bookmarkStart w:id="24" w:name="bt"/>
            <w:bookmarkEnd w:id="24"/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567"/>
        </w:trPr>
        <w:tc>
          <w:tcPr>
            <w:tcW w:w="1238" w:type="dxa"/>
            <w:tcBorders>
              <w:left w:val="nil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3715C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主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   </w:t>
            </w:r>
            <w:r>
              <w:rPr>
                <w:rFonts w:hint="eastAsia"/>
                <w:color w:val="FF0000"/>
                <w:sz w:val="24"/>
                <w:szCs w:val="24"/>
              </w:rPr>
              <w:t>送</w:t>
            </w:r>
          </w:p>
        </w:tc>
        <w:tc>
          <w:tcPr>
            <w:tcW w:w="9450" w:type="dxa"/>
            <w:gridSpan w:val="15"/>
            <w:tcBorders>
              <w:left w:val="single" w:sz="4" w:space="0" w:color="FFFFFF"/>
              <w:right w:val="nil"/>
            </w:tcBorders>
            <w:shd w:val="clear" w:color="auto" w:fill="auto"/>
            <w:vAlign w:val="center"/>
          </w:tcPr>
          <w:p w:rsidR="007535E2" w:rsidRDefault="007535E2">
            <w:pPr>
              <w:contextualSpacing/>
              <w:rPr>
                <w:rFonts w:ascii="宋体" w:hAnsi="宋体"/>
                <w:sz w:val="24"/>
                <w:szCs w:val="24"/>
              </w:rPr>
            </w:pPr>
            <w:bookmarkStart w:id="25" w:name="zsdw"/>
            <w:bookmarkEnd w:id="25"/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567"/>
        </w:trPr>
        <w:tc>
          <w:tcPr>
            <w:tcW w:w="1238" w:type="dxa"/>
            <w:tcBorders>
              <w:left w:val="nil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3715C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行外抄送</w:t>
            </w:r>
          </w:p>
        </w:tc>
        <w:tc>
          <w:tcPr>
            <w:tcW w:w="9450" w:type="dxa"/>
            <w:gridSpan w:val="15"/>
            <w:tcBorders>
              <w:left w:val="single" w:sz="4" w:space="0" w:color="FFFFFF"/>
              <w:right w:val="nil"/>
            </w:tcBorders>
            <w:shd w:val="clear" w:color="auto" w:fill="auto"/>
            <w:vAlign w:val="center"/>
          </w:tcPr>
          <w:p w:rsidR="007535E2" w:rsidRDefault="007535E2">
            <w:pPr>
              <w:contextualSpacing/>
              <w:rPr>
                <w:rFonts w:ascii="宋体" w:hAnsi="宋体"/>
                <w:sz w:val="24"/>
                <w:szCs w:val="24"/>
              </w:rPr>
            </w:pPr>
            <w:bookmarkStart w:id="26" w:name="hwcs"/>
            <w:bookmarkEnd w:id="26"/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567"/>
        </w:trPr>
        <w:tc>
          <w:tcPr>
            <w:tcW w:w="1238" w:type="dxa"/>
            <w:tcBorders>
              <w:left w:val="nil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3715C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行内抄送</w:t>
            </w:r>
          </w:p>
        </w:tc>
        <w:tc>
          <w:tcPr>
            <w:tcW w:w="9450" w:type="dxa"/>
            <w:gridSpan w:val="15"/>
            <w:tcBorders>
              <w:left w:val="single" w:sz="4" w:space="0" w:color="FFFFFF"/>
              <w:right w:val="nil"/>
            </w:tcBorders>
            <w:shd w:val="clear" w:color="auto" w:fill="auto"/>
            <w:vAlign w:val="center"/>
          </w:tcPr>
          <w:p w:rsidR="007535E2" w:rsidRDefault="007535E2">
            <w:pPr>
              <w:contextualSpacing/>
              <w:rPr>
                <w:rFonts w:ascii="宋体" w:hAnsi="宋体"/>
                <w:sz w:val="24"/>
                <w:szCs w:val="24"/>
              </w:rPr>
            </w:pPr>
            <w:bookmarkStart w:id="27" w:name="hncs"/>
            <w:bookmarkEnd w:id="27"/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567"/>
        </w:trPr>
        <w:tc>
          <w:tcPr>
            <w:tcW w:w="1238" w:type="dxa"/>
            <w:tcBorders>
              <w:left w:val="nil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3715C">
            <w:pPr>
              <w:contextualSpacing/>
              <w:rPr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附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   </w:t>
            </w:r>
            <w:r>
              <w:rPr>
                <w:rFonts w:hint="eastAsia"/>
                <w:color w:val="FF0000"/>
                <w:sz w:val="24"/>
                <w:szCs w:val="24"/>
              </w:rPr>
              <w:t>件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9450" w:type="dxa"/>
            <w:gridSpan w:val="15"/>
            <w:tcBorders>
              <w:left w:val="single" w:sz="4" w:space="0" w:color="FFFFFF"/>
              <w:right w:val="nil"/>
            </w:tcBorders>
            <w:shd w:val="clear" w:color="auto" w:fill="auto"/>
            <w:vAlign w:val="center"/>
          </w:tcPr>
          <w:p w:rsidR="007535E2" w:rsidRDefault="007535E2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bookmarkStart w:id="28" w:name="fjcyj"/>
            <w:bookmarkEnd w:id="28"/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567"/>
        </w:trPr>
        <w:tc>
          <w:tcPr>
            <w:tcW w:w="1238" w:type="dxa"/>
            <w:tcBorders>
              <w:top w:val="nil"/>
              <w:left w:val="nil"/>
              <w:bottom w:val="single" w:sz="4" w:space="0" w:color="FF0000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3715C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印制份数</w:t>
            </w:r>
          </w:p>
        </w:tc>
        <w:tc>
          <w:tcPr>
            <w:tcW w:w="2690" w:type="dxa"/>
            <w:gridSpan w:val="4"/>
            <w:tcBorders>
              <w:top w:val="nil"/>
              <w:left w:val="nil"/>
              <w:bottom w:val="single" w:sz="4" w:space="0" w:color="FF0000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3715C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正文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   </w:t>
            </w:r>
            <w:r>
              <w:rPr>
                <w:rFonts w:hint="eastAsia"/>
                <w:color w:val="FF0000"/>
                <w:sz w:val="24"/>
                <w:szCs w:val="24"/>
              </w:rPr>
              <w:t>份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FF0000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3715C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附件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 xml:space="preserve">     </w:t>
            </w:r>
            <w:r>
              <w:rPr>
                <w:rFonts w:hint="eastAsia"/>
                <w:color w:val="FF0000"/>
                <w:sz w:val="24"/>
                <w:szCs w:val="24"/>
              </w:rPr>
              <w:t>份</w:t>
            </w:r>
          </w:p>
        </w:tc>
        <w:tc>
          <w:tcPr>
            <w:tcW w:w="5059" w:type="dxa"/>
            <w:gridSpan w:val="9"/>
            <w:tcBorders>
              <w:top w:val="single" w:sz="4" w:space="0" w:color="FF0000"/>
              <w:left w:val="single" w:sz="4" w:space="0" w:color="FFFFFF"/>
              <w:bottom w:val="nil"/>
              <w:right w:val="nil"/>
            </w:tcBorders>
            <w:shd w:val="clear" w:color="auto" w:fill="auto"/>
            <w:vAlign w:val="center"/>
          </w:tcPr>
          <w:p w:rsidR="007535E2" w:rsidRDefault="0073715C">
            <w:pPr>
              <w:contextualSpacing/>
              <w:jc w:val="righ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国家开发银行办公厅制发</w:t>
            </w:r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454"/>
        </w:trPr>
        <w:tc>
          <w:tcPr>
            <w:tcW w:w="1238" w:type="dxa"/>
            <w:tcBorders>
              <w:top w:val="single" w:sz="4" w:space="0" w:color="FF0000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3715C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批示印送</w:t>
            </w:r>
          </w:p>
          <w:p w:rsidR="007535E2" w:rsidRDefault="0073715C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共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   </w:t>
            </w:r>
            <w:r>
              <w:rPr>
                <w:rFonts w:hint="eastAsia"/>
                <w:color w:val="FF0000"/>
                <w:sz w:val="24"/>
                <w:szCs w:val="24"/>
              </w:rPr>
              <w:t>页</w:t>
            </w:r>
          </w:p>
        </w:tc>
        <w:tc>
          <w:tcPr>
            <w:tcW w:w="9450" w:type="dxa"/>
            <w:gridSpan w:val="15"/>
            <w:tcBorders>
              <w:top w:val="single" w:sz="4" w:space="0" w:color="FF0000"/>
              <w:left w:val="single" w:sz="4" w:space="0" w:color="FFFFFF"/>
              <w:bottom w:val="nil"/>
              <w:right w:val="nil"/>
            </w:tcBorders>
            <w:shd w:val="clear" w:color="auto" w:fill="auto"/>
            <w:vAlign w:val="center"/>
          </w:tcPr>
          <w:p w:rsidR="007535E2" w:rsidRDefault="0095449B">
            <w:pPr>
              <w:contextualSpacing/>
              <w:jc w:val="left"/>
              <w:rPr>
                <w:color w:val="FF0000"/>
                <w:sz w:val="24"/>
                <w:szCs w:val="24"/>
              </w:rPr>
            </w:pPr>
            <w:r w:rsidRPr="007B6F65">
              <w:rPr>
                <w:noProof/>
                <w:color w:val="0070C0"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56192" behindDoc="0" locked="0" layoutInCell="1" allowOverlap="1" wp14:anchorId="786056A7" wp14:editId="22E94E47">
                      <wp:simplePos x="0" y="0"/>
                      <wp:positionH relativeFrom="column">
                        <wp:posOffset>5384165</wp:posOffset>
                      </wp:positionH>
                      <wp:positionV relativeFrom="paragraph">
                        <wp:posOffset>-19050</wp:posOffset>
                      </wp:positionV>
                      <wp:extent cx="647700" cy="289560"/>
                      <wp:effectExtent l="0" t="0" r="0" b="0"/>
                      <wp:wrapNone/>
                      <wp:docPr id="21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7700" cy="289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70FF9" w:rsidRPr="00070FF9" w:rsidRDefault="00070FF9" w:rsidP="00070FF9">
                                  <w:pPr>
                                    <w:contextualSpacing/>
                                    <w:rPr>
                                      <w:rFonts w:ascii="Times New Roman" w:hAnsi="Times New Roman"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070FF9">
                                    <w:rPr>
                                      <w:rFonts w:ascii="Times New Roman" w:hAnsi="Times New Roman"/>
                                      <w:color w:val="FF0000"/>
                                      <w:sz w:val="16"/>
                                      <w:szCs w:val="16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FF0000"/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  <w:r w:rsidRPr="00070FF9">
                                    <w:rPr>
                                      <w:rFonts w:ascii="Times New Roman" w:hAnsi="Times New Roman"/>
                                      <w:color w:val="FF0000"/>
                                      <w:sz w:val="16"/>
                                      <w:szCs w:val="16"/>
                                    </w:rPr>
                                    <w:t>-1</w:t>
                                  </w:r>
                                  <w:r w:rsidR="001400D3">
                                    <w:rPr>
                                      <w:rFonts w:ascii="Times New Roman" w:hAnsi="Times New Roman"/>
                                      <w:color w:val="FF0000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bookmarkStart w:id="29" w:name="_GoBack"/>
                                  <w:bookmarkEnd w:id="29"/>
                                  <w:r w:rsidRPr="00070FF9">
                                    <w:rPr>
                                      <w:rFonts w:ascii="Times New Roman" w:hAnsi="Times New Roman"/>
                                      <w:color w:val="FF0000"/>
                                      <w:sz w:val="16"/>
                                      <w:szCs w:val="16"/>
                                    </w:rPr>
                                    <w:t>01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6056A7" id="文本框 2" o:spid="_x0000_s1027" type="#_x0000_t202" style="position:absolute;margin-left:423.95pt;margin-top:-1.5pt;width:51pt;height:22.8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" filled="f" stroked="f">
                      <v:textbox>
                        <w:txbxContent>
                          <w:p w:rsidR="00070FF9" w:rsidRPr="00070FF9" w:rsidRDefault="00070FF9" w:rsidP="00070FF9">
                            <w:pPr>
                              <w:contextualSpacing/>
                              <w:rPr>
                                <w:rFonts w:ascii="Times New Roman" w:hAnsi="Times New Roman"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070FF9">
                              <w:rPr>
                                <w:rFonts w:ascii="Times New Roman" w:hAnsi="Times New Roman"/>
                                <w:color w:val="FF0000"/>
                                <w:sz w:val="16"/>
                                <w:szCs w:val="16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16"/>
                                <w:szCs w:val="16"/>
                              </w:rPr>
                              <w:t>F</w:t>
                            </w:r>
                            <w:r w:rsidRPr="00070FF9">
                              <w:rPr>
                                <w:rFonts w:ascii="Times New Roman" w:hAnsi="Times New Roman"/>
                                <w:color w:val="FF0000"/>
                                <w:sz w:val="16"/>
                                <w:szCs w:val="16"/>
                              </w:rPr>
                              <w:t>-1</w:t>
                            </w:r>
                            <w:r w:rsidR="001400D3">
                              <w:rPr>
                                <w:rFonts w:ascii="Times New Roman" w:hAnsi="Times New Roman"/>
                                <w:color w:val="FF0000"/>
                                <w:sz w:val="16"/>
                                <w:szCs w:val="16"/>
                              </w:rPr>
                              <w:t>9</w:t>
                            </w:r>
                            <w:bookmarkStart w:id="30" w:name="_GoBack"/>
                            <w:bookmarkEnd w:id="30"/>
                            <w:r w:rsidRPr="00070FF9">
                              <w:rPr>
                                <w:rFonts w:ascii="Times New Roman" w:hAnsi="Times New Roman"/>
                                <w:color w:val="FF0000"/>
                                <w:sz w:val="16"/>
                                <w:szCs w:val="16"/>
                              </w:rPr>
                              <w:t>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7535E2" w:rsidRDefault="007535E2" w:rsidP="0003645D">
      <w:pPr>
        <w:widowControl/>
        <w:jc w:val="left"/>
      </w:pPr>
    </w:p>
    <w:p w:rsidR="007535E2" w:rsidRDefault="0073715C">
      <w:pPr>
        <w:widowControl/>
        <w:jc w:val="left"/>
        <w:sectPr w:rsidR="007535E2">
          <w:headerReference w:type="even" r:id="rId8"/>
          <w:headerReference w:type="default" r:id="rId9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  <w:r>
        <w:br w:type="page"/>
      </w:r>
      <w:bookmarkStart w:id="31" w:name="note"/>
      <w:bookmarkEnd w:id="31"/>
    </w:p>
    <w:p w:rsidR="007535E2" w:rsidRDefault="007535E2">
      <w:pPr>
        <w:spacing w:line="0" w:lineRule="atLeast"/>
        <w:rPr>
          <w:rFonts w:hAnsi="宋体"/>
          <w:sz w:val="2"/>
        </w:rPr>
      </w:pPr>
      <w:bookmarkStart w:id="32" w:name="ybnr_end"/>
      <w:bookmarkEnd w:id="32"/>
    </w:p>
    <w:p w:rsidR="007535E2" w:rsidRDefault="0073715C">
      <w:pPr>
        <w:pStyle w:val="1"/>
        <w:spacing w:before="0"/>
        <w:rPr>
          <w:rFonts w:ascii="宋体" w:hAnsi="宋体"/>
          <w:sz w:val="28"/>
        </w:rPr>
      </w:pPr>
      <w:bookmarkStart w:id="33" w:name="inBankHqIdeaSection"/>
      <w:bookmarkEnd w:id="33"/>
      <w:r>
        <w:rPr>
          <w:rFonts w:ascii="宋体" w:hAnsi="宋体" w:hint="eastAsia"/>
          <w:sz w:val="28"/>
        </w:rPr>
        <w:t>[行内会签意见]</w:t>
      </w:r>
    </w:p>
    <w:p w:rsidR="007535E2" w:rsidRDefault="007535E2">
      <w:pPr>
        <w:rPr>
          <w:rFonts w:ascii="Times New Roman" w:hAnsi="Times New Roman"/>
          <w:sz w:val="24"/>
        </w:rPr>
      </w:pPr>
      <w:bookmarkStart w:id="34" w:name="inBankHqIdea"/>
      <w:bookmarkEnd w:id="34"/>
    </w:p>
    <w:p w:rsidR="007535E2" w:rsidRDefault="0073715C">
      <w:pPr>
        <w:pStyle w:val="1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[会签意见处理]</w:t>
      </w:r>
    </w:p>
    <w:p w:rsidR="007535E2" w:rsidRDefault="007535E2">
      <w:pPr>
        <w:spacing w:line="360" w:lineRule="exact"/>
        <w:rPr>
          <w:rFonts w:ascii="Times New Roman" w:hAnsi="Times New Roman"/>
          <w:sz w:val="28"/>
          <w:szCs w:val="28"/>
        </w:rPr>
      </w:pPr>
      <w:bookmarkStart w:id="35" w:name="yjcnsm"/>
      <w:bookmarkEnd w:id="35"/>
    </w:p>
    <w:p w:rsidR="007535E2" w:rsidRDefault="0073715C">
      <w:pPr>
        <w:pStyle w:val="1"/>
        <w:rPr>
          <w:rFonts w:ascii="宋体" w:hAnsi="宋体"/>
          <w:sz w:val="28"/>
        </w:rPr>
      </w:pPr>
      <w:bookmarkStart w:id="36" w:name="inBankHqIdeaSectionEnd"/>
      <w:bookmarkEnd w:id="36"/>
      <w:r>
        <w:rPr>
          <w:rFonts w:ascii="宋体" w:hAnsi="宋体" w:hint="eastAsia"/>
          <w:sz w:val="28"/>
        </w:rPr>
        <w:t>[文 件 原 文]</w:t>
      </w:r>
    </w:p>
    <w:p w:rsidR="007535E2" w:rsidRDefault="007535E2">
      <w:pPr>
        <w:rPr>
          <w:rFonts w:ascii="仿宋_GB2312" w:eastAsia="仿宋_GB2312"/>
          <w:sz w:val="30"/>
          <w:szCs w:val="30"/>
        </w:rPr>
      </w:pPr>
      <w:bookmarkStart w:id="37" w:name="zhengwen"/>
      <w:bookmarkEnd w:id="37"/>
    </w:p>
    <w:p w:rsidR="007535E2" w:rsidRDefault="007535E2">
      <w:pPr>
        <w:rPr>
          <w:rFonts w:ascii="仿宋_GB2312" w:eastAsia="仿宋_GB2312"/>
          <w:sz w:val="30"/>
          <w:szCs w:val="30"/>
        </w:rPr>
      </w:pPr>
    </w:p>
    <w:sectPr w:rsidR="007535E2"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29E8" w:rsidRDefault="00F129E8">
      <w:r>
        <w:separator/>
      </w:r>
    </w:p>
  </w:endnote>
  <w:endnote w:type="continuationSeparator" w:id="0">
    <w:p w:rsidR="00F129E8" w:rsidRDefault="00F12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35E2" w:rsidRDefault="0073715C">
    <w:pPr>
      <w:pStyle w:val="a5"/>
      <w:jc w:val="center"/>
      <w:rPr>
        <w:rFonts w:ascii="Times New Roman" w:hAnsi="Times New Roman"/>
      </w:rPr>
    </w:pP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>PAGE   \* MERGEFORMAT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</w:rPr>
      <w:t>1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29E8" w:rsidRDefault="00F129E8">
      <w:r>
        <w:separator/>
      </w:r>
    </w:p>
  </w:footnote>
  <w:footnote w:type="continuationSeparator" w:id="0">
    <w:p w:rsidR="00F129E8" w:rsidRDefault="00F129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35E2" w:rsidRDefault="007535E2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35E2" w:rsidRDefault="007535E2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06E9"/>
    <w:rsid w:val="00001ACF"/>
    <w:rsid w:val="00005D8D"/>
    <w:rsid w:val="00006811"/>
    <w:rsid w:val="00006ECE"/>
    <w:rsid w:val="000070CD"/>
    <w:rsid w:val="000203BA"/>
    <w:rsid w:val="00021D0B"/>
    <w:rsid w:val="000311DB"/>
    <w:rsid w:val="00033737"/>
    <w:rsid w:val="00033781"/>
    <w:rsid w:val="00035CF4"/>
    <w:rsid w:val="00035D17"/>
    <w:rsid w:val="0003645D"/>
    <w:rsid w:val="00041E82"/>
    <w:rsid w:val="00044258"/>
    <w:rsid w:val="00050A36"/>
    <w:rsid w:val="00050C09"/>
    <w:rsid w:val="00052EA8"/>
    <w:rsid w:val="00053E0C"/>
    <w:rsid w:val="0005578E"/>
    <w:rsid w:val="00056BE9"/>
    <w:rsid w:val="00070FF9"/>
    <w:rsid w:val="0007282E"/>
    <w:rsid w:val="00081C8F"/>
    <w:rsid w:val="00083A7C"/>
    <w:rsid w:val="000851A8"/>
    <w:rsid w:val="00094B5D"/>
    <w:rsid w:val="000974FF"/>
    <w:rsid w:val="000978F6"/>
    <w:rsid w:val="000A02C4"/>
    <w:rsid w:val="000A1810"/>
    <w:rsid w:val="000A31CA"/>
    <w:rsid w:val="000B36C5"/>
    <w:rsid w:val="000C0268"/>
    <w:rsid w:val="000C219A"/>
    <w:rsid w:val="000D096D"/>
    <w:rsid w:val="000D174F"/>
    <w:rsid w:val="000D22DD"/>
    <w:rsid w:val="000E07B6"/>
    <w:rsid w:val="000E620A"/>
    <w:rsid w:val="000F0C6A"/>
    <w:rsid w:val="000F5404"/>
    <w:rsid w:val="000F5648"/>
    <w:rsid w:val="001004AF"/>
    <w:rsid w:val="001113CE"/>
    <w:rsid w:val="001200B2"/>
    <w:rsid w:val="00123E39"/>
    <w:rsid w:val="00127D11"/>
    <w:rsid w:val="001371CE"/>
    <w:rsid w:val="001400D3"/>
    <w:rsid w:val="00140A92"/>
    <w:rsid w:val="00142742"/>
    <w:rsid w:val="00147B04"/>
    <w:rsid w:val="00152373"/>
    <w:rsid w:val="00157EB5"/>
    <w:rsid w:val="00163FB4"/>
    <w:rsid w:val="00170410"/>
    <w:rsid w:val="001706DA"/>
    <w:rsid w:val="00172FBD"/>
    <w:rsid w:val="00177981"/>
    <w:rsid w:val="00180E38"/>
    <w:rsid w:val="001947A2"/>
    <w:rsid w:val="00197089"/>
    <w:rsid w:val="001A105D"/>
    <w:rsid w:val="001A2661"/>
    <w:rsid w:val="001A2ABF"/>
    <w:rsid w:val="001A4578"/>
    <w:rsid w:val="001B7AEA"/>
    <w:rsid w:val="001C0926"/>
    <w:rsid w:val="001C7678"/>
    <w:rsid w:val="001D209C"/>
    <w:rsid w:val="001D393F"/>
    <w:rsid w:val="001D716E"/>
    <w:rsid w:val="001E3F7F"/>
    <w:rsid w:val="001F3E6F"/>
    <w:rsid w:val="002002F4"/>
    <w:rsid w:val="002033C6"/>
    <w:rsid w:val="00215232"/>
    <w:rsid w:val="0023651D"/>
    <w:rsid w:val="00247108"/>
    <w:rsid w:val="0026279B"/>
    <w:rsid w:val="00264362"/>
    <w:rsid w:val="00267D8B"/>
    <w:rsid w:val="002717D5"/>
    <w:rsid w:val="00272A66"/>
    <w:rsid w:val="00287C65"/>
    <w:rsid w:val="00292809"/>
    <w:rsid w:val="00295A4E"/>
    <w:rsid w:val="002A0EEE"/>
    <w:rsid w:val="002A48B3"/>
    <w:rsid w:val="002B420A"/>
    <w:rsid w:val="002C06E7"/>
    <w:rsid w:val="002C7F20"/>
    <w:rsid w:val="002D0693"/>
    <w:rsid w:val="002D770D"/>
    <w:rsid w:val="002E1A08"/>
    <w:rsid w:val="002E7DD9"/>
    <w:rsid w:val="002F2176"/>
    <w:rsid w:val="002F4AB2"/>
    <w:rsid w:val="002F6FB6"/>
    <w:rsid w:val="002F7118"/>
    <w:rsid w:val="0030006F"/>
    <w:rsid w:val="00300770"/>
    <w:rsid w:val="0030165A"/>
    <w:rsid w:val="00304867"/>
    <w:rsid w:val="003065D0"/>
    <w:rsid w:val="00313753"/>
    <w:rsid w:val="00314574"/>
    <w:rsid w:val="00317D9E"/>
    <w:rsid w:val="003228E7"/>
    <w:rsid w:val="00324D22"/>
    <w:rsid w:val="00324DCA"/>
    <w:rsid w:val="00327020"/>
    <w:rsid w:val="00344837"/>
    <w:rsid w:val="003448B5"/>
    <w:rsid w:val="00345139"/>
    <w:rsid w:val="003469C3"/>
    <w:rsid w:val="00347816"/>
    <w:rsid w:val="00355E3A"/>
    <w:rsid w:val="00356831"/>
    <w:rsid w:val="00365FB7"/>
    <w:rsid w:val="0038473F"/>
    <w:rsid w:val="00392006"/>
    <w:rsid w:val="0039302C"/>
    <w:rsid w:val="003B2681"/>
    <w:rsid w:val="003B684A"/>
    <w:rsid w:val="003D38C5"/>
    <w:rsid w:val="003D7186"/>
    <w:rsid w:val="003D7AAC"/>
    <w:rsid w:val="003E1DAB"/>
    <w:rsid w:val="003E2C2D"/>
    <w:rsid w:val="003E4900"/>
    <w:rsid w:val="003F140B"/>
    <w:rsid w:val="003F69C8"/>
    <w:rsid w:val="00404D87"/>
    <w:rsid w:val="00406C18"/>
    <w:rsid w:val="004114C3"/>
    <w:rsid w:val="00415D1B"/>
    <w:rsid w:val="0042385C"/>
    <w:rsid w:val="00425C6C"/>
    <w:rsid w:val="00430A79"/>
    <w:rsid w:val="004356E2"/>
    <w:rsid w:val="0044520B"/>
    <w:rsid w:val="00452BB5"/>
    <w:rsid w:val="00454341"/>
    <w:rsid w:val="004550B1"/>
    <w:rsid w:val="004631A9"/>
    <w:rsid w:val="00476FD5"/>
    <w:rsid w:val="00481872"/>
    <w:rsid w:val="00485A55"/>
    <w:rsid w:val="00485E30"/>
    <w:rsid w:val="004B3805"/>
    <w:rsid w:val="004B3FBD"/>
    <w:rsid w:val="004C2E9A"/>
    <w:rsid w:val="004C5D70"/>
    <w:rsid w:val="004D19CE"/>
    <w:rsid w:val="004D3D3D"/>
    <w:rsid w:val="004D595C"/>
    <w:rsid w:val="004E7C3B"/>
    <w:rsid w:val="004F28BB"/>
    <w:rsid w:val="004F36D7"/>
    <w:rsid w:val="004F62C8"/>
    <w:rsid w:val="004F7642"/>
    <w:rsid w:val="005017A6"/>
    <w:rsid w:val="00501EA2"/>
    <w:rsid w:val="00505E0C"/>
    <w:rsid w:val="00510823"/>
    <w:rsid w:val="00515493"/>
    <w:rsid w:val="00525FE6"/>
    <w:rsid w:val="00531C7F"/>
    <w:rsid w:val="00532256"/>
    <w:rsid w:val="00544E8C"/>
    <w:rsid w:val="005455F6"/>
    <w:rsid w:val="00562805"/>
    <w:rsid w:val="005630CC"/>
    <w:rsid w:val="00567AD3"/>
    <w:rsid w:val="00575052"/>
    <w:rsid w:val="005845E7"/>
    <w:rsid w:val="00590AD7"/>
    <w:rsid w:val="005A0031"/>
    <w:rsid w:val="005A1B9D"/>
    <w:rsid w:val="005B136E"/>
    <w:rsid w:val="005B560C"/>
    <w:rsid w:val="005B5A7B"/>
    <w:rsid w:val="005B76D5"/>
    <w:rsid w:val="005B7D07"/>
    <w:rsid w:val="005C5B47"/>
    <w:rsid w:val="005C5F02"/>
    <w:rsid w:val="005D1BB0"/>
    <w:rsid w:val="005D3C17"/>
    <w:rsid w:val="005D5285"/>
    <w:rsid w:val="005F1D2C"/>
    <w:rsid w:val="005F3EA5"/>
    <w:rsid w:val="005F5492"/>
    <w:rsid w:val="00601C20"/>
    <w:rsid w:val="0060579F"/>
    <w:rsid w:val="0060737E"/>
    <w:rsid w:val="00611D3B"/>
    <w:rsid w:val="006133DC"/>
    <w:rsid w:val="00617AB1"/>
    <w:rsid w:val="0062427D"/>
    <w:rsid w:val="00626B3B"/>
    <w:rsid w:val="006372A3"/>
    <w:rsid w:val="00646765"/>
    <w:rsid w:val="006468FC"/>
    <w:rsid w:val="00651313"/>
    <w:rsid w:val="00655A4A"/>
    <w:rsid w:val="00662DB7"/>
    <w:rsid w:val="006712EE"/>
    <w:rsid w:val="006769C0"/>
    <w:rsid w:val="006776A1"/>
    <w:rsid w:val="00677CBA"/>
    <w:rsid w:val="00681FEB"/>
    <w:rsid w:val="006A12C5"/>
    <w:rsid w:val="006A2F50"/>
    <w:rsid w:val="006B2521"/>
    <w:rsid w:val="006C02C4"/>
    <w:rsid w:val="006C0646"/>
    <w:rsid w:val="006C7BBF"/>
    <w:rsid w:val="006D5139"/>
    <w:rsid w:val="006E4E43"/>
    <w:rsid w:val="006E522A"/>
    <w:rsid w:val="006E73C3"/>
    <w:rsid w:val="006E7E57"/>
    <w:rsid w:val="006F2EEA"/>
    <w:rsid w:val="006F5807"/>
    <w:rsid w:val="006F7164"/>
    <w:rsid w:val="007128FD"/>
    <w:rsid w:val="00712A9F"/>
    <w:rsid w:val="00724D15"/>
    <w:rsid w:val="00726753"/>
    <w:rsid w:val="00732B38"/>
    <w:rsid w:val="00732E2A"/>
    <w:rsid w:val="0073715C"/>
    <w:rsid w:val="00746B7C"/>
    <w:rsid w:val="00746DC1"/>
    <w:rsid w:val="007535E2"/>
    <w:rsid w:val="0076129F"/>
    <w:rsid w:val="00762191"/>
    <w:rsid w:val="00762D1A"/>
    <w:rsid w:val="007706A3"/>
    <w:rsid w:val="00776FBC"/>
    <w:rsid w:val="00782F85"/>
    <w:rsid w:val="0078648D"/>
    <w:rsid w:val="0078753F"/>
    <w:rsid w:val="007903A3"/>
    <w:rsid w:val="00790DF6"/>
    <w:rsid w:val="00792E11"/>
    <w:rsid w:val="007978C6"/>
    <w:rsid w:val="00797CEA"/>
    <w:rsid w:val="007A09CC"/>
    <w:rsid w:val="007A321A"/>
    <w:rsid w:val="007A6EEE"/>
    <w:rsid w:val="007A6F57"/>
    <w:rsid w:val="007B45D4"/>
    <w:rsid w:val="007C45AD"/>
    <w:rsid w:val="007D2415"/>
    <w:rsid w:val="007D5234"/>
    <w:rsid w:val="007D5D44"/>
    <w:rsid w:val="007D7E1F"/>
    <w:rsid w:val="007E3FC7"/>
    <w:rsid w:val="007E4CCD"/>
    <w:rsid w:val="00806643"/>
    <w:rsid w:val="00807445"/>
    <w:rsid w:val="00811D3D"/>
    <w:rsid w:val="00813C08"/>
    <w:rsid w:val="00814841"/>
    <w:rsid w:val="00815129"/>
    <w:rsid w:val="008157D5"/>
    <w:rsid w:val="00822D36"/>
    <w:rsid w:val="008309FD"/>
    <w:rsid w:val="00834FD2"/>
    <w:rsid w:val="008355A6"/>
    <w:rsid w:val="008512AA"/>
    <w:rsid w:val="008521F0"/>
    <w:rsid w:val="0085558E"/>
    <w:rsid w:val="0086121B"/>
    <w:rsid w:val="008716B3"/>
    <w:rsid w:val="00872DD4"/>
    <w:rsid w:val="008827EB"/>
    <w:rsid w:val="0088309C"/>
    <w:rsid w:val="00884561"/>
    <w:rsid w:val="008A428E"/>
    <w:rsid w:val="008A4BAB"/>
    <w:rsid w:val="008B164D"/>
    <w:rsid w:val="008B1879"/>
    <w:rsid w:val="008C0749"/>
    <w:rsid w:val="008C69A6"/>
    <w:rsid w:val="008D2874"/>
    <w:rsid w:val="008E4714"/>
    <w:rsid w:val="008E494F"/>
    <w:rsid w:val="008F06A6"/>
    <w:rsid w:val="008F3EB2"/>
    <w:rsid w:val="00910FCF"/>
    <w:rsid w:val="00911AD0"/>
    <w:rsid w:val="00912910"/>
    <w:rsid w:val="00914F5D"/>
    <w:rsid w:val="00921775"/>
    <w:rsid w:val="0092358F"/>
    <w:rsid w:val="009242EF"/>
    <w:rsid w:val="00933726"/>
    <w:rsid w:val="00935E09"/>
    <w:rsid w:val="00936BF7"/>
    <w:rsid w:val="009411B3"/>
    <w:rsid w:val="00941C40"/>
    <w:rsid w:val="00946CDC"/>
    <w:rsid w:val="0095449B"/>
    <w:rsid w:val="009603AC"/>
    <w:rsid w:val="009604A0"/>
    <w:rsid w:val="009669E0"/>
    <w:rsid w:val="00966C39"/>
    <w:rsid w:val="00972B9E"/>
    <w:rsid w:val="00986596"/>
    <w:rsid w:val="009B11A3"/>
    <w:rsid w:val="009B72FE"/>
    <w:rsid w:val="009C0FE4"/>
    <w:rsid w:val="009C3C29"/>
    <w:rsid w:val="009D59A7"/>
    <w:rsid w:val="009E0FA5"/>
    <w:rsid w:val="009F0019"/>
    <w:rsid w:val="009F4BFD"/>
    <w:rsid w:val="00A10993"/>
    <w:rsid w:val="00A1442C"/>
    <w:rsid w:val="00A1566C"/>
    <w:rsid w:val="00A17C3E"/>
    <w:rsid w:val="00A2507B"/>
    <w:rsid w:val="00A2550D"/>
    <w:rsid w:val="00A34C19"/>
    <w:rsid w:val="00A34EB0"/>
    <w:rsid w:val="00A44575"/>
    <w:rsid w:val="00A6467A"/>
    <w:rsid w:val="00A66E97"/>
    <w:rsid w:val="00A67D91"/>
    <w:rsid w:val="00A72057"/>
    <w:rsid w:val="00A727D1"/>
    <w:rsid w:val="00A72A0C"/>
    <w:rsid w:val="00A7602D"/>
    <w:rsid w:val="00A77C03"/>
    <w:rsid w:val="00A77F31"/>
    <w:rsid w:val="00A83409"/>
    <w:rsid w:val="00A85921"/>
    <w:rsid w:val="00A87777"/>
    <w:rsid w:val="00A9527B"/>
    <w:rsid w:val="00AA3C9C"/>
    <w:rsid w:val="00AB6431"/>
    <w:rsid w:val="00AB7341"/>
    <w:rsid w:val="00AC7C5D"/>
    <w:rsid w:val="00AC7F2E"/>
    <w:rsid w:val="00AD5894"/>
    <w:rsid w:val="00AD5A3E"/>
    <w:rsid w:val="00AE60B5"/>
    <w:rsid w:val="00AF4230"/>
    <w:rsid w:val="00B0192B"/>
    <w:rsid w:val="00B0338C"/>
    <w:rsid w:val="00B11FD1"/>
    <w:rsid w:val="00B13E6E"/>
    <w:rsid w:val="00B212EF"/>
    <w:rsid w:val="00B23534"/>
    <w:rsid w:val="00B277E5"/>
    <w:rsid w:val="00B34E4E"/>
    <w:rsid w:val="00B464AE"/>
    <w:rsid w:val="00B54077"/>
    <w:rsid w:val="00B57B7C"/>
    <w:rsid w:val="00B77071"/>
    <w:rsid w:val="00B8017D"/>
    <w:rsid w:val="00B917F0"/>
    <w:rsid w:val="00B950B6"/>
    <w:rsid w:val="00BA35AC"/>
    <w:rsid w:val="00BA4848"/>
    <w:rsid w:val="00BA4DFF"/>
    <w:rsid w:val="00BC5D38"/>
    <w:rsid w:val="00BD4099"/>
    <w:rsid w:val="00BE0342"/>
    <w:rsid w:val="00BE2F55"/>
    <w:rsid w:val="00BE5E20"/>
    <w:rsid w:val="00BF22C1"/>
    <w:rsid w:val="00BF25C5"/>
    <w:rsid w:val="00BF262E"/>
    <w:rsid w:val="00C029B3"/>
    <w:rsid w:val="00C03A51"/>
    <w:rsid w:val="00C04158"/>
    <w:rsid w:val="00C0764E"/>
    <w:rsid w:val="00C13EA7"/>
    <w:rsid w:val="00C15E1F"/>
    <w:rsid w:val="00C30FFF"/>
    <w:rsid w:val="00C36C1F"/>
    <w:rsid w:val="00C43E99"/>
    <w:rsid w:val="00C52389"/>
    <w:rsid w:val="00C61174"/>
    <w:rsid w:val="00C62FDE"/>
    <w:rsid w:val="00C633F8"/>
    <w:rsid w:val="00C7113D"/>
    <w:rsid w:val="00C749A2"/>
    <w:rsid w:val="00C76B18"/>
    <w:rsid w:val="00C822B7"/>
    <w:rsid w:val="00C8511E"/>
    <w:rsid w:val="00C90B9D"/>
    <w:rsid w:val="00C92841"/>
    <w:rsid w:val="00C94A85"/>
    <w:rsid w:val="00C9760A"/>
    <w:rsid w:val="00CA7F3B"/>
    <w:rsid w:val="00CB1F0A"/>
    <w:rsid w:val="00CB2B96"/>
    <w:rsid w:val="00CB77EC"/>
    <w:rsid w:val="00CC59CD"/>
    <w:rsid w:val="00CC5C59"/>
    <w:rsid w:val="00CC6B50"/>
    <w:rsid w:val="00CE1A53"/>
    <w:rsid w:val="00CE2025"/>
    <w:rsid w:val="00CE3122"/>
    <w:rsid w:val="00CE4824"/>
    <w:rsid w:val="00CF1D7C"/>
    <w:rsid w:val="00CF7B79"/>
    <w:rsid w:val="00D07975"/>
    <w:rsid w:val="00D10D0B"/>
    <w:rsid w:val="00D14C35"/>
    <w:rsid w:val="00D157D3"/>
    <w:rsid w:val="00D26384"/>
    <w:rsid w:val="00D30BC0"/>
    <w:rsid w:val="00D33AC3"/>
    <w:rsid w:val="00D41718"/>
    <w:rsid w:val="00D4499E"/>
    <w:rsid w:val="00D5130B"/>
    <w:rsid w:val="00D518CE"/>
    <w:rsid w:val="00D54928"/>
    <w:rsid w:val="00D63508"/>
    <w:rsid w:val="00D773E4"/>
    <w:rsid w:val="00D877FB"/>
    <w:rsid w:val="00D939EB"/>
    <w:rsid w:val="00D94BFD"/>
    <w:rsid w:val="00D96116"/>
    <w:rsid w:val="00DA156B"/>
    <w:rsid w:val="00DA3400"/>
    <w:rsid w:val="00DA7328"/>
    <w:rsid w:val="00DB03A7"/>
    <w:rsid w:val="00DD0432"/>
    <w:rsid w:val="00DD0E83"/>
    <w:rsid w:val="00DD1422"/>
    <w:rsid w:val="00DD3AE9"/>
    <w:rsid w:val="00DD6159"/>
    <w:rsid w:val="00DD6AB4"/>
    <w:rsid w:val="00DD769A"/>
    <w:rsid w:val="00DF1BA3"/>
    <w:rsid w:val="00DF5791"/>
    <w:rsid w:val="00DF7FC5"/>
    <w:rsid w:val="00E00694"/>
    <w:rsid w:val="00E05E81"/>
    <w:rsid w:val="00E06078"/>
    <w:rsid w:val="00E12EA7"/>
    <w:rsid w:val="00E13540"/>
    <w:rsid w:val="00E16C4A"/>
    <w:rsid w:val="00E2139D"/>
    <w:rsid w:val="00E2540D"/>
    <w:rsid w:val="00E351C9"/>
    <w:rsid w:val="00E37140"/>
    <w:rsid w:val="00E3780F"/>
    <w:rsid w:val="00E662C4"/>
    <w:rsid w:val="00E90B11"/>
    <w:rsid w:val="00E969C4"/>
    <w:rsid w:val="00EA4033"/>
    <w:rsid w:val="00EA5E8F"/>
    <w:rsid w:val="00EB05EC"/>
    <w:rsid w:val="00EB5A3E"/>
    <w:rsid w:val="00EC1DEB"/>
    <w:rsid w:val="00ED2680"/>
    <w:rsid w:val="00EE0FB0"/>
    <w:rsid w:val="00EE5209"/>
    <w:rsid w:val="00EE5FC3"/>
    <w:rsid w:val="00EE6433"/>
    <w:rsid w:val="00EF0557"/>
    <w:rsid w:val="00EF06E9"/>
    <w:rsid w:val="00EF3FD0"/>
    <w:rsid w:val="00F015F3"/>
    <w:rsid w:val="00F02F2D"/>
    <w:rsid w:val="00F05437"/>
    <w:rsid w:val="00F129E8"/>
    <w:rsid w:val="00F135F3"/>
    <w:rsid w:val="00F14C7F"/>
    <w:rsid w:val="00F15A08"/>
    <w:rsid w:val="00F174A3"/>
    <w:rsid w:val="00F26AAD"/>
    <w:rsid w:val="00F4104D"/>
    <w:rsid w:val="00F52FD4"/>
    <w:rsid w:val="00F54294"/>
    <w:rsid w:val="00F547F8"/>
    <w:rsid w:val="00F63BE2"/>
    <w:rsid w:val="00F874DF"/>
    <w:rsid w:val="00F97F0E"/>
    <w:rsid w:val="00FB081F"/>
    <w:rsid w:val="00FB1DB6"/>
    <w:rsid w:val="00FB20D1"/>
    <w:rsid w:val="00FB384A"/>
    <w:rsid w:val="00FB400E"/>
    <w:rsid w:val="00FD65AD"/>
    <w:rsid w:val="04C414C3"/>
    <w:rsid w:val="05573CD5"/>
    <w:rsid w:val="07C92F8F"/>
    <w:rsid w:val="0B3E73D2"/>
    <w:rsid w:val="0DB774D5"/>
    <w:rsid w:val="119F49EA"/>
    <w:rsid w:val="16FB5416"/>
    <w:rsid w:val="1B917E77"/>
    <w:rsid w:val="1D132B64"/>
    <w:rsid w:val="1DD917CB"/>
    <w:rsid w:val="1F5A7C0B"/>
    <w:rsid w:val="20FE1441"/>
    <w:rsid w:val="242E01BC"/>
    <w:rsid w:val="24660349"/>
    <w:rsid w:val="2A666B79"/>
    <w:rsid w:val="2C385141"/>
    <w:rsid w:val="2CE46E37"/>
    <w:rsid w:val="2D4E1D1F"/>
    <w:rsid w:val="2F407071"/>
    <w:rsid w:val="31E42E4C"/>
    <w:rsid w:val="375A7528"/>
    <w:rsid w:val="418945B6"/>
    <w:rsid w:val="4620652D"/>
    <w:rsid w:val="4D647AF7"/>
    <w:rsid w:val="51CE6426"/>
    <w:rsid w:val="54E87FFF"/>
    <w:rsid w:val="5F202FE3"/>
    <w:rsid w:val="603F5C0D"/>
    <w:rsid w:val="63E65F73"/>
    <w:rsid w:val="6A2B6078"/>
    <w:rsid w:val="7087446B"/>
    <w:rsid w:val="70BE44A2"/>
    <w:rsid w:val="70CF4FC9"/>
    <w:rsid w:val="78646009"/>
    <w:rsid w:val="786F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1CD318B"/>
  <w15:docId w15:val="{BDA216AE-C27C-49A8-BBB5-82C6C7BEE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bCs/>
      <w:kern w:val="44"/>
      <w:sz w:val="44"/>
      <w:szCs w:val="44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kern w:val="0"/>
      <w:sz w:val="18"/>
      <w:szCs w:val="18"/>
      <w:lang w:val="zh-CN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character" w:styleId="a9">
    <w:name w:val="Hyperlink"/>
    <w:uiPriority w:val="99"/>
    <w:unhideWhenUsed/>
    <w:qFormat/>
    <w:rPr>
      <w:color w:val="0000FF"/>
      <w:u w:val="single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link w:val="a7"/>
    <w:uiPriority w:val="99"/>
    <w:qFormat/>
    <w:rPr>
      <w:sz w:val="18"/>
      <w:szCs w:val="18"/>
    </w:rPr>
  </w:style>
  <w:style w:type="character" w:customStyle="1" w:styleId="a6">
    <w:name w:val="页脚 字符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qFormat/>
    <w:rPr>
      <w:sz w:val="18"/>
      <w:szCs w:val="18"/>
    </w:rPr>
  </w:style>
  <w:style w:type="character" w:customStyle="1" w:styleId="10">
    <w:name w:val="标题 1 字符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11">
    <w:name w:val="修订1"/>
    <w:hidden/>
    <w:uiPriority w:val="99"/>
    <w:semiHidden/>
    <w:qFormat/>
    <w:rPr>
      <w:rFonts w:ascii="Calibri" w:hAnsi="Calibr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&#20132;&#25509;\&#32769;OA&#27169;&#26495;\&#29983;&#20135;&#29615;&#22659;&#25171;&#21360;&#27169;&#26495;20180330\&#34892;&#21457;&#25991;\hangfawen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EDF3A5-2FAE-49B5-A006-4EEA56072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hangfawen.dot</Template>
  <TotalTime>227</TotalTime>
  <Pages>2</Pages>
  <Words>41</Words>
  <Characters>237</Characters>
  <Application>Microsoft Office Word</Application>
  <DocSecurity>0</DocSecurity>
  <Lines>1</Lines>
  <Paragraphs>1</Paragraphs>
  <ScaleCrop>false</ScaleCrop>
  <Company>Lenovo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王群</dc:creator>
  <cp:lastModifiedBy>艳秋 田</cp:lastModifiedBy>
  <cp:revision>152</cp:revision>
  <cp:lastPrinted>2017-06-13T02:37:00Z</cp:lastPrinted>
  <dcterms:created xsi:type="dcterms:W3CDTF">2018-04-04T10:50:00Z</dcterms:created>
  <dcterms:modified xsi:type="dcterms:W3CDTF">2019-01-02T13:34:00Z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