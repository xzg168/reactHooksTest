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5C" w:rsidRDefault="00CD6A5C" w:rsidP="004F680D">
      <w:pPr>
        <w:rPr>
          <w:color w:val="0070C0"/>
          <w:sz w:val="24"/>
          <w:szCs w:val="24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802"/>
      </w:tblGrid>
      <w:tr w:rsidR="009906BB" w:rsidTr="00C635A5">
        <w:trPr>
          <w:trHeight w:val="270"/>
          <w:jc w:val="right"/>
        </w:trPr>
        <w:tc>
          <w:tcPr>
            <w:tcW w:w="2802" w:type="dxa"/>
          </w:tcPr>
          <w:p w:rsidR="009906BB" w:rsidRPr="00464502" w:rsidRDefault="009906BB" w:rsidP="009906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 w:rsidRPr="00464502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ibie"/>
            <w:bookmarkStart w:id="1" w:name="mj"/>
            <w:bookmarkEnd w:id="0"/>
            <w:bookmarkEnd w:id="1"/>
          </w:p>
          <w:p w:rsidR="009906BB" w:rsidRPr="009906BB" w:rsidRDefault="009906BB" w:rsidP="009906BB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 w:rsidRPr="00464502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</w:tbl>
    <w:p w:rsidR="002C6CAC" w:rsidRPr="002C6CAC" w:rsidRDefault="002C6CAC" w:rsidP="002C6CAC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6"/>
        <w:gridCol w:w="333"/>
        <w:gridCol w:w="705"/>
        <w:gridCol w:w="802"/>
        <w:gridCol w:w="1276"/>
        <w:gridCol w:w="763"/>
        <w:gridCol w:w="1080"/>
        <w:gridCol w:w="73"/>
        <w:gridCol w:w="1559"/>
        <w:gridCol w:w="352"/>
        <w:gridCol w:w="2058"/>
      </w:tblGrid>
      <w:tr w:rsidR="008836A7" w:rsidRPr="002C6CAC" w:rsidTr="00C14AD6">
        <w:trPr>
          <w:trHeight w:val="709"/>
        </w:trPr>
        <w:tc>
          <w:tcPr>
            <w:tcW w:w="1024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36A7" w:rsidRPr="00DE5672" w:rsidRDefault="00D44DD6" w:rsidP="00026770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办公厅</w:t>
            </w:r>
            <w:r w:rsidRPr="008E2162"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</w:t>
            </w:r>
            <w:r w:rsidR="008836A7" w:rsidRPr="008E2162"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报</w:t>
            </w:r>
          </w:p>
        </w:tc>
      </w:tr>
      <w:tr w:rsidR="002577F1" w:rsidRPr="002C6CAC" w:rsidTr="005A6DD5">
        <w:trPr>
          <w:trHeight w:val="397"/>
        </w:trPr>
        <w:tc>
          <w:tcPr>
            <w:tcW w:w="1578" w:type="dxa"/>
            <w:gridSpan w:val="3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2577F1" w:rsidRPr="00E2312C" w:rsidRDefault="002577F1" w:rsidP="002577F1">
            <w:pPr>
              <w:spacing w:line="400" w:lineRule="exact"/>
              <w:rPr>
                <w:sz w:val="30"/>
                <w:szCs w:val="30"/>
              </w:rPr>
            </w:pPr>
            <w:r w:rsidRPr="00E2312C">
              <w:rPr>
                <w:rFonts w:hint="eastAsia"/>
                <w:color w:val="0070C0"/>
                <w:sz w:val="30"/>
                <w:szCs w:val="30"/>
              </w:rPr>
              <w:t>主办单位</w:t>
            </w:r>
            <w:r>
              <w:rPr>
                <w:rFonts w:hint="eastAsia"/>
                <w:color w:val="0070C0"/>
                <w:sz w:val="30"/>
                <w:szCs w:val="30"/>
              </w:rPr>
              <w:t>：</w:t>
            </w:r>
          </w:p>
        </w:tc>
        <w:tc>
          <w:tcPr>
            <w:tcW w:w="3546" w:type="dxa"/>
            <w:gridSpan w:val="4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2577F1" w:rsidRPr="00464502" w:rsidRDefault="002577F1" w:rsidP="002577F1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  <w:bookmarkStart w:id="5" w:name="zhuban"/>
            <w:bookmarkStart w:id="6" w:name="zbdw"/>
            <w:bookmarkEnd w:id="5"/>
            <w:bookmarkEnd w:id="6"/>
          </w:p>
        </w:tc>
        <w:tc>
          <w:tcPr>
            <w:tcW w:w="5122" w:type="dxa"/>
            <w:gridSpan w:val="5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2577F1" w:rsidRPr="00B14600" w:rsidRDefault="002577F1" w:rsidP="00026770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7" w:name="wh"/>
            <w:bookmarkEnd w:id="7"/>
          </w:p>
        </w:tc>
      </w:tr>
      <w:tr w:rsidR="00910779" w:rsidRPr="002C6CAC" w:rsidTr="007256C2">
        <w:trPr>
          <w:trHeight w:val="3766"/>
        </w:trPr>
        <w:tc>
          <w:tcPr>
            <w:tcW w:w="1024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779" w:rsidRPr="00F82C8B" w:rsidRDefault="002A4D21" w:rsidP="002577F1">
            <w:pPr>
              <w:rPr>
                <w:color w:val="0070C0"/>
                <w:sz w:val="30"/>
                <w:szCs w:val="30"/>
              </w:rPr>
            </w:pPr>
            <w:r w:rsidRPr="002A4D21">
              <w:rPr>
                <w:rFonts w:hint="eastAsia"/>
                <w:color w:val="0070C0"/>
                <w:sz w:val="30"/>
                <w:szCs w:val="30"/>
              </w:rPr>
              <w:t>厅</w:t>
            </w:r>
            <w:r w:rsidR="00BE7D04" w:rsidRPr="00F82C8B">
              <w:rPr>
                <w:rFonts w:hint="eastAsia"/>
                <w:color w:val="0070C0"/>
                <w:sz w:val="30"/>
                <w:szCs w:val="30"/>
              </w:rPr>
              <w:t>领导批示</w:t>
            </w:r>
          </w:p>
          <w:p w:rsidR="007256C2" w:rsidRPr="002A4D21" w:rsidRDefault="007256C2" w:rsidP="002577F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ldps"/>
            <w:bookmarkEnd w:id="8"/>
          </w:p>
        </w:tc>
      </w:tr>
      <w:tr w:rsidR="00E40EF9" w:rsidRPr="002C6CAC" w:rsidTr="00951457">
        <w:trPr>
          <w:trHeight w:hRule="exact" w:val="84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14DC" w:rsidRPr="000A7529" w:rsidRDefault="00765361" w:rsidP="002577F1">
            <w:pPr>
              <w:rPr>
                <w:color w:val="0070C0"/>
                <w:sz w:val="30"/>
                <w:szCs w:val="30"/>
              </w:rPr>
            </w:pPr>
            <w:r w:rsidRPr="002C6CAC">
              <w:rPr>
                <w:rFonts w:hint="eastAsia"/>
                <w:color w:val="0070C0"/>
                <w:sz w:val="30"/>
                <w:szCs w:val="30"/>
              </w:rPr>
              <w:t>呈</w:t>
            </w:r>
            <w:r w:rsidR="003528CE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B50553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B50553" w:rsidRPr="002C6CAC"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14DC" w:rsidRPr="00464502" w:rsidRDefault="005714DC" w:rsidP="002577F1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9" w:name="csld"/>
            <w:bookmarkEnd w:id="9"/>
          </w:p>
        </w:tc>
      </w:tr>
      <w:tr w:rsidR="00E40EF9" w:rsidRPr="002C6CAC" w:rsidTr="00B870C7">
        <w:trPr>
          <w:trHeight w:val="2946"/>
        </w:trPr>
        <w:tc>
          <w:tcPr>
            <w:tcW w:w="4361" w:type="dxa"/>
            <w:gridSpan w:val="6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2C6CAC" w:rsidRPr="002C6CAC" w:rsidRDefault="00D53343" w:rsidP="002577F1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综合处核稿</w:t>
            </w:r>
          </w:p>
          <w:p w:rsidR="00804035" w:rsidRDefault="00804035" w:rsidP="002577F1">
            <w:pPr>
              <w:spacing w:line="5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9D242D" w:rsidRPr="009D242D" w:rsidRDefault="009D242D" w:rsidP="002577F1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0" w:name="zbyj"/>
            <w:bookmarkStart w:id="11" w:name="sectionSign"/>
            <w:bookmarkEnd w:id="10"/>
            <w:bookmarkEnd w:id="11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2C6CAC" w:rsidRPr="002C6CAC" w:rsidRDefault="00026770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会签处室</w:t>
            </w:r>
          </w:p>
          <w:p w:rsidR="00157D2A" w:rsidRPr="008B5BD9" w:rsidRDefault="00157D2A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2" w:name="hnhq"/>
            <w:bookmarkEnd w:id="12"/>
          </w:p>
        </w:tc>
        <w:tc>
          <w:tcPr>
            <w:tcW w:w="1984" w:type="dxa"/>
            <w:gridSpan w:val="3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734CAE" w:rsidRPr="002C6CAC" w:rsidRDefault="00734CAE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E63A7" w:rsidRPr="008B5BD9" w:rsidRDefault="006E63A7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3" w:name="hnhq1"/>
            <w:bookmarkEnd w:id="13"/>
          </w:p>
        </w:tc>
        <w:tc>
          <w:tcPr>
            <w:tcW w:w="205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2C6CAC" w:rsidRPr="002C6CAC" w:rsidRDefault="002C6CAC" w:rsidP="002577F1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E63A7" w:rsidRPr="008B5BD9" w:rsidRDefault="006E63A7" w:rsidP="00F71DB8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4" w:name="hnhq2"/>
            <w:bookmarkEnd w:id="14"/>
          </w:p>
        </w:tc>
      </w:tr>
      <w:tr w:rsidR="00E40EF9" w:rsidRPr="002C6CAC" w:rsidTr="007C08D6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DE36C5" w:rsidRPr="003E12BD" w:rsidRDefault="00DE36C5" w:rsidP="002577F1">
            <w:pPr>
              <w:rPr>
                <w:color w:val="0070C0"/>
                <w:sz w:val="30"/>
                <w:szCs w:val="30"/>
              </w:rPr>
            </w:pPr>
            <w:r w:rsidRPr="003E12BD">
              <w:rPr>
                <w:rFonts w:hint="eastAsia"/>
                <w:color w:val="0070C0"/>
                <w:sz w:val="30"/>
                <w:szCs w:val="30"/>
              </w:rPr>
              <w:t>标</w:t>
            </w:r>
            <w:r w:rsidR="001D4AFF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="0052037D" w:rsidRPr="00541BD3"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</w:t>
            </w:r>
            <w:r w:rsidRPr="003E12BD"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DE36C5" w:rsidRPr="00CA5A2A" w:rsidRDefault="00DE36C5" w:rsidP="002577F1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5" w:name="Subject"/>
            <w:bookmarkStart w:id="16" w:name="bt"/>
            <w:bookmarkEnd w:id="15"/>
            <w:bookmarkEnd w:id="16"/>
          </w:p>
        </w:tc>
      </w:tr>
      <w:tr w:rsidR="00026770" w:rsidRPr="002C6CAC" w:rsidTr="00D91580">
        <w:trPr>
          <w:gridAfter w:val="2"/>
          <w:wAfter w:w="2410" w:type="dxa"/>
          <w:trHeight w:val="460"/>
        </w:trPr>
        <w:tc>
          <w:tcPr>
            <w:tcW w:w="1245" w:type="dxa"/>
            <w:gridSpan w:val="2"/>
            <w:tcBorders>
              <w:top w:val="single" w:sz="4" w:space="0" w:color="0070C0"/>
              <w:left w:val="nil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26770" w:rsidRPr="002C6CAC" w:rsidRDefault="00026770" w:rsidP="002577F1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主办处室</w:t>
            </w:r>
          </w:p>
        </w:tc>
        <w:tc>
          <w:tcPr>
            <w:tcW w:w="3116" w:type="dxa"/>
            <w:gridSpan w:val="4"/>
            <w:tcBorders>
              <w:top w:val="single" w:sz="4" w:space="0" w:color="0070C0"/>
              <w:left w:val="single" w:sz="4" w:space="0" w:color="FFFFFF"/>
              <w:bottom w:val="single" w:sz="2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7" w:name="zhubanchushi"/>
            <w:bookmarkStart w:id="18" w:name="zbcs"/>
            <w:bookmarkEnd w:id="17"/>
            <w:bookmarkEnd w:id="18"/>
          </w:p>
        </w:tc>
        <w:tc>
          <w:tcPr>
            <w:tcW w:w="3475" w:type="dxa"/>
            <w:gridSpan w:val="4"/>
            <w:tcBorders>
              <w:top w:val="single" w:sz="4" w:space="0" w:color="0070C0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026770" w:rsidRPr="002C6CAC" w:rsidRDefault="00D53343" w:rsidP="002577F1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主办处室负责人</w:t>
            </w:r>
          </w:p>
        </w:tc>
      </w:tr>
      <w:tr w:rsidR="00026770" w:rsidRPr="002C6CAC" w:rsidTr="00026770">
        <w:trPr>
          <w:gridAfter w:val="3"/>
          <w:wAfter w:w="3969" w:type="dxa"/>
          <w:trHeight w:val="286"/>
        </w:trPr>
        <w:tc>
          <w:tcPr>
            <w:tcW w:w="1245" w:type="dxa"/>
            <w:gridSpan w:val="2"/>
            <w:tcBorders>
              <w:top w:val="single" w:sz="2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026770" w:rsidRPr="002C6CAC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拟稿人</w:t>
            </w:r>
          </w:p>
        </w:tc>
        <w:tc>
          <w:tcPr>
            <w:tcW w:w="1038" w:type="dxa"/>
            <w:gridSpan w:val="2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45B0D" w:rsidRPr="008B5BD9" w:rsidRDefault="00145B0D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802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026770" w:rsidRPr="002C6CAC" w:rsidRDefault="00026770" w:rsidP="002577F1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:rsidR="00026770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145B0D" w:rsidRPr="008B5BD9" w:rsidRDefault="00145B0D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916" w:type="dxa"/>
            <w:gridSpan w:val="3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1" w:name="zhchgrdh"/>
            <w:bookmarkStart w:id="22" w:name="sponsorSign"/>
            <w:bookmarkEnd w:id="21"/>
            <w:bookmarkEnd w:id="22"/>
          </w:p>
        </w:tc>
      </w:tr>
      <w:tr w:rsidR="00026770" w:rsidRPr="002C6CAC" w:rsidTr="007C08D6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026770" w:rsidRPr="0079791E" w:rsidRDefault="00026770" w:rsidP="002577F1">
            <w:pPr>
              <w:rPr>
                <w:color w:val="0070C0"/>
                <w:sz w:val="28"/>
                <w:szCs w:val="28"/>
              </w:rPr>
            </w:pPr>
            <w:r w:rsidRPr="00215063">
              <w:rPr>
                <w:rFonts w:hint="eastAsia"/>
                <w:color w:val="0070C0"/>
                <w:sz w:val="24"/>
                <w:szCs w:val="24"/>
              </w:rPr>
              <w:t>分</w:t>
            </w:r>
            <w:r w:rsidRPr="00541BD3"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 w:rsidRPr="00215063"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026770" w:rsidRPr="008B5BD9" w:rsidRDefault="00026770" w:rsidP="002577F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3" w:name="fsld"/>
            <w:bookmarkEnd w:id="23"/>
          </w:p>
        </w:tc>
      </w:tr>
      <w:tr w:rsidR="00026770" w:rsidRPr="002C6CAC" w:rsidTr="002577F1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26770" w:rsidRPr="002C6CAC" w:rsidRDefault="00026770" w:rsidP="002577F1">
            <w:pPr>
              <w:jc w:val="left"/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026770" w:rsidRPr="002C6CAC" w:rsidRDefault="00026770" w:rsidP="002577F1">
            <w:pPr>
              <w:rPr>
                <w:color w:val="0070C0"/>
                <w:sz w:val="24"/>
                <w:szCs w:val="24"/>
              </w:rPr>
            </w:pPr>
            <w:r w:rsidRPr="002C6CAC">
              <w:rPr>
                <w:rFonts w:hint="eastAsia"/>
                <w:color w:val="0070C0"/>
                <w:sz w:val="24"/>
                <w:szCs w:val="24"/>
              </w:rPr>
              <w:t>共</w:t>
            </w:r>
            <w:r w:rsidRPr="00541BD3"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 w:rsidRPr="002C6CAC"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11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026770" w:rsidRPr="001740D7" w:rsidRDefault="001740D7" w:rsidP="002577F1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1740D7">
              <w:rPr>
                <w:rFonts w:ascii="Times New Roman" w:hAnsi="Times New Roman"/>
                <w:color w:val="0070C0"/>
                <w:sz w:val="16"/>
                <w:szCs w:val="16"/>
              </w:rPr>
              <w:t>KJQ-1</w:t>
            </w:r>
            <w:r w:rsidR="00F258A9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1740D7">
              <w:rPr>
                <w:rFonts w:ascii="Times New Roman" w:hAnsi="Times New Roman"/>
                <w:color w:val="0070C0"/>
                <w:sz w:val="16"/>
                <w:szCs w:val="16"/>
              </w:rPr>
              <w:t>01</w:t>
            </w:r>
          </w:p>
        </w:tc>
      </w:tr>
    </w:tbl>
    <w:p w:rsidR="00AC71B6" w:rsidRPr="005428C2" w:rsidRDefault="00AC71B6" w:rsidP="005428C2">
      <w:pPr>
        <w:jc w:val="left"/>
        <w:rPr>
          <w:rFonts w:hint="eastAsia"/>
          <w:color w:val="0070C0"/>
          <w:sz w:val="28"/>
          <w:szCs w:val="28"/>
        </w:rPr>
        <w:sectPr w:rsidR="00AC71B6" w:rsidRPr="005428C2" w:rsidSect="00DA0EC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428C2" w:rsidRDefault="005428C2">
      <w:pPr>
        <w:widowControl/>
        <w:jc w:val="left"/>
        <w:rPr>
          <w:rFonts w:ascii="宋体" w:hAnsi="宋体" w:hint="eastAsia"/>
          <w:b/>
          <w:bCs/>
          <w:kern w:val="44"/>
          <w:sz w:val="28"/>
          <w:szCs w:val="44"/>
        </w:rPr>
      </w:pPr>
      <w:r>
        <w:rPr>
          <w:rFonts w:ascii="宋体" w:hAnsi="宋体"/>
          <w:b/>
          <w:bCs/>
          <w:kern w:val="44"/>
          <w:sz w:val="28"/>
          <w:szCs w:val="44"/>
        </w:rPr>
        <w:lastRenderedPageBreak/>
        <w:br w:type="page"/>
      </w:r>
      <w:bookmarkStart w:id="24" w:name="_GoBack"/>
      <w:bookmarkEnd w:id="24"/>
    </w:p>
    <w:p w:rsidR="00725388" w:rsidRDefault="00725388" w:rsidP="00725388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</w:t>
      </w:r>
      <w:r w:rsidR="009D747E">
        <w:rPr>
          <w:rFonts w:ascii="宋体" w:hAnsi="宋体" w:hint="eastAsia"/>
          <w:sz w:val="28"/>
        </w:rPr>
        <w:t>会签意见</w:t>
      </w:r>
      <w:r>
        <w:rPr>
          <w:rFonts w:ascii="宋体" w:hAnsi="宋体" w:hint="eastAsia"/>
          <w:sz w:val="28"/>
        </w:rPr>
        <w:t>]</w:t>
      </w:r>
    </w:p>
    <w:p w:rsidR="006D21DA" w:rsidRPr="006D21DA" w:rsidRDefault="006D21DA" w:rsidP="006D21DA">
      <w:bookmarkStart w:id="25" w:name="inBankHqIdea"/>
      <w:bookmarkEnd w:id="25"/>
    </w:p>
    <w:p w:rsidR="009D747E" w:rsidRDefault="009D747E" w:rsidP="009D747E">
      <w:pPr>
        <w:pStyle w:val="1"/>
        <w:rPr>
          <w:rFonts w:ascii="宋体" w:hAnsi="宋体"/>
          <w:sz w:val="28"/>
        </w:rPr>
      </w:pPr>
      <w:bookmarkStart w:id="26" w:name="body"/>
      <w:bookmarkEnd w:id="26"/>
      <w:r>
        <w:rPr>
          <w:rFonts w:ascii="宋体" w:hAnsi="宋体" w:hint="eastAsia"/>
          <w:sz w:val="28"/>
        </w:rPr>
        <w:t>[会签意见处理]</w:t>
      </w:r>
    </w:p>
    <w:p w:rsidR="006D21DA" w:rsidRPr="006D21DA" w:rsidRDefault="006D21DA" w:rsidP="006D21DA">
      <w:bookmarkStart w:id="27" w:name="yjcnsm"/>
      <w:bookmarkEnd w:id="27"/>
    </w:p>
    <w:p w:rsidR="009D747E" w:rsidRDefault="009D747E" w:rsidP="009D747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725388" w:rsidRPr="009D747E" w:rsidRDefault="00725388" w:rsidP="00725388">
      <w:pPr>
        <w:rPr>
          <w:rFonts w:ascii="仿宋_GB2312" w:eastAsia="仿宋_GB2312" w:hAnsi="Times New Roman"/>
          <w:sz w:val="30"/>
          <w:szCs w:val="30"/>
        </w:rPr>
      </w:pPr>
      <w:bookmarkStart w:id="28" w:name="zhengwen"/>
      <w:bookmarkEnd w:id="28"/>
    </w:p>
    <w:p w:rsidR="00725388" w:rsidRDefault="00725388" w:rsidP="00725388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D779F2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957BC4" w:rsidRPr="00B5018B" w:rsidRDefault="00957BC4" w:rsidP="00B5018B">
      <w:pPr>
        <w:rPr>
          <w:bCs/>
          <w:sz w:val="24"/>
        </w:rPr>
      </w:pPr>
      <w:bookmarkStart w:id="29" w:name="fj"/>
      <w:bookmarkEnd w:id="29"/>
    </w:p>
    <w:sectPr w:rsidR="00957BC4" w:rsidRPr="00B5018B" w:rsidSect="007C0747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CA5" w:rsidRDefault="00E52CA5" w:rsidP="00A07300">
      <w:r>
        <w:separator/>
      </w:r>
    </w:p>
  </w:endnote>
  <w:endnote w:type="continuationSeparator" w:id="0">
    <w:p w:rsidR="00E52CA5" w:rsidRDefault="00E52CA5" w:rsidP="00A0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1F0" w:rsidRPr="00F370B0" w:rsidRDefault="007C0747" w:rsidP="00B971F0">
    <w:pPr>
      <w:pStyle w:val="a8"/>
      <w:jc w:val="center"/>
      <w:rPr>
        <w:rFonts w:ascii="Times New Roman" w:hAnsi="Times New Roman"/>
      </w:rPr>
    </w:pPr>
    <w:r w:rsidRPr="00F370B0">
      <w:rPr>
        <w:rFonts w:ascii="Times New Roman" w:hAnsi="Times New Roman"/>
      </w:rPr>
      <w:fldChar w:fldCharType="begin"/>
    </w:r>
    <w:r w:rsidRPr="00F370B0">
      <w:rPr>
        <w:rFonts w:ascii="Times New Roman" w:hAnsi="Times New Roman"/>
      </w:rPr>
      <w:instrText>PAGE   \* MERGEFORMAT</w:instrText>
    </w:r>
    <w:r w:rsidRPr="00F370B0">
      <w:rPr>
        <w:rFonts w:ascii="Times New Roman" w:hAnsi="Times New Roman"/>
      </w:rPr>
      <w:fldChar w:fldCharType="separate"/>
    </w:r>
    <w:r w:rsidR="00D53343" w:rsidRPr="00D53343">
      <w:rPr>
        <w:rFonts w:ascii="Times New Roman" w:hAnsi="Times New Roman"/>
        <w:noProof/>
        <w:lang w:val="zh-CN"/>
      </w:rPr>
      <w:t>1</w:t>
    </w:r>
    <w:r w:rsidRPr="00F370B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CA5" w:rsidRDefault="00E52CA5" w:rsidP="00A07300">
      <w:r>
        <w:separator/>
      </w:r>
    </w:p>
  </w:footnote>
  <w:footnote w:type="continuationSeparator" w:id="0">
    <w:p w:rsidR="00E52CA5" w:rsidRDefault="00E52CA5" w:rsidP="00A07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0"/>
    <w:rsid w:val="00015590"/>
    <w:rsid w:val="000203C7"/>
    <w:rsid w:val="00021724"/>
    <w:rsid w:val="00022BE6"/>
    <w:rsid w:val="00026770"/>
    <w:rsid w:val="00032157"/>
    <w:rsid w:val="00040CAA"/>
    <w:rsid w:val="00052D39"/>
    <w:rsid w:val="000532C7"/>
    <w:rsid w:val="00053374"/>
    <w:rsid w:val="00054954"/>
    <w:rsid w:val="00056808"/>
    <w:rsid w:val="000634ED"/>
    <w:rsid w:val="00064C10"/>
    <w:rsid w:val="0006771F"/>
    <w:rsid w:val="00070A8A"/>
    <w:rsid w:val="00070C85"/>
    <w:rsid w:val="00075415"/>
    <w:rsid w:val="00080CA5"/>
    <w:rsid w:val="000839CE"/>
    <w:rsid w:val="00084C8A"/>
    <w:rsid w:val="000855FA"/>
    <w:rsid w:val="00090626"/>
    <w:rsid w:val="00092F5D"/>
    <w:rsid w:val="000A08B3"/>
    <w:rsid w:val="000A0E89"/>
    <w:rsid w:val="000A7529"/>
    <w:rsid w:val="000B7C4F"/>
    <w:rsid w:val="000C54AF"/>
    <w:rsid w:val="000C5962"/>
    <w:rsid w:val="000D228B"/>
    <w:rsid w:val="000E204A"/>
    <w:rsid w:val="000E39A9"/>
    <w:rsid w:val="000E4016"/>
    <w:rsid w:val="000E4487"/>
    <w:rsid w:val="000E4EB1"/>
    <w:rsid w:val="000F0BCD"/>
    <w:rsid w:val="000F0F76"/>
    <w:rsid w:val="000F7A70"/>
    <w:rsid w:val="001109B6"/>
    <w:rsid w:val="00127907"/>
    <w:rsid w:val="00127DC9"/>
    <w:rsid w:val="001301B2"/>
    <w:rsid w:val="0013271A"/>
    <w:rsid w:val="00133685"/>
    <w:rsid w:val="00133FF2"/>
    <w:rsid w:val="00136B4D"/>
    <w:rsid w:val="00137D6A"/>
    <w:rsid w:val="00143649"/>
    <w:rsid w:val="00145B0D"/>
    <w:rsid w:val="001463A0"/>
    <w:rsid w:val="00151090"/>
    <w:rsid w:val="001519DC"/>
    <w:rsid w:val="001527AB"/>
    <w:rsid w:val="00152F67"/>
    <w:rsid w:val="00157D2A"/>
    <w:rsid w:val="00160E34"/>
    <w:rsid w:val="001666E3"/>
    <w:rsid w:val="00166AAA"/>
    <w:rsid w:val="001740D7"/>
    <w:rsid w:val="00176B6C"/>
    <w:rsid w:val="00182AF6"/>
    <w:rsid w:val="00191899"/>
    <w:rsid w:val="00192CDC"/>
    <w:rsid w:val="001936AA"/>
    <w:rsid w:val="00195D71"/>
    <w:rsid w:val="001A0019"/>
    <w:rsid w:val="001A24D1"/>
    <w:rsid w:val="001B0679"/>
    <w:rsid w:val="001B1F2C"/>
    <w:rsid w:val="001B5113"/>
    <w:rsid w:val="001C477D"/>
    <w:rsid w:val="001C4F75"/>
    <w:rsid w:val="001C7473"/>
    <w:rsid w:val="001D1D49"/>
    <w:rsid w:val="001D4AFF"/>
    <w:rsid w:val="001D6DB1"/>
    <w:rsid w:val="001E6ED8"/>
    <w:rsid w:val="001E6FEE"/>
    <w:rsid w:val="001E7432"/>
    <w:rsid w:val="001F1179"/>
    <w:rsid w:val="001F4388"/>
    <w:rsid w:val="001F5786"/>
    <w:rsid w:val="001F62DE"/>
    <w:rsid w:val="00210646"/>
    <w:rsid w:val="002114B4"/>
    <w:rsid w:val="0021367E"/>
    <w:rsid w:val="00215063"/>
    <w:rsid w:val="002159F3"/>
    <w:rsid w:val="002168C9"/>
    <w:rsid w:val="00221489"/>
    <w:rsid w:val="00225AD4"/>
    <w:rsid w:val="00227C9F"/>
    <w:rsid w:val="0023519F"/>
    <w:rsid w:val="002429B2"/>
    <w:rsid w:val="00243BA4"/>
    <w:rsid w:val="00245AC6"/>
    <w:rsid w:val="00245C06"/>
    <w:rsid w:val="0025719D"/>
    <w:rsid w:val="00257485"/>
    <w:rsid w:val="002577F1"/>
    <w:rsid w:val="0026007A"/>
    <w:rsid w:val="00262BFE"/>
    <w:rsid w:val="00263838"/>
    <w:rsid w:val="00263FE1"/>
    <w:rsid w:val="002644BF"/>
    <w:rsid w:val="00265263"/>
    <w:rsid w:val="00266104"/>
    <w:rsid w:val="00273253"/>
    <w:rsid w:val="002831C0"/>
    <w:rsid w:val="00284A16"/>
    <w:rsid w:val="00285C3A"/>
    <w:rsid w:val="00286A8B"/>
    <w:rsid w:val="0028703B"/>
    <w:rsid w:val="002A10AE"/>
    <w:rsid w:val="002A2188"/>
    <w:rsid w:val="002A4D21"/>
    <w:rsid w:val="002B21FA"/>
    <w:rsid w:val="002B2BE4"/>
    <w:rsid w:val="002B53D1"/>
    <w:rsid w:val="002C11F0"/>
    <w:rsid w:val="002C52FD"/>
    <w:rsid w:val="002C6CAC"/>
    <w:rsid w:val="002D4079"/>
    <w:rsid w:val="002F3859"/>
    <w:rsid w:val="002F4916"/>
    <w:rsid w:val="002F636D"/>
    <w:rsid w:val="00300332"/>
    <w:rsid w:val="00306919"/>
    <w:rsid w:val="00311A32"/>
    <w:rsid w:val="003123EA"/>
    <w:rsid w:val="003149BD"/>
    <w:rsid w:val="003170D0"/>
    <w:rsid w:val="00317422"/>
    <w:rsid w:val="00317831"/>
    <w:rsid w:val="00324790"/>
    <w:rsid w:val="00326AA6"/>
    <w:rsid w:val="0033533D"/>
    <w:rsid w:val="00340064"/>
    <w:rsid w:val="003434D5"/>
    <w:rsid w:val="003457D0"/>
    <w:rsid w:val="003528CE"/>
    <w:rsid w:val="00353EED"/>
    <w:rsid w:val="00367205"/>
    <w:rsid w:val="00367275"/>
    <w:rsid w:val="003716FD"/>
    <w:rsid w:val="003747DF"/>
    <w:rsid w:val="00375CE1"/>
    <w:rsid w:val="00376724"/>
    <w:rsid w:val="00381E79"/>
    <w:rsid w:val="0038216A"/>
    <w:rsid w:val="00382848"/>
    <w:rsid w:val="00385FCA"/>
    <w:rsid w:val="00387EAF"/>
    <w:rsid w:val="003A1D66"/>
    <w:rsid w:val="003A5447"/>
    <w:rsid w:val="003B25AD"/>
    <w:rsid w:val="003B4AED"/>
    <w:rsid w:val="003B5AC5"/>
    <w:rsid w:val="003C666D"/>
    <w:rsid w:val="003D7A9C"/>
    <w:rsid w:val="003E12BD"/>
    <w:rsid w:val="003E2142"/>
    <w:rsid w:val="003E4B87"/>
    <w:rsid w:val="003E606A"/>
    <w:rsid w:val="003E76DE"/>
    <w:rsid w:val="003F147E"/>
    <w:rsid w:val="0040104A"/>
    <w:rsid w:val="0040727A"/>
    <w:rsid w:val="004106BC"/>
    <w:rsid w:val="00411B12"/>
    <w:rsid w:val="0041269F"/>
    <w:rsid w:val="004139BC"/>
    <w:rsid w:val="004150FF"/>
    <w:rsid w:val="00416E3D"/>
    <w:rsid w:val="0041745C"/>
    <w:rsid w:val="00420C0E"/>
    <w:rsid w:val="004217E1"/>
    <w:rsid w:val="00425D4D"/>
    <w:rsid w:val="00431709"/>
    <w:rsid w:val="00431904"/>
    <w:rsid w:val="00441485"/>
    <w:rsid w:val="00442A62"/>
    <w:rsid w:val="00446351"/>
    <w:rsid w:val="00447AE6"/>
    <w:rsid w:val="004515E5"/>
    <w:rsid w:val="00454B87"/>
    <w:rsid w:val="00462E19"/>
    <w:rsid w:val="00464502"/>
    <w:rsid w:val="00464E66"/>
    <w:rsid w:val="00465465"/>
    <w:rsid w:val="00471DB9"/>
    <w:rsid w:val="0047283D"/>
    <w:rsid w:val="004840C8"/>
    <w:rsid w:val="00484396"/>
    <w:rsid w:val="00484827"/>
    <w:rsid w:val="00487D49"/>
    <w:rsid w:val="004967FE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28C2"/>
    <w:rsid w:val="005438FD"/>
    <w:rsid w:val="00543BC5"/>
    <w:rsid w:val="0055342A"/>
    <w:rsid w:val="00567BDC"/>
    <w:rsid w:val="005714DC"/>
    <w:rsid w:val="00573835"/>
    <w:rsid w:val="005748FB"/>
    <w:rsid w:val="00576938"/>
    <w:rsid w:val="005819EB"/>
    <w:rsid w:val="005828E2"/>
    <w:rsid w:val="0059199A"/>
    <w:rsid w:val="00593099"/>
    <w:rsid w:val="0059374D"/>
    <w:rsid w:val="00593BA3"/>
    <w:rsid w:val="005A1CC6"/>
    <w:rsid w:val="005A6DD5"/>
    <w:rsid w:val="005B01B5"/>
    <w:rsid w:val="005B119D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F13AC"/>
    <w:rsid w:val="005F2985"/>
    <w:rsid w:val="00600860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6051"/>
    <w:rsid w:val="006A1055"/>
    <w:rsid w:val="006A1D29"/>
    <w:rsid w:val="006A4670"/>
    <w:rsid w:val="006B0536"/>
    <w:rsid w:val="006B3319"/>
    <w:rsid w:val="006B4225"/>
    <w:rsid w:val="006B5DDD"/>
    <w:rsid w:val="006C01CF"/>
    <w:rsid w:val="006C4974"/>
    <w:rsid w:val="006D01FD"/>
    <w:rsid w:val="006D061E"/>
    <w:rsid w:val="006D21DA"/>
    <w:rsid w:val="006E3214"/>
    <w:rsid w:val="006E3D6F"/>
    <w:rsid w:val="006E4F41"/>
    <w:rsid w:val="006E5CFB"/>
    <w:rsid w:val="006E63A7"/>
    <w:rsid w:val="006F1CBD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372B"/>
    <w:rsid w:val="00744824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D1663"/>
    <w:rsid w:val="007D1E02"/>
    <w:rsid w:val="007E0EB3"/>
    <w:rsid w:val="007E1C90"/>
    <w:rsid w:val="007E3927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50E24"/>
    <w:rsid w:val="00853514"/>
    <w:rsid w:val="008600C0"/>
    <w:rsid w:val="00864E0F"/>
    <w:rsid w:val="00875114"/>
    <w:rsid w:val="0088188E"/>
    <w:rsid w:val="008836A7"/>
    <w:rsid w:val="008903A2"/>
    <w:rsid w:val="00896619"/>
    <w:rsid w:val="00896656"/>
    <w:rsid w:val="00896A0C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19C6"/>
    <w:rsid w:val="008F200A"/>
    <w:rsid w:val="008F24BF"/>
    <w:rsid w:val="008F5C01"/>
    <w:rsid w:val="00910779"/>
    <w:rsid w:val="00911583"/>
    <w:rsid w:val="00921118"/>
    <w:rsid w:val="00923347"/>
    <w:rsid w:val="00924B55"/>
    <w:rsid w:val="00927A2B"/>
    <w:rsid w:val="009310B9"/>
    <w:rsid w:val="00942380"/>
    <w:rsid w:val="00945DE3"/>
    <w:rsid w:val="00947B35"/>
    <w:rsid w:val="00951457"/>
    <w:rsid w:val="00953FFE"/>
    <w:rsid w:val="00957BC4"/>
    <w:rsid w:val="009610DD"/>
    <w:rsid w:val="00961C27"/>
    <w:rsid w:val="00967902"/>
    <w:rsid w:val="0097056A"/>
    <w:rsid w:val="00971DA2"/>
    <w:rsid w:val="009755EA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A13D9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E1CD2"/>
    <w:rsid w:val="009F09C0"/>
    <w:rsid w:val="009F1371"/>
    <w:rsid w:val="00A023F9"/>
    <w:rsid w:val="00A07300"/>
    <w:rsid w:val="00A1005C"/>
    <w:rsid w:val="00A1230B"/>
    <w:rsid w:val="00A148AE"/>
    <w:rsid w:val="00A15DA0"/>
    <w:rsid w:val="00A228D8"/>
    <w:rsid w:val="00A23403"/>
    <w:rsid w:val="00A267E9"/>
    <w:rsid w:val="00A327B5"/>
    <w:rsid w:val="00A3410A"/>
    <w:rsid w:val="00A4032F"/>
    <w:rsid w:val="00A44FF7"/>
    <w:rsid w:val="00A52065"/>
    <w:rsid w:val="00A567DA"/>
    <w:rsid w:val="00A6692D"/>
    <w:rsid w:val="00A71939"/>
    <w:rsid w:val="00A73F32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18DA"/>
    <w:rsid w:val="00B14019"/>
    <w:rsid w:val="00B14600"/>
    <w:rsid w:val="00B16D9A"/>
    <w:rsid w:val="00B21B1B"/>
    <w:rsid w:val="00B276F0"/>
    <w:rsid w:val="00B27BBC"/>
    <w:rsid w:val="00B30F4F"/>
    <w:rsid w:val="00B30FB9"/>
    <w:rsid w:val="00B35E7E"/>
    <w:rsid w:val="00B36168"/>
    <w:rsid w:val="00B363E3"/>
    <w:rsid w:val="00B44152"/>
    <w:rsid w:val="00B47750"/>
    <w:rsid w:val="00B5018B"/>
    <w:rsid w:val="00B50553"/>
    <w:rsid w:val="00B509C0"/>
    <w:rsid w:val="00B52E74"/>
    <w:rsid w:val="00B6187E"/>
    <w:rsid w:val="00B659DD"/>
    <w:rsid w:val="00B6688E"/>
    <w:rsid w:val="00B72249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6807"/>
    <w:rsid w:val="00BA7128"/>
    <w:rsid w:val="00BA7792"/>
    <w:rsid w:val="00BB401D"/>
    <w:rsid w:val="00BB48F4"/>
    <w:rsid w:val="00BB7AD2"/>
    <w:rsid w:val="00BC367F"/>
    <w:rsid w:val="00BC3862"/>
    <w:rsid w:val="00BC539B"/>
    <w:rsid w:val="00BD4D9E"/>
    <w:rsid w:val="00BE3544"/>
    <w:rsid w:val="00BE382B"/>
    <w:rsid w:val="00BE7D04"/>
    <w:rsid w:val="00BF06AE"/>
    <w:rsid w:val="00BF0C14"/>
    <w:rsid w:val="00BF1364"/>
    <w:rsid w:val="00C00206"/>
    <w:rsid w:val="00C019B8"/>
    <w:rsid w:val="00C0261F"/>
    <w:rsid w:val="00C13C86"/>
    <w:rsid w:val="00C14AD6"/>
    <w:rsid w:val="00C163E6"/>
    <w:rsid w:val="00C172CB"/>
    <w:rsid w:val="00C23C08"/>
    <w:rsid w:val="00C24974"/>
    <w:rsid w:val="00C257E0"/>
    <w:rsid w:val="00C27348"/>
    <w:rsid w:val="00C27618"/>
    <w:rsid w:val="00C310ED"/>
    <w:rsid w:val="00C31E94"/>
    <w:rsid w:val="00C41550"/>
    <w:rsid w:val="00C460F0"/>
    <w:rsid w:val="00C465FA"/>
    <w:rsid w:val="00C616E5"/>
    <w:rsid w:val="00C6303D"/>
    <w:rsid w:val="00C635A5"/>
    <w:rsid w:val="00C63A68"/>
    <w:rsid w:val="00C67130"/>
    <w:rsid w:val="00C73934"/>
    <w:rsid w:val="00C75863"/>
    <w:rsid w:val="00C80A7D"/>
    <w:rsid w:val="00C8228B"/>
    <w:rsid w:val="00C83940"/>
    <w:rsid w:val="00CA4362"/>
    <w:rsid w:val="00CA4F47"/>
    <w:rsid w:val="00CA5A2A"/>
    <w:rsid w:val="00CB0246"/>
    <w:rsid w:val="00CB3F06"/>
    <w:rsid w:val="00CB4951"/>
    <w:rsid w:val="00CB57B0"/>
    <w:rsid w:val="00CC0C44"/>
    <w:rsid w:val="00CD6A5C"/>
    <w:rsid w:val="00CE09AF"/>
    <w:rsid w:val="00CE0B1D"/>
    <w:rsid w:val="00CE2966"/>
    <w:rsid w:val="00CE45D8"/>
    <w:rsid w:val="00CF2693"/>
    <w:rsid w:val="00D00502"/>
    <w:rsid w:val="00D00FB8"/>
    <w:rsid w:val="00D03364"/>
    <w:rsid w:val="00D0437C"/>
    <w:rsid w:val="00D04839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4DD6"/>
    <w:rsid w:val="00D46487"/>
    <w:rsid w:val="00D466C5"/>
    <w:rsid w:val="00D473BF"/>
    <w:rsid w:val="00D47A23"/>
    <w:rsid w:val="00D5273A"/>
    <w:rsid w:val="00D53343"/>
    <w:rsid w:val="00D57687"/>
    <w:rsid w:val="00D64B33"/>
    <w:rsid w:val="00D71417"/>
    <w:rsid w:val="00D72BDF"/>
    <w:rsid w:val="00D74D12"/>
    <w:rsid w:val="00D779F2"/>
    <w:rsid w:val="00D870C4"/>
    <w:rsid w:val="00D91580"/>
    <w:rsid w:val="00D9277C"/>
    <w:rsid w:val="00D95AED"/>
    <w:rsid w:val="00D97161"/>
    <w:rsid w:val="00DA0ECE"/>
    <w:rsid w:val="00DA0FA1"/>
    <w:rsid w:val="00DA37B5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D1362"/>
    <w:rsid w:val="00DD1CAA"/>
    <w:rsid w:val="00DD5C7F"/>
    <w:rsid w:val="00DD6CD0"/>
    <w:rsid w:val="00DD6ECC"/>
    <w:rsid w:val="00DE0EFA"/>
    <w:rsid w:val="00DE36C5"/>
    <w:rsid w:val="00DE4447"/>
    <w:rsid w:val="00DE5672"/>
    <w:rsid w:val="00DE6E96"/>
    <w:rsid w:val="00DF1DFC"/>
    <w:rsid w:val="00DF358D"/>
    <w:rsid w:val="00DF3A86"/>
    <w:rsid w:val="00DF528B"/>
    <w:rsid w:val="00E04389"/>
    <w:rsid w:val="00E044CA"/>
    <w:rsid w:val="00E06389"/>
    <w:rsid w:val="00E06979"/>
    <w:rsid w:val="00E13C19"/>
    <w:rsid w:val="00E14FDB"/>
    <w:rsid w:val="00E2312C"/>
    <w:rsid w:val="00E260BF"/>
    <w:rsid w:val="00E339C9"/>
    <w:rsid w:val="00E34D30"/>
    <w:rsid w:val="00E40EF9"/>
    <w:rsid w:val="00E41FD3"/>
    <w:rsid w:val="00E42FDE"/>
    <w:rsid w:val="00E52690"/>
    <w:rsid w:val="00E52CA5"/>
    <w:rsid w:val="00E5391E"/>
    <w:rsid w:val="00E654FE"/>
    <w:rsid w:val="00E7155D"/>
    <w:rsid w:val="00E72448"/>
    <w:rsid w:val="00E73C27"/>
    <w:rsid w:val="00E807A5"/>
    <w:rsid w:val="00E83EEB"/>
    <w:rsid w:val="00E85179"/>
    <w:rsid w:val="00E90665"/>
    <w:rsid w:val="00E90998"/>
    <w:rsid w:val="00E92953"/>
    <w:rsid w:val="00EA1BB4"/>
    <w:rsid w:val="00EA20A2"/>
    <w:rsid w:val="00EA2315"/>
    <w:rsid w:val="00EA51AF"/>
    <w:rsid w:val="00EB122D"/>
    <w:rsid w:val="00EB1CDF"/>
    <w:rsid w:val="00EB30C4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AEF"/>
    <w:rsid w:val="00ED79F9"/>
    <w:rsid w:val="00EE27DE"/>
    <w:rsid w:val="00EE2B2D"/>
    <w:rsid w:val="00EE6EB3"/>
    <w:rsid w:val="00EF0D06"/>
    <w:rsid w:val="00EF3476"/>
    <w:rsid w:val="00EF6E72"/>
    <w:rsid w:val="00F11C18"/>
    <w:rsid w:val="00F12489"/>
    <w:rsid w:val="00F165F0"/>
    <w:rsid w:val="00F222DF"/>
    <w:rsid w:val="00F24637"/>
    <w:rsid w:val="00F24980"/>
    <w:rsid w:val="00F258A9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6B5C"/>
    <w:rsid w:val="00F8706B"/>
    <w:rsid w:val="00F90345"/>
    <w:rsid w:val="00F94E4C"/>
    <w:rsid w:val="00FA7CA1"/>
    <w:rsid w:val="00FB14AC"/>
    <w:rsid w:val="00FB6FD5"/>
    <w:rsid w:val="00FC6118"/>
    <w:rsid w:val="00FE057D"/>
    <w:rsid w:val="00FE1D38"/>
    <w:rsid w:val="00FE4C15"/>
    <w:rsid w:val="00FF1C37"/>
    <w:rsid w:val="00FF3013"/>
    <w:rsid w:val="00FF4A57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059F"/>
  <w15:docId w15:val="{77819677-9AF4-479B-B1CF-2560167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2538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0536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6B053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A073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A07300"/>
    <w:rPr>
      <w:sz w:val="18"/>
      <w:szCs w:val="18"/>
    </w:rPr>
  </w:style>
  <w:style w:type="character" w:styleId="aa">
    <w:name w:val="Hyperlink"/>
    <w:uiPriority w:val="99"/>
    <w:unhideWhenUsed/>
    <w:rsid w:val="00DD6CD0"/>
    <w:rPr>
      <w:color w:val="0000FF"/>
      <w:u w:val="single"/>
    </w:rPr>
  </w:style>
  <w:style w:type="character" w:customStyle="1" w:styleId="10">
    <w:name w:val="标题 1 字符"/>
    <w:link w:val="1"/>
    <w:rsid w:val="00725388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7710-5E64-454D-B351-087FF41C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</Template>
  <TotalTime>9</TotalTime>
  <Pages>3</Pages>
  <Words>25</Words>
  <Characters>145</Characters>
  <Application>Microsoft Office Word</Application>
  <DocSecurity>0</DocSecurity>
  <Lines>1</Lines>
  <Paragraphs>1</Paragraphs>
  <ScaleCrop>false</ScaleCrop>
  <Company>Lenovo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jacking liu</cp:lastModifiedBy>
  <cp:revision>48</cp:revision>
  <cp:lastPrinted>2018-06-21T02:02:00Z</cp:lastPrinted>
  <dcterms:created xsi:type="dcterms:W3CDTF">2018-09-14T12:06:00Z</dcterms:created>
  <dcterms:modified xsi:type="dcterms:W3CDTF">2019-01-08T15:28:00Z</dcterms:modified>
</cp:coreProperties>
</file>