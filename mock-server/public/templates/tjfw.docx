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E9" w:rsidRDefault="00DA33E9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1417"/>
        <w:gridCol w:w="2499"/>
        <w:gridCol w:w="133"/>
        <w:gridCol w:w="1667"/>
        <w:gridCol w:w="289"/>
        <w:gridCol w:w="830"/>
        <w:gridCol w:w="1116"/>
        <w:gridCol w:w="395"/>
        <w:gridCol w:w="2342"/>
      </w:tblGrid>
      <w:tr w:rsidR="00DA33E9">
        <w:tc>
          <w:tcPr>
            <w:tcW w:w="7951" w:type="dxa"/>
            <w:gridSpan w:val="7"/>
          </w:tcPr>
          <w:p w:rsidR="00DA33E9" w:rsidRDefault="00DA33E9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7" w:type="dxa"/>
            <w:gridSpan w:val="2"/>
          </w:tcPr>
          <w:p w:rsidR="00DA33E9" w:rsidRDefault="005351FE"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密级：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mj"/>
            <w:bookmarkEnd w:id="0"/>
          </w:p>
        </w:tc>
      </w:tr>
      <w:tr w:rsidR="00DA33E9">
        <w:tc>
          <w:tcPr>
            <w:tcW w:w="7951" w:type="dxa"/>
            <w:gridSpan w:val="7"/>
          </w:tcPr>
          <w:p w:rsidR="00DA33E9" w:rsidRDefault="00DA33E9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737" w:type="dxa"/>
            <w:gridSpan w:val="2"/>
          </w:tcPr>
          <w:p w:rsidR="00DA33E9" w:rsidRDefault="005351FE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缓急：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bookmarkStart w:id="1" w:name="jjcd"/>
            <w:bookmarkEnd w:id="1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51"/>
        </w:trPr>
        <w:tc>
          <w:tcPr>
            <w:tcW w:w="1068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A33E9" w:rsidRDefault="00857362">
            <w:pPr>
              <w:contextualSpacing/>
              <w:jc w:val="center"/>
              <w:rPr>
                <w:rFonts w:ascii="宋体" w:hAnsi="宋体" w:cs="宋体"/>
                <w:b/>
                <w:color w:val="FF0000"/>
                <w:kern w:val="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国家开发银行局</w:t>
            </w:r>
            <w:r w:rsidR="005351FE">
              <w:rPr>
                <w:rFonts w:ascii="宋体" w:hAnsi="宋体" w:cs="宋体" w:hint="eastAsia"/>
                <w:b/>
                <w:color w:val="FF0000"/>
                <w:kern w:val="0"/>
                <w:sz w:val="48"/>
                <w:szCs w:val="48"/>
              </w:rPr>
              <w:t>发文稿纸</w:t>
            </w:r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97"/>
        </w:trPr>
        <w:tc>
          <w:tcPr>
            <w:tcW w:w="3916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主办处室：</w:t>
            </w: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 </w:t>
            </w:r>
            <w:bookmarkStart w:id="2" w:name="zbcs"/>
            <w:bookmarkEnd w:id="2"/>
          </w:p>
        </w:tc>
        <w:tc>
          <w:tcPr>
            <w:tcW w:w="2919" w:type="dxa"/>
            <w:gridSpan w:val="4"/>
            <w:tcBorders>
              <w:top w:val="nil"/>
              <w:left w:val="single" w:sz="4" w:space="0" w:color="FFFFFF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DA33E9" w:rsidRPr="008B31AD" w:rsidRDefault="00DA33E9">
            <w:pPr>
              <w:ind w:right="960"/>
              <w:contextualSpacing/>
              <w:jc w:val="left"/>
              <w:rPr>
                <w:sz w:val="24"/>
                <w:szCs w:val="24"/>
              </w:rPr>
            </w:pPr>
            <w:bookmarkStart w:id="3" w:name="guifanxingwenjian"/>
            <w:bookmarkEnd w:id="3"/>
          </w:p>
        </w:tc>
        <w:tc>
          <w:tcPr>
            <w:tcW w:w="3853" w:type="dxa"/>
            <w:gridSpan w:val="3"/>
            <w:tcBorders>
              <w:top w:val="nil"/>
              <w:left w:val="single" w:sz="4" w:space="0" w:color="FFFFFF"/>
              <w:bottom w:val="single" w:sz="4" w:space="0" w:color="FF0000"/>
              <w:right w:val="nil"/>
            </w:tcBorders>
            <w:shd w:val="clear" w:color="auto" w:fill="auto"/>
            <w:vAlign w:val="center"/>
          </w:tcPr>
          <w:p w:rsidR="00DA33E9" w:rsidRPr="008B31AD" w:rsidRDefault="00DA33E9" w:rsidP="00C7387A">
            <w:pPr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4" w:name="wh"/>
            <w:bookmarkEnd w:id="4"/>
          </w:p>
        </w:tc>
      </w:tr>
      <w:tr w:rsidR="00DA33E9" w:rsidTr="003F64D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3407"/>
        </w:trPr>
        <w:tc>
          <w:tcPr>
            <w:tcW w:w="6005" w:type="dxa"/>
            <w:gridSpan w:val="5"/>
            <w:tcBorders>
              <w:left w:val="nil"/>
              <w:right w:val="single" w:sz="4" w:space="0" w:color="FF0000"/>
            </w:tcBorders>
            <w:shd w:val="clear" w:color="auto" w:fill="auto"/>
          </w:tcPr>
          <w:p w:rsidR="00DA33E9" w:rsidRDefault="005351FE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签发</w:t>
            </w:r>
          </w:p>
          <w:p w:rsidR="00DA33E9" w:rsidRDefault="00DA33E9">
            <w:pPr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5" w:name="signIdea"/>
            <w:bookmarkEnd w:id="5"/>
          </w:p>
        </w:tc>
        <w:tc>
          <w:tcPr>
            <w:tcW w:w="2341" w:type="dxa"/>
            <w:gridSpan w:val="3"/>
            <w:tcBorders>
              <w:left w:val="single" w:sz="4" w:space="0" w:color="FF0000"/>
              <w:right w:val="nil"/>
            </w:tcBorders>
            <w:shd w:val="clear" w:color="auto" w:fill="auto"/>
          </w:tcPr>
          <w:p w:rsidR="00DA33E9" w:rsidRDefault="005351FE">
            <w:pPr>
              <w:widowControl/>
              <w:jc w:val="lef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局外会签</w:t>
            </w:r>
          </w:p>
          <w:p w:rsidR="00DA33E9" w:rsidRDefault="00DA33E9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6" w:name="wbhqdw"/>
            <w:bookmarkEnd w:id="6"/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DA33E9" w:rsidRDefault="00DA33E9">
            <w:pPr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DA33E9" w:rsidRDefault="00DA33E9">
            <w:pPr>
              <w:contextualSpacing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7" w:name="wbhqdw1"/>
            <w:bookmarkEnd w:id="7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2406"/>
        </w:trPr>
        <w:tc>
          <w:tcPr>
            <w:tcW w:w="6005" w:type="dxa"/>
            <w:gridSpan w:val="5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</w:tcPr>
          <w:p w:rsidR="00DA33E9" w:rsidRDefault="005351FE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综合处核稿</w:t>
            </w:r>
          </w:p>
          <w:p w:rsidR="00DA33E9" w:rsidRDefault="00DA33E9">
            <w:pPr>
              <w:contextualSpacing/>
              <w:rPr>
                <w:color w:val="000000" w:themeColor="text1"/>
                <w:sz w:val="24"/>
                <w:szCs w:val="24"/>
              </w:rPr>
            </w:pPr>
            <w:bookmarkStart w:id="8" w:name="sectionSign"/>
            <w:bookmarkEnd w:id="8"/>
          </w:p>
        </w:tc>
        <w:tc>
          <w:tcPr>
            <w:tcW w:w="2341" w:type="dxa"/>
            <w:gridSpan w:val="3"/>
            <w:vMerge w:val="restart"/>
            <w:tcBorders>
              <w:top w:val="single" w:sz="4" w:space="0" w:color="FFFFFF"/>
              <w:left w:val="single" w:sz="4" w:space="0" w:color="FF0000"/>
              <w:right w:val="nil"/>
            </w:tcBorders>
            <w:shd w:val="clear" w:color="auto" w:fill="auto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局</w:t>
            </w:r>
            <w:r>
              <w:rPr>
                <w:rFonts w:hint="eastAsia"/>
                <w:color w:val="FF0000"/>
                <w:sz w:val="24"/>
                <w:szCs w:val="24"/>
              </w:rPr>
              <w:t>内会签</w:t>
            </w:r>
          </w:p>
          <w:p w:rsidR="00DA33E9" w:rsidRDefault="00DA33E9">
            <w:pPr>
              <w:widowControl/>
              <w:rPr>
                <w:color w:val="000000" w:themeColor="text1"/>
                <w:sz w:val="24"/>
                <w:szCs w:val="24"/>
              </w:rPr>
            </w:pPr>
            <w:bookmarkStart w:id="9" w:name="nbhqdw"/>
            <w:bookmarkEnd w:id="9"/>
          </w:p>
        </w:tc>
        <w:tc>
          <w:tcPr>
            <w:tcW w:w="2342" w:type="dxa"/>
            <w:vMerge w:val="restart"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DA33E9" w:rsidRDefault="00DA33E9">
            <w:pPr>
              <w:widowControl/>
              <w:rPr>
                <w:color w:val="FF0000"/>
                <w:sz w:val="24"/>
                <w:szCs w:val="24"/>
              </w:rPr>
            </w:pPr>
          </w:p>
          <w:p w:rsidR="00DA33E9" w:rsidRDefault="00DA33E9">
            <w:pPr>
              <w:widowControl/>
              <w:rPr>
                <w:color w:val="000000" w:themeColor="text1"/>
                <w:sz w:val="24"/>
                <w:szCs w:val="24"/>
              </w:rPr>
            </w:pPr>
            <w:bookmarkStart w:id="10" w:name="nbhqdw1"/>
            <w:bookmarkEnd w:id="10"/>
          </w:p>
        </w:tc>
      </w:tr>
      <w:tr w:rsidR="00DA33E9" w:rsidTr="007A3B7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067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</w:tcPr>
          <w:p w:rsidR="00DA33E9" w:rsidRDefault="005351FE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主办处室负责人</w:t>
            </w:r>
          </w:p>
          <w:p w:rsidR="00DA33E9" w:rsidRDefault="00DA33E9">
            <w:pPr>
              <w:contextualSpacing/>
              <w:jc w:val="left"/>
              <w:rPr>
                <w:color w:val="000000" w:themeColor="text1"/>
                <w:sz w:val="24"/>
                <w:szCs w:val="24"/>
              </w:rPr>
            </w:pPr>
            <w:bookmarkStart w:id="11" w:name="sponsorSign"/>
            <w:bookmarkEnd w:id="11"/>
          </w:p>
        </w:tc>
        <w:tc>
          <w:tcPr>
            <w:tcW w:w="2341" w:type="dxa"/>
            <w:gridSpan w:val="3"/>
            <w:vMerge/>
            <w:tcBorders>
              <w:left w:val="single" w:sz="4" w:space="0" w:color="FF0000"/>
              <w:right w:val="nil"/>
            </w:tcBorders>
            <w:shd w:val="clear" w:color="auto" w:fill="auto"/>
          </w:tcPr>
          <w:p w:rsidR="00DA33E9" w:rsidRDefault="00DA33E9">
            <w:pPr>
              <w:contextualSpacing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2" w:type="dxa"/>
            <w:vMerge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DA33E9" w:rsidRDefault="00DA33E9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DA33E9" w:rsidTr="003F64D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685"/>
        </w:trPr>
        <w:tc>
          <w:tcPr>
            <w:tcW w:w="6005" w:type="dxa"/>
            <w:gridSpan w:val="5"/>
            <w:tcBorders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拟稿人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Start w:id="12" w:name="ngr"/>
            <w:bookmarkEnd w:id="12"/>
            <w:r>
              <w:rPr>
                <w:rFonts w:hint="eastAsia"/>
                <w:color w:val="FF0000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color w:val="FF0000"/>
                <w:sz w:val="24"/>
                <w:szCs w:val="24"/>
              </w:rPr>
              <w:t>电话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Start w:id="13" w:name="ngrdh"/>
            <w:bookmarkEnd w:id="13"/>
          </w:p>
        </w:tc>
        <w:tc>
          <w:tcPr>
            <w:tcW w:w="2341" w:type="dxa"/>
            <w:gridSpan w:val="3"/>
            <w:vMerge/>
            <w:tcBorders>
              <w:left w:val="single" w:sz="4" w:space="0" w:color="FF0000"/>
              <w:bottom w:val="single" w:sz="4" w:space="0" w:color="FFFFFF"/>
              <w:right w:val="nil"/>
            </w:tcBorders>
            <w:shd w:val="clear" w:color="auto" w:fill="auto"/>
          </w:tcPr>
          <w:p w:rsidR="00DA33E9" w:rsidRDefault="00DA33E9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2342" w:type="dxa"/>
            <w:vMerge/>
            <w:tcBorders>
              <w:top w:val="single" w:sz="4" w:space="0" w:color="FF0000"/>
              <w:left w:val="nil"/>
              <w:bottom w:val="single" w:sz="4" w:space="0" w:color="FF0000"/>
              <w:right w:val="nil"/>
            </w:tcBorders>
            <w:shd w:val="clear" w:color="auto" w:fill="auto"/>
          </w:tcPr>
          <w:p w:rsidR="00DA33E9" w:rsidRDefault="00DA33E9">
            <w:pPr>
              <w:widowControl/>
              <w:rPr>
                <w:color w:val="FF0000"/>
                <w:sz w:val="24"/>
                <w:szCs w:val="24"/>
              </w:rPr>
            </w:pPr>
          </w:p>
        </w:tc>
      </w:tr>
      <w:tr w:rsidR="007010D5" w:rsidTr="003F64D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826"/>
        </w:trPr>
        <w:tc>
          <w:tcPr>
            <w:tcW w:w="1417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7010D5" w:rsidRDefault="007010D5">
            <w:pPr>
              <w:ind w:left="960" w:hangingChars="400" w:hanging="960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题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7010D5" w:rsidRDefault="007010D5">
            <w:pPr>
              <w:spacing w:line="400" w:lineRule="exact"/>
              <w:contextualSpacing/>
              <w:rPr>
                <w:rStyle w:val="a9"/>
                <w:rFonts w:ascii="Times New Roman" w:eastAsia="黑体" w:hAnsi="Times New Roman"/>
                <w:bCs/>
                <w:color w:val="auto"/>
                <w:sz w:val="32"/>
                <w:szCs w:val="32"/>
                <w:u w:val="none"/>
              </w:rPr>
            </w:pPr>
            <w:bookmarkStart w:id="14" w:name="bt"/>
            <w:bookmarkEnd w:id="14"/>
          </w:p>
        </w:tc>
      </w:tr>
      <w:tr w:rsidR="00DA33E9" w:rsidTr="007010D5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48"/>
        </w:trPr>
        <w:tc>
          <w:tcPr>
            <w:tcW w:w="1417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ind w:left="960" w:hangingChars="400" w:hanging="960"/>
              <w:contextualSpacing/>
              <w:rPr>
                <w:rStyle w:val="a9"/>
                <w:rFonts w:ascii="宋体" w:hAnsi="宋体"/>
                <w:b/>
                <w:bCs/>
                <w:color w:val="FF0000"/>
                <w:sz w:val="30"/>
                <w:szCs w:val="30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送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DA33E9" w:rsidRPr="007D16D9" w:rsidRDefault="00DA33E9" w:rsidP="007010D5">
            <w:pPr>
              <w:contextualSpacing/>
              <w:rPr>
                <w:rStyle w:val="a9"/>
                <w:rFonts w:asciiTheme="minorEastAsia" w:eastAsiaTheme="minorEastAsia" w:hAnsiTheme="minorEastAsia"/>
                <w:bCs/>
                <w:color w:val="auto"/>
                <w:sz w:val="24"/>
                <w:szCs w:val="24"/>
                <w:u w:val="none"/>
              </w:rPr>
            </w:pPr>
            <w:bookmarkStart w:id="15" w:name="Subject"/>
            <w:bookmarkStart w:id="16" w:name="zsdw"/>
            <w:bookmarkEnd w:id="15"/>
            <w:bookmarkEnd w:id="16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7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局</w:t>
            </w:r>
            <w:r>
              <w:rPr>
                <w:rFonts w:hint="eastAsia"/>
                <w:color w:val="FF0000"/>
                <w:sz w:val="24"/>
                <w:szCs w:val="24"/>
              </w:rPr>
              <w:t>外抄送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sz w:val="24"/>
                <w:szCs w:val="24"/>
              </w:rPr>
            </w:pPr>
            <w:bookmarkStart w:id="17" w:name="zhusong"/>
            <w:bookmarkStart w:id="18" w:name="hwcs"/>
            <w:bookmarkEnd w:id="17"/>
            <w:bookmarkEnd w:id="18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7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局</w:t>
            </w:r>
            <w:r>
              <w:rPr>
                <w:rFonts w:hint="eastAsia"/>
                <w:color w:val="FF0000"/>
                <w:sz w:val="24"/>
                <w:szCs w:val="24"/>
              </w:rPr>
              <w:t>内抄送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sz w:val="24"/>
                <w:szCs w:val="24"/>
              </w:rPr>
            </w:pPr>
            <w:bookmarkStart w:id="19" w:name="chaosong"/>
            <w:bookmarkStart w:id="20" w:name="hncs"/>
            <w:bookmarkEnd w:id="19"/>
            <w:bookmarkEnd w:id="20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7" w:type="dxa"/>
            <w:tcBorders>
              <w:left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附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color w:val="000000" w:themeColor="text1"/>
                <w:sz w:val="24"/>
                <w:szCs w:val="24"/>
              </w:rPr>
            </w:pPr>
            <w:bookmarkStart w:id="21" w:name="fjcyj"/>
            <w:bookmarkEnd w:id="21"/>
          </w:p>
        </w:tc>
      </w:tr>
      <w:tr w:rsidR="00DA33E9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567"/>
        </w:trPr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印制份数</w:t>
            </w:r>
          </w:p>
        </w:tc>
        <w:tc>
          <w:tcPr>
            <w:tcW w:w="9271" w:type="dxa"/>
            <w:gridSpan w:val="8"/>
            <w:tcBorders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22" w:name="attachname"/>
            <w:bookmarkEnd w:id="22"/>
            <w:r>
              <w:rPr>
                <w:rFonts w:hint="eastAsia"/>
                <w:color w:val="FF0000"/>
                <w:sz w:val="24"/>
                <w:szCs w:val="24"/>
              </w:rPr>
              <w:t>正文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       </w:t>
            </w:r>
            <w:r>
              <w:rPr>
                <w:rFonts w:hint="eastAsia"/>
                <w:color w:val="FF0000"/>
                <w:sz w:val="24"/>
                <w:szCs w:val="24"/>
              </w:rPr>
              <w:t>附件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FF0000"/>
                <w:sz w:val="24"/>
                <w:szCs w:val="24"/>
              </w:rPr>
              <w:t>份</w:t>
            </w:r>
          </w:p>
        </w:tc>
      </w:tr>
      <w:tr w:rsidR="00DA33E9" w:rsidTr="00CA1421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464"/>
        </w:trPr>
        <w:tc>
          <w:tcPr>
            <w:tcW w:w="1417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批示印送</w:t>
            </w:r>
          </w:p>
          <w:p w:rsidR="00DA33E9" w:rsidRDefault="005351FE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共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FF0000"/>
                <w:sz w:val="24"/>
                <w:szCs w:val="24"/>
              </w:rPr>
              <w:t>页</w:t>
            </w:r>
          </w:p>
        </w:tc>
        <w:tc>
          <w:tcPr>
            <w:tcW w:w="2632" w:type="dxa"/>
            <w:gridSpan w:val="2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FF0000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4972" w:type="dxa"/>
            <w:gridSpan w:val="5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DA33E9" w:rsidRDefault="005351FE">
            <w:pPr>
              <w:contextualSpacing/>
              <w:jc w:val="righ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国家开发银行办公厅制发</w:t>
            </w:r>
          </w:p>
        </w:tc>
      </w:tr>
      <w:tr w:rsidR="00DA33E9" w:rsidTr="003F64DD">
        <w:tblPrEx>
          <w:tbl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  <w:insideH w:val="single" w:sz="4" w:space="0" w:color="FF0000"/>
            <w:insideV w:val="single" w:sz="4" w:space="0" w:color="FF0000"/>
          </w:tblBorders>
        </w:tblPrEx>
        <w:trPr>
          <w:trHeight w:val="152"/>
        </w:trPr>
        <w:tc>
          <w:tcPr>
            <w:tcW w:w="1417" w:type="dxa"/>
            <w:tcBorders>
              <w:top w:val="single" w:sz="4" w:space="0" w:color="FF0000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DA33E9" w:rsidRDefault="00DA33E9">
            <w:pPr>
              <w:contextualSpacing/>
              <w:rPr>
                <w:color w:val="FF0000"/>
                <w:sz w:val="24"/>
                <w:szCs w:val="24"/>
              </w:rPr>
            </w:pPr>
          </w:p>
        </w:tc>
        <w:tc>
          <w:tcPr>
            <w:tcW w:w="9271" w:type="dxa"/>
            <w:gridSpan w:val="8"/>
            <w:tcBorders>
              <w:top w:val="single" w:sz="4" w:space="0" w:color="FF0000"/>
              <w:left w:val="single" w:sz="4" w:space="0" w:color="FFFFFF"/>
              <w:bottom w:val="nil"/>
              <w:right w:val="nil"/>
            </w:tcBorders>
            <w:shd w:val="clear" w:color="auto" w:fill="auto"/>
            <w:vAlign w:val="center"/>
          </w:tcPr>
          <w:p w:rsidR="00DA33E9" w:rsidRDefault="00B0074F">
            <w:pPr>
              <w:contextualSpacing/>
              <w:jc w:val="left"/>
              <w:rPr>
                <w:color w:val="FF0000"/>
                <w:sz w:val="24"/>
                <w:szCs w:val="24"/>
              </w:rPr>
            </w:pPr>
            <w:r w:rsidRPr="007B6F65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A3A91EB" wp14:editId="23FC9B38">
                      <wp:simplePos x="0" y="0"/>
                      <wp:positionH relativeFrom="column">
                        <wp:posOffset>5283835</wp:posOffset>
                      </wp:positionH>
                      <wp:positionV relativeFrom="paragraph">
                        <wp:posOffset>53340</wp:posOffset>
                      </wp:positionV>
                      <wp:extent cx="647700" cy="28956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074F" w:rsidRPr="00070FF9" w:rsidRDefault="00B0074F" w:rsidP="00B0074F">
                                  <w:pPr>
                                    <w:contextualSpacing/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JF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400DA2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070FF9"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3A91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416.05pt;margin-top:4.2pt;width:51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" filled="f" stroked="f">
                      <v:textbox>
                        <w:txbxContent>
                          <w:p w:rsidR="00B0074F" w:rsidRPr="00070FF9" w:rsidRDefault="00B0074F" w:rsidP="00B0074F">
                            <w:pPr>
                              <w:contextualSpacing/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JF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-1</w:t>
                            </w:r>
                            <w:r w:rsidR="00400DA2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070FF9"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21D68" w:rsidRPr="00024EF4" w:rsidRDefault="00621D68" w:rsidP="00621D68">
      <w:pPr>
        <w:widowControl/>
        <w:jc w:val="left"/>
        <w:rPr>
          <w:rFonts w:ascii="宋体" w:hAnsi="宋体"/>
          <w:b/>
          <w:bCs/>
          <w:kern w:val="44"/>
          <w:sz w:val="28"/>
          <w:szCs w:val="44"/>
          <w:lang w:val="zh-CN"/>
        </w:rPr>
      </w:pPr>
      <w:r>
        <w:rPr>
          <w:rFonts w:ascii="宋体" w:hAnsi="宋体"/>
          <w:b/>
          <w:bCs/>
          <w:kern w:val="44"/>
          <w:sz w:val="28"/>
          <w:szCs w:val="44"/>
          <w:lang w:val="zh-CN"/>
        </w:rPr>
        <w:br w:type="page"/>
      </w:r>
    </w:p>
    <w:p w:rsidR="008E1084" w:rsidRPr="00024EF4" w:rsidRDefault="008E1084" w:rsidP="0070180B">
      <w:pPr>
        <w:contextualSpacing/>
        <w:jc w:val="left"/>
        <w:rPr>
          <w:sz w:val="24"/>
          <w:szCs w:val="24"/>
        </w:rPr>
        <w:sectPr w:rsidR="008E1084" w:rsidRPr="00024EF4">
          <w:headerReference w:type="even" r:id="rId8"/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bookmarkStart w:id="23" w:name="note"/>
      <w:bookmarkEnd w:id="23"/>
    </w:p>
    <w:p w:rsidR="00DA33E9" w:rsidRDefault="005351F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</w:t>
      </w:r>
      <w:r w:rsidR="003B64E3">
        <w:rPr>
          <w:rFonts w:ascii="宋体" w:hAnsi="宋体" w:hint="eastAsia"/>
          <w:sz w:val="28"/>
        </w:rPr>
        <w:t>局内</w:t>
      </w:r>
      <w:r>
        <w:rPr>
          <w:rFonts w:ascii="宋体" w:hAnsi="宋体" w:hint="eastAsia"/>
          <w:sz w:val="28"/>
        </w:rPr>
        <w:t>会签意见]</w:t>
      </w:r>
    </w:p>
    <w:p w:rsidR="00DA33E9" w:rsidRDefault="00DA33E9">
      <w:pPr>
        <w:rPr>
          <w:lang w:val="zh-CN"/>
        </w:rPr>
      </w:pPr>
      <w:bookmarkStart w:id="24" w:name="bdwIdea"/>
      <w:bookmarkStart w:id="25" w:name="_GoBack"/>
      <w:bookmarkEnd w:id="24"/>
      <w:bookmarkEnd w:id="25"/>
    </w:p>
    <w:p w:rsidR="003B64E3" w:rsidRDefault="003B64E3" w:rsidP="003B64E3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>
        <w:rPr>
          <w:rFonts w:ascii="宋体" w:hAnsi="宋体" w:hint="eastAsia"/>
          <w:sz w:val="28"/>
        </w:rPr>
        <w:t>局外</w:t>
      </w:r>
      <w:r>
        <w:rPr>
          <w:rFonts w:ascii="宋体" w:hAnsi="宋体" w:hint="eastAsia"/>
          <w:sz w:val="28"/>
        </w:rPr>
        <w:t>会签意见]</w:t>
      </w:r>
    </w:p>
    <w:p w:rsidR="003B64E3" w:rsidRDefault="003B64E3">
      <w:pPr>
        <w:rPr>
          <w:rFonts w:hint="eastAsia"/>
          <w:lang w:val="zh-CN"/>
        </w:rPr>
      </w:pPr>
      <w:bookmarkStart w:id="26" w:name="inBankHqIdea"/>
      <w:bookmarkEnd w:id="26"/>
    </w:p>
    <w:p w:rsidR="00DA33E9" w:rsidRDefault="005351F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[会签意见处理]</w:t>
      </w:r>
    </w:p>
    <w:p w:rsidR="00DA33E9" w:rsidRDefault="00DA33E9">
      <w:pPr>
        <w:rPr>
          <w:lang w:val="zh-CN"/>
        </w:rPr>
      </w:pPr>
      <w:bookmarkStart w:id="27" w:name="yjcnsm"/>
      <w:bookmarkEnd w:id="27"/>
    </w:p>
    <w:p w:rsidR="00DA33E9" w:rsidRDefault="005351F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[文 件 原 文]</w:t>
      </w:r>
    </w:p>
    <w:p w:rsidR="00DA33E9" w:rsidRDefault="00DA33E9">
      <w:pPr>
        <w:rPr>
          <w:lang w:val="zh-CN"/>
        </w:rPr>
      </w:pPr>
      <w:bookmarkStart w:id="28" w:name="zhengwen"/>
      <w:bookmarkEnd w:id="28"/>
    </w:p>
    <w:p w:rsidR="00DA33E9" w:rsidRDefault="005351FE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[参阅件/附件]</w:t>
      </w:r>
    </w:p>
    <w:p w:rsidR="00DA33E9" w:rsidRDefault="00DA33E9">
      <w:bookmarkStart w:id="29" w:name="fj"/>
      <w:bookmarkStart w:id="30" w:name="body"/>
      <w:bookmarkEnd w:id="29"/>
      <w:bookmarkEnd w:id="30"/>
    </w:p>
    <w:sectPr w:rsidR="00DA33E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C4E" w:rsidRDefault="00B64C4E">
      <w:r>
        <w:separator/>
      </w:r>
    </w:p>
  </w:endnote>
  <w:endnote w:type="continuationSeparator" w:id="0">
    <w:p w:rsidR="00B64C4E" w:rsidRDefault="00B6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3E9" w:rsidRDefault="005351FE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C4E" w:rsidRDefault="00B64C4E">
      <w:r>
        <w:separator/>
      </w:r>
    </w:p>
  </w:footnote>
  <w:footnote w:type="continuationSeparator" w:id="0">
    <w:p w:rsidR="00B64C4E" w:rsidRDefault="00B64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3E9" w:rsidRDefault="00DA33E9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3E9" w:rsidRDefault="00DA33E9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3E9" w:rsidRDefault="00DA33E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470"/>
    <w:rsid w:val="00001ACF"/>
    <w:rsid w:val="00006ECE"/>
    <w:rsid w:val="000070CD"/>
    <w:rsid w:val="000078E0"/>
    <w:rsid w:val="00021D0B"/>
    <w:rsid w:val="00024EF4"/>
    <w:rsid w:val="00033737"/>
    <w:rsid w:val="00033781"/>
    <w:rsid w:val="00035D17"/>
    <w:rsid w:val="00041E82"/>
    <w:rsid w:val="00044258"/>
    <w:rsid w:val="00050A36"/>
    <w:rsid w:val="00050C09"/>
    <w:rsid w:val="00052EA8"/>
    <w:rsid w:val="00053E0C"/>
    <w:rsid w:val="00056BE9"/>
    <w:rsid w:val="00067163"/>
    <w:rsid w:val="0007282E"/>
    <w:rsid w:val="00081C8F"/>
    <w:rsid w:val="00083A7C"/>
    <w:rsid w:val="000851A8"/>
    <w:rsid w:val="00093675"/>
    <w:rsid w:val="00094B5D"/>
    <w:rsid w:val="000978F6"/>
    <w:rsid w:val="00097E9B"/>
    <w:rsid w:val="000A02C4"/>
    <w:rsid w:val="000A1810"/>
    <w:rsid w:val="000B36C5"/>
    <w:rsid w:val="000C0268"/>
    <w:rsid w:val="000C219A"/>
    <w:rsid w:val="000D096D"/>
    <w:rsid w:val="000D174F"/>
    <w:rsid w:val="000D22DD"/>
    <w:rsid w:val="000E07B6"/>
    <w:rsid w:val="000E620A"/>
    <w:rsid w:val="000E7981"/>
    <w:rsid w:val="000F5404"/>
    <w:rsid w:val="000F5648"/>
    <w:rsid w:val="001004AF"/>
    <w:rsid w:val="00101AEE"/>
    <w:rsid w:val="001113CE"/>
    <w:rsid w:val="00111929"/>
    <w:rsid w:val="00123E39"/>
    <w:rsid w:val="00127D11"/>
    <w:rsid w:val="001371CE"/>
    <w:rsid w:val="00140A92"/>
    <w:rsid w:val="00152373"/>
    <w:rsid w:val="00155EA4"/>
    <w:rsid w:val="00157EB5"/>
    <w:rsid w:val="00163FB4"/>
    <w:rsid w:val="00170410"/>
    <w:rsid w:val="00177981"/>
    <w:rsid w:val="00180E38"/>
    <w:rsid w:val="001947A2"/>
    <w:rsid w:val="00197089"/>
    <w:rsid w:val="001A2661"/>
    <w:rsid w:val="001A2ABF"/>
    <w:rsid w:val="001A4578"/>
    <w:rsid w:val="001C0926"/>
    <w:rsid w:val="001C7678"/>
    <w:rsid w:val="001D209C"/>
    <w:rsid w:val="001D716E"/>
    <w:rsid w:val="001E3F7F"/>
    <w:rsid w:val="001F3E6F"/>
    <w:rsid w:val="001F7BD0"/>
    <w:rsid w:val="002105CC"/>
    <w:rsid w:val="0023651D"/>
    <w:rsid w:val="00247108"/>
    <w:rsid w:val="00261AFB"/>
    <w:rsid w:val="0026279B"/>
    <w:rsid w:val="00264362"/>
    <w:rsid w:val="00267D8B"/>
    <w:rsid w:val="00272A66"/>
    <w:rsid w:val="00287C65"/>
    <w:rsid w:val="00292809"/>
    <w:rsid w:val="00295A4E"/>
    <w:rsid w:val="002A48B3"/>
    <w:rsid w:val="002B420A"/>
    <w:rsid w:val="002C06E7"/>
    <w:rsid w:val="002C7F20"/>
    <w:rsid w:val="002E1A08"/>
    <w:rsid w:val="002E7DD9"/>
    <w:rsid w:val="002F2176"/>
    <w:rsid w:val="002F4AB2"/>
    <w:rsid w:val="002F6FB6"/>
    <w:rsid w:val="002F7118"/>
    <w:rsid w:val="0030006F"/>
    <w:rsid w:val="00302337"/>
    <w:rsid w:val="003065D0"/>
    <w:rsid w:val="00311E62"/>
    <w:rsid w:val="00313753"/>
    <w:rsid w:val="003228E7"/>
    <w:rsid w:val="00324D22"/>
    <w:rsid w:val="00324DCA"/>
    <w:rsid w:val="00327020"/>
    <w:rsid w:val="00344837"/>
    <w:rsid w:val="003448B5"/>
    <w:rsid w:val="003469C3"/>
    <w:rsid w:val="00355E3A"/>
    <w:rsid w:val="00356831"/>
    <w:rsid w:val="00365FB7"/>
    <w:rsid w:val="0038473F"/>
    <w:rsid w:val="00392006"/>
    <w:rsid w:val="0039302C"/>
    <w:rsid w:val="003943D7"/>
    <w:rsid w:val="003B2681"/>
    <w:rsid w:val="003B64E3"/>
    <w:rsid w:val="003B684A"/>
    <w:rsid w:val="003C755E"/>
    <w:rsid w:val="003D38C5"/>
    <w:rsid w:val="003D7186"/>
    <w:rsid w:val="003D7AAC"/>
    <w:rsid w:val="003E0733"/>
    <w:rsid w:val="003E1DAB"/>
    <w:rsid w:val="003E2C2D"/>
    <w:rsid w:val="003E4900"/>
    <w:rsid w:val="003F140B"/>
    <w:rsid w:val="003F64DD"/>
    <w:rsid w:val="003F69C8"/>
    <w:rsid w:val="00400DA2"/>
    <w:rsid w:val="004114C3"/>
    <w:rsid w:val="00415D1B"/>
    <w:rsid w:val="0042385C"/>
    <w:rsid w:val="00425C6C"/>
    <w:rsid w:val="004356E2"/>
    <w:rsid w:val="00435ACB"/>
    <w:rsid w:val="0044520B"/>
    <w:rsid w:val="00453C73"/>
    <w:rsid w:val="00454341"/>
    <w:rsid w:val="004550B1"/>
    <w:rsid w:val="004631A9"/>
    <w:rsid w:val="00467A99"/>
    <w:rsid w:val="00476FD5"/>
    <w:rsid w:val="004772A1"/>
    <w:rsid w:val="00481872"/>
    <w:rsid w:val="00485A55"/>
    <w:rsid w:val="004901A6"/>
    <w:rsid w:val="004B3FBD"/>
    <w:rsid w:val="004C5D70"/>
    <w:rsid w:val="004D3D3D"/>
    <w:rsid w:val="004D595C"/>
    <w:rsid w:val="004D69CA"/>
    <w:rsid w:val="004E7C3B"/>
    <w:rsid w:val="004F28BB"/>
    <w:rsid w:val="004F62C8"/>
    <w:rsid w:val="00501EA2"/>
    <w:rsid w:val="00505E0C"/>
    <w:rsid w:val="00510823"/>
    <w:rsid w:val="00515493"/>
    <w:rsid w:val="00520D45"/>
    <w:rsid w:val="00525F63"/>
    <w:rsid w:val="00525FE6"/>
    <w:rsid w:val="00531C7F"/>
    <w:rsid w:val="00532256"/>
    <w:rsid w:val="005351FE"/>
    <w:rsid w:val="00562805"/>
    <w:rsid w:val="005630CC"/>
    <w:rsid w:val="00567AD3"/>
    <w:rsid w:val="00575052"/>
    <w:rsid w:val="005845E7"/>
    <w:rsid w:val="00590AD7"/>
    <w:rsid w:val="005A0031"/>
    <w:rsid w:val="005B136E"/>
    <w:rsid w:val="005B560C"/>
    <w:rsid w:val="005B5A7B"/>
    <w:rsid w:val="005B76D5"/>
    <w:rsid w:val="005B7D07"/>
    <w:rsid w:val="005C05EF"/>
    <w:rsid w:val="005C5F02"/>
    <w:rsid w:val="005D1BB0"/>
    <w:rsid w:val="005D3C17"/>
    <w:rsid w:val="005D5285"/>
    <w:rsid w:val="005F0063"/>
    <w:rsid w:val="005F2473"/>
    <w:rsid w:val="005F26D9"/>
    <w:rsid w:val="005F3EA5"/>
    <w:rsid w:val="005F5492"/>
    <w:rsid w:val="00601C20"/>
    <w:rsid w:val="0060579F"/>
    <w:rsid w:val="0060737E"/>
    <w:rsid w:val="006133DC"/>
    <w:rsid w:val="00621D68"/>
    <w:rsid w:val="0062427D"/>
    <w:rsid w:val="006261A4"/>
    <w:rsid w:val="00626B3B"/>
    <w:rsid w:val="00630DE3"/>
    <w:rsid w:val="006372A3"/>
    <w:rsid w:val="00641D9A"/>
    <w:rsid w:val="00646765"/>
    <w:rsid w:val="00662DB7"/>
    <w:rsid w:val="0067757E"/>
    <w:rsid w:val="006776A1"/>
    <w:rsid w:val="00677CBA"/>
    <w:rsid w:val="00681FEB"/>
    <w:rsid w:val="006829D0"/>
    <w:rsid w:val="006A12C5"/>
    <w:rsid w:val="006A2F50"/>
    <w:rsid w:val="006B2521"/>
    <w:rsid w:val="006C02C4"/>
    <w:rsid w:val="006C0646"/>
    <w:rsid w:val="006C7BBF"/>
    <w:rsid w:val="006D5139"/>
    <w:rsid w:val="006D7C8E"/>
    <w:rsid w:val="006E522A"/>
    <w:rsid w:val="006E73C3"/>
    <w:rsid w:val="006E7E57"/>
    <w:rsid w:val="006F0A8D"/>
    <w:rsid w:val="006F2EEA"/>
    <w:rsid w:val="006F7164"/>
    <w:rsid w:val="007010D5"/>
    <w:rsid w:val="0070180B"/>
    <w:rsid w:val="007066C0"/>
    <w:rsid w:val="00722FC5"/>
    <w:rsid w:val="00732B38"/>
    <w:rsid w:val="00746B7C"/>
    <w:rsid w:val="00754AEB"/>
    <w:rsid w:val="0076129F"/>
    <w:rsid w:val="00762191"/>
    <w:rsid w:val="00762D1A"/>
    <w:rsid w:val="00771C07"/>
    <w:rsid w:val="00776FBC"/>
    <w:rsid w:val="00782F85"/>
    <w:rsid w:val="0078648D"/>
    <w:rsid w:val="0078753F"/>
    <w:rsid w:val="007903A3"/>
    <w:rsid w:val="00790DF6"/>
    <w:rsid w:val="00792E11"/>
    <w:rsid w:val="007978C6"/>
    <w:rsid w:val="007A09CC"/>
    <w:rsid w:val="007A158C"/>
    <w:rsid w:val="007A321A"/>
    <w:rsid w:val="007A3B7D"/>
    <w:rsid w:val="007A6EEE"/>
    <w:rsid w:val="007A6F57"/>
    <w:rsid w:val="007B45D4"/>
    <w:rsid w:val="007C45AD"/>
    <w:rsid w:val="007C4BFD"/>
    <w:rsid w:val="007D16D9"/>
    <w:rsid w:val="007D363D"/>
    <w:rsid w:val="007D5234"/>
    <w:rsid w:val="007D5D44"/>
    <w:rsid w:val="007D7E1F"/>
    <w:rsid w:val="007E2A0B"/>
    <w:rsid w:val="007E4CCD"/>
    <w:rsid w:val="00806643"/>
    <w:rsid w:val="00807445"/>
    <w:rsid w:val="00811D3D"/>
    <w:rsid w:val="00814841"/>
    <w:rsid w:val="008157D5"/>
    <w:rsid w:val="00822D36"/>
    <w:rsid w:val="008309FD"/>
    <w:rsid w:val="00832ED7"/>
    <w:rsid w:val="00834FD2"/>
    <w:rsid w:val="00836919"/>
    <w:rsid w:val="008512AA"/>
    <w:rsid w:val="008521F0"/>
    <w:rsid w:val="0085558E"/>
    <w:rsid w:val="00857362"/>
    <w:rsid w:val="008716B3"/>
    <w:rsid w:val="00872DD4"/>
    <w:rsid w:val="00884561"/>
    <w:rsid w:val="008A4BAB"/>
    <w:rsid w:val="008A5651"/>
    <w:rsid w:val="008B164D"/>
    <w:rsid w:val="008B1879"/>
    <w:rsid w:val="008B31AD"/>
    <w:rsid w:val="008C0749"/>
    <w:rsid w:val="008C4601"/>
    <w:rsid w:val="008C5DAD"/>
    <w:rsid w:val="008C69A6"/>
    <w:rsid w:val="008D2874"/>
    <w:rsid w:val="008D4A71"/>
    <w:rsid w:val="008E1084"/>
    <w:rsid w:val="008E4714"/>
    <w:rsid w:val="008E494F"/>
    <w:rsid w:val="008F3EB2"/>
    <w:rsid w:val="00910FCF"/>
    <w:rsid w:val="00912910"/>
    <w:rsid w:val="00914F5D"/>
    <w:rsid w:val="00921775"/>
    <w:rsid w:val="0092358F"/>
    <w:rsid w:val="00933726"/>
    <w:rsid w:val="00936BF7"/>
    <w:rsid w:val="009411B3"/>
    <w:rsid w:val="00944708"/>
    <w:rsid w:val="00946CDC"/>
    <w:rsid w:val="00950761"/>
    <w:rsid w:val="009603AC"/>
    <w:rsid w:val="009604A0"/>
    <w:rsid w:val="00966C39"/>
    <w:rsid w:val="00972B9E"/>
    <w:rsid w:val="009956A3"/>
    <w:rsid w:val="009B72FE"/>
    <w:rsid w:val="009C0FE4"/>
    <w:rsid w:val="009E0FA5"/>
    <w:rsid w:val="009F0019"/>
    <w:rsid w:val="009F1402"/>
    <w:rsid w:val="009F4BFD"/>
    <w:rsid w:val="00A05323"/>
    <w:rsid w:val="00A10993"/>
    <w:rsid w:val="00A1566C"/>
    <w:rsid w:val="00A17C3E"/>
    <w:rsid w:val="00A2507B"/>
    <w:rsid w:val="00A2550D"/>
    <w:rsid w:val="00A34C19"/>
    <w:rsid w:val="00A34EB0"/>
    <w:rsid w:val="00A44575"/>
    <w:rsid w:val="00A6467A"/>
    <w:rsid w:val="00A656D6"/>
    <w:rsid w:val="00A6682B"/>
    <w:rsid w:val="00A67D91"/>
    <w:rsid w:val="00A727D1"/>
    <w:rsid w:val="00A72A0C"/>
    <w:rsid w:val="00A7602D"/>
    <w:rsid w:val="00A77C03"/>
    <w:rsid w:val="00A77F31"/>
    <w:rsid w:val="00A83409"/>
    <w:rsid w:val="00A85921"/>
    <w:rsid w:val="00A87777"/>
    <w:rsid w:val="00A9527B"/>
    <w:rsid w:val="00AA3C9C"/>
    <w:rsid w:val="00AA4D50"/>
    <w:rsid w:val="00AB2F08"/>
    <w:rsid w:val="00AB590D"/>
    <w:rsid w:val="00AB6431"/>
    <w:rsid w:val="00AB7341"/>
    <w:rsid w:val="00AC7F2E"/>
    <w:rsid w:val="00AD5894"/>
    <w:rsid w:val="00AD5A3E"/>
    <w:rsid w:val="00AF4230"/>
    <w:rsid w:val="00B0074F"/>
    <w:rsid w:val="00B0192B"/>
    <w:rsid w:val="00B0338C"/>
    <w:rsid w:val="00B11FD1"/>
    <w:rsid w:val="00B13E6E"/>
    <w:rsid w:val="00B15566"/>
    <w:rsid w:val="00B212EF"/>
    <w:rsid w:val="00B57B7C"/>
    <w:rsid w:val="00B636B5"/>
    <w:rsid w:val="00B64C4E"/>
    <w:rsid w:val="00B77071"/>
    <w:rsid w:val="00B8017D"/>
    <w:rsid w:val="00B86E4C"/>
    <w:rsid w:val="00B917F0"/>
    <w:rsid w:val="00B950B6"/>
    <w:rsid w:val="00BA4848"/>
    <w:rsid w:val="00BA4DFF"/>
    <w:rsid w:val="00BC5D38"/>
    <w:rsid w:val="00BD08EE"/>
    <w:rsid w:val="00BE0342"/>
    <w:rsid w:val="00BF22C1"/>
    <w:rsid w:val="00BF25C5"/>
    <w:rsid w:val="00BF262E"/>
    <w:rsid w:val="00C029B3"/>
    <w:rsid w:val="00C03A51"/>
    <w:rsid w:val="00C04158"/>
    <w:rsid w:val="00C0627A"/>
    <w:rsid w:val="00C0764E"/>
    <w:rsid w:val="00C30FFF"/>
    <w:rsid w:val="00C33B0C"/>
    <w:rsid w:val="00C36C1F"/>
    <w:rsid w:val="00C43E99"/>
    <w:rsid w:val="00C52389"/>
    <w:rsid w:val="00C541AA"/>
    <w:rsid w:val="00C633F8"/>
    <w:rsid w:val="00C7387A"/>
    <w:rsid w:val="00C749A2"/>
    <w:rsid w:val="00C822B7"/>
    <w:rsid w:val="00C90B9D"/>
    <w:rsid w:val="00C92841"/>
    <w:rsid w:val="00C9760A"/>
    <w:rsid w:val="00CA1421"/>
    <w:rsid w:val="00CA6F2E"/>
    <w:rsid w:val="00CA7F3B"/>
    <w:rsid w:val="00CB2B96"/>
    <w:rsid w:val="00CB77EC"/>
    <w:rsid w:val="00CC59CD"/>
    <w:rsid w:val="00CC5C59"/>
    <w:rsid w:val="00CC6B50"/>
    <w:rsid w:val="00CE1A53"/>
    <w:rsid w:val="00CE2025"/>
    <w:rsid w:val="00CE3122"/>
    <w:rsid w:val="00CE368C"/>
    <w:rsid w:val="00CE4824"/>
    <w:rsid w:val="00CE6470"/>
    <w:rsid w:val="00CF1D7C"/>
    <w:rsid w:val="00CF714A"/>
    <w:rsid w:val="00CF7B79"/>
    <w:rsid w:val="00D07975"/>
    <w:rsid w:val="00D10D0B"/>
    <w:rsid w:val="00D14C35"/>
    <w:rsid w:val="00D157D3"/>
    <w:rsid w:val="00D26384"/>
    <w:rsid w:val="00D30BC0"/>
    <w:rsid w:val="00D33AC3"/>
    <w:rsid w:val="00D402F3"/>
    <w:rsid w:val="00D40DB0"/>
    <w:rsid w:val="00D41718"/>
    <w:rsid w:val="00D4499E"/>
    <w:rsid w:val="00D518CE"/>
    <w:rsid w:val="00D54928"/>
    <w:rsid w:val="00D63508"/>
    <w:rsid w:val="00D8285A"/>
    <w:rsid w:val="00D939EB"/>
    <w:rsid w:val="00D94BFD"/>
    <w:rsid w:val="00D96116"/>
    <w:rsid w:val="00DA156B"/>
    <w:rsid w:val="00DA33E9"/>
    <w:rsid w:val="00DA3400"/>
    <w:rsid w:val="00DA3AFF"/>
    <w:rsid w:val="00DA7328"/>
    <w:rsid w:val="00DB03A7"/>
    <w:rsid w:val="00DC3FE0"/>
    <w:rsid w:val="00DD0432"/>
    <w:rsid w:val="00DD0E83"/>
    <w:rsid w:val="00DD3AE9"/>
    <w:rsid w:val="00DD6159"/>
    <w:rsid w:val="00DE710D"/>
    <w:rsid w:val="00DF5791"/>
    <w:rsid w:val="00DF7FC5"/>
    <w:rsid w:val="00E00694"/>
    <w:rsid w:val="00E00834"/>
    <w:rsid w:val="00E05E81"/>
    <w:rsid w:val="00E06078"/>
    <w:rsid w:val="00E12EA7"/>
    <w:rsid w:val="00E13540"/>
    <w:rsid w:val="00E16C4A"/>
    <w:rsid w:val="00E26091"/>
    <w:rsid w:val="00E351C9"/>
    <w:rsid w:val="00E37140"/>
    <w:rsid w:val="00E3780F"/>
    <w:rsid w:val="00E41561"/>
    <w:rsid w:val="00E46A9C"/>
    <w:rsid w:val="00E662C4"/>
    <w:rsid w:val="00E90B11"/>
    <w:rsid w:val="00E969C4"/>
    <w:rsid w:val="00E96FED"/>
    <w:rsid w:val="00EA4033"/>
    <w:rsid w:val="00EB1A33"/>
    <w:rsid w:val="00EB5A3E"/>
    <w:rsid w:val="00EC1DEB"/>
    <w:rsid w:val="00EC4DB4"/>
    <w:rsid w:val="00ED1E64"/>
    <w:rsid w:val="00ED5828"/>
    <w:rsid w:val="00EE5FC3"/>
    <w:rsid w:val="00EE6433"/>
    <w:rsid w:val="00EF0557"/>
    <w:rsid w:val="00EF085B"/>
    <w:rsid w:val="00EF3FD0"/>
    <w:rsid w:val="00F01418"/>
    <w:rsid w:val="00F015F3"/>
    <w:rsid w:val="00F027B8"/>
    <w:rsid w:val="00F05437"/>
    <w:rsid w:val="00F135F3"/>
    <w:rsid w:val="00F14C7F"/>
    <w:rsid w:val="00F15A08"/>
    <w:rsid w:val="00F174A3"/>
    <w:rsid w:val="00F400D1"/>
    <w:rsid w:val="00F4104D"/>
    <w:rsid w:val="00F42227"/>
    <w:rsid w:val="00F52FD4"/>
    <w:rsid w:val="00F54294"/>
    <w:rsid w:val="00F5593C"/>
    <w:rsid w:val="00F63BE2"/>
    <w:rsid w:val="00F874DF"/>
    <w:rsid w:val="00F90213"/>
    <w:rsid w:val="00F97F0E"/>
    <w:rsid w:val="00FB081F"/>
    <w:rsid w:val="00FB1DB6"/>
    <w:rsid w:val="00FB20D1"/>
    <w:rsid w:val="00FB400E"/>
    <w:rsid w:val="00FB7927"/>
    <w:rsid w:val="00FC0848"/>
    <w:rsid w:val="00FD65AD"/>
    <w:rsid w:val="00FD79DE"/>
    <w:rsid w:val="00FF0FDF"/>
    <w:rsid w:val="00FF4F1F"/>
    <w:rsid w:val="011A68B6"/>
    <w:rsid w:val="02C758A8"/>
    <w:rsid w:val="061E4504"/>
    <w:rsid w:val="09164071"/>
    <w:rsid w:val="0E7C17D5"/>
    <w:rsid w:val="0FD83AC0"/>
    <w:rsid w:val="10722A34"/>
    <w:rsid w:val="134B70FE"/>
    <w:rsid w:val="136B5051"/>
    <w:rsid w:val="13AD4EB5"/>
    <w:rsid w:val="15CE6A4E"/>
    <w:rsid w:val="191840A4"/>
    <w:rsid w:val="197A4163"/>
    <w:rsid w:val="1FCB3748"/>
    <w:rsid w:val="20273EEC"/>
    <w:rsid w:val="28086DA6"/>
    <w:rsid w:val="29E055E3"/>
    <w:rsid w:val="2D2C6B94"/>
    <w:rsid w:val="2EE03A7A"/>
    <w:rsid w:val="302C4394"/>
    <w:rsid w:val="31784DA9"/>
    <w:rsid w:val="32080559"/>
    <w:rsid w:val="34971C6E"/>
    <w:rsid w:val="34BF1469"/>
    <w:rsid w:val="352E2A3B"/>
    <w:rsid w:val="36521EF4"/>
    <w:rsid w:val="36B03DA6"/>
    <w:rsid w:val="37B319AD"/>
    <w:rsid w:val="38A31D4B"/>
    <w:rsid w:val="39B20FB8"/>
    <w:rsid w:val="3D78209F"/>
    <w:rsid w:val="3DD5538C"/>
    <w:rsid w:val="3DE22664"/>
    <w:rsid w:val="3EA30FFE"/>
    <w:rsid w:val="3EA50EB9"/>
    <w:rsid w:val="405968D4"/>
    <w:rsid w:val="41D86B45"/>
    <w:rsid w:val="423431CB"/>
    <w:rsid w:val="42F26C5D"/>
    <w:rsid w:val="44AF62F3"/>
    <w:rsid w:val="48020677"/>
    <w:rsid w:val="48B37221"/>
    <w:rsid w:val="495A4149"/>
    <w:rsid w:val="4BA07455"/>
    <w:rsid w:val="52150FE9"/>
    <w:rsid w:val="522B5BE1"/>
    <w:rsid w:val="52862D03"/>
    <w:rsid w:val="58831C6C"/>
    <w:rsid w:val="5C3C1C3B"/>
    <w:rsid w:val="5C7640A7"/>
    <w:rsid w:val="5D6D3593"/>
    <w:rsid w:val="5FA43FFE"/>
    <w:rsid w:val="61DD189F"/>
    <w:rsid w:val="66714EA5"/>
    <w:rsid w:val="68996126"/>
    <w:rsid w:val="6AA65A99"/>
    <w:rsid w:val="6C0649B1"/>
    <w:rsid w:val="6E6B5677"/>
    <w:rsid w:val="70E732FE"/>
    <w:rsid w:val="725C5759"/>
    <w:rsid w:val="74356D92"/>
    <w:rsid w:val="7AAC0840"/>
    <w:rsid w:val="7C0B0C51"/>
    <w:rsid w:val="7C383253"/>
    <w:rsid w:val="7D130E9E"/>
    <w:rsid w:val="7E15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B19C"/>
  <w15:docId w15:val="{4B6FA415-5DF5-4ABD-ACC0-B7830442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hangfawen7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CBADF3-13B9-43C5-A7B3-732971770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hangfawen7.dot</Template>
  <TotalTime>51</TotalTime>
  <Pages>2</Pages>
  <Words>39</Words>
  <Characters>226</Characters>
  <Application>Microsoft Office Word</Application>
  <DocSecurity>0</DocSecurity>
  <Lines>1</Lines>
  <Paragraphs>1</Paragraphs>
  <ScaleCrop>false</ScaleCrop>
  <Company>Lenovo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112</cp:revision>
  <cp:lastPrinted>2018-06-21T06:21:00Z</cp:lastPrinted>
  <dcterms:created xsi:type="dcterms:W3CDTF">2018-09-14T12:06:00Z</dcterms:created>
  <dcterms:modified xsi:type="dcterms:W3CDTF">2019-01-16T03:05:00Z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