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7535E2"/>
    <w:tbl>
      <w:tblPr>
        <w:tblW w:w="10461" w:type="dxa"/>
        <w:tblLayout w:type="fixed"/>
        <w:tblLook w:val="04A0" w:firstRow="1" w:lastRow="0" w:firstColumn="1" w:lastColumn="0" w:noHBand="0" w:noVBand="1"/>
      </w:tblPr>
      <w:tblGrid>
        <w:gridCol w:w="1215"/>
        <w:gridCol w:w="2495"/>
        <w:gridCol w:w="2083"/>
        <w:gridCol w:w="1385"/>
        <w:gridCol w:w="562"/>
        <w:gridCol w:w="412"/>
        <w:gridCol w:w="152"/>
        <w:gridCol w:w="2157"/>
      </w:tblGrid>
      <w:tr w:rsidR="007535E2" w:rsidTr="008C7033">
        <w:tc>
          <w:tcPr>
            <w:tcW w:w="7909" w:type="dxa"/>
            <w:gridSpan w:val="5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3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7535E2" w:rsidTr="008C7033">
        <w:tc>
          <w:tcPr>
            <w:tcW w:w="7909" w:type="dxa"/>
            <w:gridSpan w:val="5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3"/>
          </w:tcPr>
          <w:p w:rsidR="007535E2" w:rsidRPr="00274963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</w:tc>
      </w:tr>
      <w:tr w:rsidR="007535E2" w:rsidTr="008C703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F36B18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2" w:name="fwjgmc"/>
            <w:bookmarkEnd w:id="2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纪要</w:t>
            </w:r>
          </w:p>
        </w:tc>
      </w:tr>
      <w:tr w:rsidR="007535E2" w:rsidTr="008C703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2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Pr="005C4576" w:rsidRDefault="0073715C">
            <w:pPr>
              <w:contextualSpacing/>
              <w:rPr>
                <w:rFonts w:ascii="宋体" w:hAnsi="宋体"/>
                <w:color w:val="000000"/>
                <w:sz w:val="30"/>
                <w:szCs w:val="30"/>
              </w:rPr>
            </w:pPr>
            <w:r w:rsidRPr="005C4576">
              <w:rPr>
                <w:rFonts w:hint="eastAsia"/>
                <w:color w:val="FF0000"/>
                <w:sz w:val="30"/>
                <w:szCs w:val="30"/>
              </w:rPr>
              <w:t>主办单位：</w:t>
            </w:r>
            <w:r w:rsidRPr="005C4576">
              <w:rPr>
                <w:rFonts w:ascii="宋体" w:hAnsi="宋体" w:hint="eastAsia"/>
                <w:color w:val="000000"/>
                <w:sz w:val="30"/>
                <w:szCs w:val="30"/>
              </w:rPr>
              <w:t xml:space="preserve"> </w:t>
            </w:r>
            <w:bookmarkStart w:id="3" w:name="zbdw"/>
            <w:bookmarkEnd w:id="3"/>
          </w:p>
        </w:tc>
        <w:tc>
          <w:tcPr>
            <w:tcW w:w="3542" w:type="dxa"/>
            <w:gridSpan w:val="2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5C4576" w:rsidRDefault="007535E2">
            <w:pPr>
              <w:ind w:right="960"/>
              <w:contextualSpacing/>
              <w:jc w:val="left"/>
              <w:rPr>
                <w:rFonts w:ascii="宋体" w:hAnsi="宋体"/>
                <w:color w:val="FF0000"/>
                <w:sz w:val="30"/>
                <w:szCs w:val="30"/>
              </w:rPr>
            </w:pPr>
          </w:p>
        </w:tc>
        <w:tc>
          <w:tcPr>
            <w:tcW w:w="3354" w:type="dxa"/>
            <w:gridSpan w:val="4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5C4576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color w:val="000000" w:themeColor="text1"/>
                <w:sz w:val="30"/>
                <w:szCs w:val="30"/>
              </w:rPr>
            </w:pPr>
            <w:bookmarkStart w:id="4" w:name="wh"/>
            <w:bookmarkEnd w:id="4"/>
          </w:p>
        </w:tc>
      </w:tr>
      <w:tr w:rsidR="007535E2" w:rsidTr="008C703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3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Pr="00191BE7" w:rsidRDefault="00F36B18">
            <w:pPr>
              <w:contextualSpacing/>
              <w:jc w:val="left"/>
              <w:rPr>
                <w:color w:val="FF0000"/>
                <w:sz w:val="30"/>
                <w:szCs w:val="30"/>
              </w:rPr>
            </w:pPr>
            <w:r w:rsidRPr="00191BE7">
              <w:rPr>
                <w:rFonts w:hint="eastAsia"/>
                <w:color w:val="FF0000"/>
                <w:sz w:val="30"/>
                <w:szCs w:val="30"/>
              </w:rPr>
              <w:t>行领导批示</w:t>
            </w:r>
          </w:p>
          <w:p w:rsidR="00C75FCE" w:rsidRPr="00C75FCE" w:rsidRDefault="00C75FCE" w:rsidP="002B13D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5" w:name="ldps"/>
            <w:bookmarkEnd w:id="5"/>
          </w:p>
          <w:p w:rsidR="00A21633" w:rsidRPr="00A21633" w:rsidRDefault="00A21633" w:rsidP="00A216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1633" w:rsidRPr="00A21633" w:rsidRDefault="00A21633" w:rsidP="00A216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1633" w:rsidRDefault="00A21633" w:rsidP="00A216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7D9" w:rsidRPr="00A21633" w:rsidRDefault="002137D9" w:rsidP="00A216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1633" w:rsidRDefault="00A21633" w:rsidP="00A216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671CC" w:rsidRPr="00A21633" w:rsidRDefault="004671CC" w:rsidP="00A216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1633" w:rsidRPr="00A21633" w:rsidRDefault="00A21633" w:rsidP="00A216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1633" w:rsidRPr="00E20AEE" w:rsidRDefault="00A21633" w:rsidP="004839D1">
            <w:pPr>
              <w:tabs>
                <w:tab w:val="left" w:pos="1356"/>
              </w:tabs>
              <w:rPr>
                <w:rFonts w:ascii="黑体" w:eastAsia="黑体" w:hAnsi="黑体"/>
                <w:sz w:val="32"/>
                <w:szCs w:val="32"/>
              </w:rPr>
            </w:pPr>
            <w:r w:rsidRPr="00AF1726">
              <w:rPr>
                <w:rFonts w:asciiTheme="majorEastAsia" w:eastAsiaTheme="majorEastAsia" w:hAnsiTheme="majorEastAsia" w:hint="eastAsia"/>
                <w:color w:val="FF0000"/>
                <w:sz w:val="30"/>
                <w:szCs w:val="30"/>
              </w:rPr>
              <w:t>呈</w:t>
            </w:r>
            <w:r w:rsidRPr="00E20AEE">
              <w:rPr>
                <w:rFonts w:ascii="黑体" w:eastAsia="黑体" w:hAnsi="黑体" w:hint="eastAsia"/>
                <w:sz w:val="32"/>
                <w:szCs w:val="32"/>
              </w:rPr>
              <w:t xml:space="preserve"> </w:t>
            </w:r>
            <w:r w:rsidRPr="00AF1726">
              <w:rPr>
                <w:rFonts w:asciiTheme="majorEastAsia" w:eastAsiaTheme="majorEastAsia" w:hAnsiTheme="majorEastAsia" w:hint="eastAsia"/>
                <w:color w:val="FF0000"/>
                <w:sz w:val="30"/>
                <w:szCs w:val="30"/>
              </w:rPr>
              <w:t>送</w:t>
            </w:r>
            <w:r w:rsidRPr="00E20AEE">
              <w:rPr>
                <w:rFonts w:ascii="黑体" w:eastAsia="黑体" w:hAnsi="黑体" w:hint="eastAsia"/>
                <w:sz w:val="32"/>
                <w:szCs w:val="32"/>
              </w:rPr>
              <w:t xml:space="preserve"> </w:t>
            </w:r>
            <w:r w:rsidR="004839D1" w:rsidRPr="00E20AEE">
              <w:rPr>
                <w:rFonts w:ascii="黑体" w:eastAsia="黑体" w:hAnsi="黑体"/>
                <w:sz w:val="32"/>
                <w:szCs w:val="32"/>
              </w:rPr>
              <w:tab/>
            </w:r>
            <w:bookmarkStart w:id="6" w:name="csld"/>
            <w:bookmarkEnd w:id="6"/>
          </w:p>
        </w:tc>
        <w:tc>
          <w:tcPr>
            <w:tcW w:w="2565" w:type="dxa"/>
            <w:gridSpan w:val="4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B75906" w:rsidRPr="00191BE7" w:rsidRDefault="0073715C">
            <w:pPr>
              <w:contextualSpacing/>
              <w:jc w:val="left"/>
              <w:rPr>
                <w:color w:val="FF0000"/>
                <w:sz w:val="30"/>
                <w:szCs w:val="30"/>
              </w:rPr>
            </w:pPr>
            <w:r w:rsidRPr="00191BE7">
              <w:rPr>
                <w:rFonts w:hint="eastAsia"/>
                <w:color w:val="FF0000"/>
                <w:sz w:val="30"/>
                <w:szCs w:val="30"/>
              </w:rPr>
              <w:t>行外会签</w:t>
            </w:r>
            <w:r w:rsidRPr="00191BE7">
              <w:rPr>
                <w:rFonts w:hint="eastAsia"/>
                <w:color w:val="FF0000"/>
                <w:sz w:val="30"/>
                <w:szCs w:val="30"/>
              </w:rPr>
              <w:t xml:space="preserve"> </w:t>
            </w:r>
          </w:p>
        </w:tc>
        <w:tc>
          <w:tcPr>
            <w:tcW w:w="2203" w:type="dxa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B75906" w:rsidRDefault="00B75906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8C703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321"/>
        </w:trPr>
        <w:tc>
          <w:tcPr>
            <w:tcW w:w="5920" w:type="dxa"/>
            <w:gridSpan w:val="3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wbqhdw"/>
            <w:bookmarkStart w:id="8" w:name="wbhqdw"/>
            <w:bookmarkEnd w:id="7"/>
            <w:bookmarkEnd w:id="8"/>
          </w:p>
        </w:tc>
        <w:tc>
          <w:tcPr>
            <w:tcW w:w="2358" w:type="dxa"/>
            <w:gridSpan w:val="2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9" w:name="wbhqdw1"/>
            <w:bookmarkEnd w:id="9"/>
          </w:p>
        </w:tc>
      </w:tr>
      <w:tr w:rsidR="007535E2" w:rsidTr="008C703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3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Pr="00191BE7" w:rsidRDefault="0073715C">
            <w:pPr>
              <w:contextualSpacing/>
              <w:rPr>
                <w:color w:val="FF0000"/>
                <w:sz w:val="30"/>
                <w:szCs w:val="30"/>
              </w:rPr>
            </w:pPr>
            <w:r w:rsidRPr="00191BE7">
              <w:rPr>
                <w:rFonts w:hint="eastAsia"/>
                <w:color w:val="FF0000"/>
                <w:sz w:val="30"/>
                <w:szCs w:val="30"/>
              </w:rPr>
              <w:t>主办单位负责人</w:t>
            </w:r>
          </w:p>
          <w:p w:rsidR="00F839D1" w:rsidRPr="00EE5C58" w:rsidRDefault="00F839D1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10" w:name="mainBoardIdea"/>
            <w:bookmarkStart w:id="11" w:name="_GoBack"/>
            <w:bookmarkEnd w:id="10"/>
            <w:bookmarkEnd w:id="11"/>
          </w:p>
        </w:tc>
        <w:tc>
          <w:tcPr>
            <w:tcW w:w="2410" w:type="dxa"/>
            <w:gridSpan w:val="3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Pr="00191BE7" w:rsidRDefault="0073715C">
            <w:pPr>
              <w:widowControl/>
              <w:contextualSpacing/>
              <w:jc w:val="left"/>
              <w:rPr>
                <w:color w:val="FF0000"/>
                <w:sz w:val="30"/>
                <w:szCs w:val="30"/>
              </w:rPr>
            </w:pPr>
            <w:r w:rsidRPr="00191BE7">
              <w:rPr>
                <w:rFonts w:hint="eastAsia"/>
                <w:color w:val="FF0000"/>
                <w:sz w:val="30"/>
                <w:szCs w:val="30"/>
              </w:rPr>
              <w:t>行内会签</w:t>
            </w: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12" w:name="nbhqdw"/>
            <w:bookmarkEnd w:id="12"/>
          </w:p>
        </w:tc>
        <w:tc>
          <w:tcPr>
            <w:tcW w:w="2358" w:type="dxa"/>
            <w:gridSpan w:val="2"/>
            <w:vMerge w:val="restart"/>
            <w:tcBorders>
              <w:top w:val="single" w:sz="4" w:space="0" w:color="FF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7535E2" w:rsidTr="008C703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761"/>
        </w:trPr>
        <w:tc>
          <w:tcPr>
            <w:tcW w:w="5920" w:type="dxa"/>
            <w:gridSpan w:val="3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8C7033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41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7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14" w:name="bt"/>
            <w:bookmarkEnd w:id="14"/>
          </w:p>
        </w:tc>
      </w:tr>
    </w:tbl>
    <w:tbl>
      <w:tblPr>
        <w:tblpPr w:leftFromText="180" w:rightFromText="180" w:vertAnchor="text" w:horzAnchor="margin" w:tblpY="1"/>
        <w:tblW w:w="10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91"/>
        <w:gridCol w:w="1127"/>
        <w:gridCol w:w="1290"/>
        <w:gridCol w:w="2264"/>
        <w:gridCol w:w="3135"/>
      </w:tblGrid>
      <w:tr w:rsidR="00546273" w:rsidRPr="0028346B" w:rsidTr="000D232E">
        <w:trPr>
          <w:trHeight w:val="474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46273" w:rsidRPr="00122F20" w:rsidRDefault="00546273" w:rsidP="003F38DD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主办处室</w:t>
            </w:r>
          </w:p>
        </w:tc>
        <w:tc>
          <w:tcPr>
            <w:tcW w:w="3508" w:type="dxa"/>
            <w:gridSpan w:val="3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546273" w:rsidRPr="00785893" w:rsidRDefault="00546273" w:rsidP="003F38DD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5" w:name="zbcs"/>
            <w:bookmarkEnd w:id="15"/>
          </w:p>
        </w:tc>
        <w:tc>
          <w:tcPr>
            <w:tcW w:w="2264" w:type="dxa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546273" w:rsidRPr="00122F20" w:rsidRDefault="00546273" w:rsidP="003F38DD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3135" w:type="dxa"/>
            <w:tcBorders>
              <w:top w:val="nil"/>
              <w:left w:val="single" w:sz="4" w:space="0" w:color="FF0000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546273" w:rsidRPr="0028346B" w:rsidRDefault="00546273" w:rsidP="003F38DD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  <w:szCs w:val="32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办公厅</w:t>
            </w:r>
            <w:r>
              <w:rPr>
                <w:rFonts w:hint="eastAsia"/>
                <w:color w:val="FF0000"/>
                <w:sz w:val="24"/>
                <w:szCs w:val="24"/>
              </w:rPr>
              <w:t>核稿</w:t>
            </w:r>
          </w:p>
        </w:tc>
      </w:tr>
      <w:tr w:rsidR="00CA6209" w:rsidRPr="0028346B" w:rsidTr="00CA6209">
        <w:trPr>
          <w:trHeight w:val="474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6209" w:rsidRPr="00122F20" w:rsidRDefault="00D7197B" w:rsidP="003F38DD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6209" w:rsidRPr="00785893" w:rsidRDefault="00CA6209" w:rsidP="003F38DD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6" w:name="sponsorSign"/>
            <w:bookmarkEnd w:id="16"/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6209" w:rsidRPr="00122F20" w:rsidRDefault="00D7197B" w:rsidP="003F38DD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CA6209" w:rsidRPr="00ED2CE1" w:rsidRDefault="00CA6209" w:rsidP="003F38DD">
            <w:pPr>
              <w:spacing w:line="40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7" w:name="sponsorSigndh"/>
            <w:bookmarkEnd w:id="17"/>
          </w:p>
        </w:tc>
        <w:tc>
          <w:tcPr>
            <w:tcW w:w="2264" w:type="dxa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CA6209" w:rsidRPr="00122F20" w:rsidRDefault="00CA6209" w:rsidP="003F38DD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bookmarkStart w:id="18" w:name="sectionSign"/>
            <w:bookmarkEnd w:id="18"/>
          </w:p>
        </w:tc>
        <w:tc>
          <w:tcPr>
            <w:tcW w:w="3135" w:type="dxa"/>
            <w:tcBorders>
              <w:top w:val="nil"/>
              <w:left w:val="single" w:sz="4" w:space="0" w:color="FF0000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A6209" w:rsidRPr="0028346B" w:rsidRDefault="00CA6209" w:rsidP="003F38DD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  <w:szCs w:val="32"/>
              </w:rPr>
            </w:pPr>
            <w:bookmarkStart w:id="19" w:name="officeSign"/>
            <w:bookmarkEnd w:id="19"/>
          </w:p>
        </w:tc>
      </w:tr>
      <w:tr w:rsidR="00CA6209" w:rsidRPr="0028346B" w:rsidTr="00CA6209">
        <w:trPr>
          <w:trHeight w:val="474"/>
        </w:trPr>
        <w:tc>
          <w:tcPr>
            <w:tcW w:w="155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CA6209" w:rsidRPr="00122F20" w:rsidRDefault="00D7197B" w:rsidP="003F38DD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拟稿人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CA6209" w:rsidRPr="00785893" w:rsidRDefault="00CA6209" w:rsidP="003F38DD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0" w:name="ngr"/>
            <w:bookmarkEnd w:id="20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CA6209" w:rsidRPr="00122F20" w:rsidRDefault="00D7197B" w:rsidP="003F38DD">
            <w:pPr>
              <w:spacing w:line="400" w:lineRule="exact"/>
              <w:rPr>
                <w:color w:val="FF000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CA6209" w:rsidRPr="00785893" w:rsidRDefault="00CA6209" w:rsidP="003F38DD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1" w:name="ngrdh"/>
            <w:bookmarkEnd w:id="21"/>
          </w:p>
        </w:tc>
        <w:tc>
          <w:tcPr>
            <w:tcW w:w="2264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CA6209" w:rsidRPr="00122F20" w:rsidRDefault="00CA6209" w:rsidP="003F38DD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bookmarkStart w:id="22" w:name="sectionSigndh"/>
            <w:bookmarkEnd w:id="22"/>
          </w:p>
        </w:tc>
        <w:tc>
          <w:tcPr>
            <w:tcW w:w="3135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CA6209" w:rsidRPr="0028346B" w:rsidRDefault="00CA6209" w:rsidP="003F38DD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  <w:szCs w:val="32"/>
              </w:rPr>
            </w:pPr>
          </w:p>
        </w:tc>
      </w:tr>
      <w:tr w:rsidR="00036C3E" w:rsidRPr="00785893" w:rsidTr="00036C3E">
        <w:trPr>
          <w:trHeight w:val="601"/>
        </w:trPr>
        <w:tc>
          <w:tcPr>
            <w:tcW w:w="1555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036C3E" w:rsidRPr="00122F20" w:rsidRDefault="00036C3E" w:rsidP="003F38DD">
            <w:pPr>
              <w:rPr>
                <w:color w:val="0070C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发</w:t>
            </w:r>
            <w:r w:rsidRPr="00122F20"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 w:rsidRPr="00122F20"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8907" w:type="dxa"/>
            <w:gridSpan w:val="5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036C3E" w:rsidRPr="00785893" w:rsidRDefault="00036C3E" w:rsidP="003F38D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3" w:name="bhfs"/>
            <w:bookmarkStart w:id="24" w:name="hncs"/>
            <w:bookmarkEnd w:id="23"/>
            <w:bookmarkEnd w:id="24"/>
          </w:p>
        </w:tc>
      </w:tr>
      <w:tr w:rsidR="00036C3E" w:rsidRPr="00785893" w:rsidTr="00036C3E">
        <w:trPr>
          <w:trHeight w:val="601"/>
        </w:trPr>
        <w:tc>
          <w:tcPr>
            <w:tcW w:w="1555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036C3E" w:rsidRPr="00122F20" w:rsidRDefault="00036C3E" w:rsidP="00036C3E">
            <w:pPr>
              <w:rPr>
                <w:color w:val="FF000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8907" w:type="dxa"/>
            <w:gridSpan w:val="5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036C3E" w:rsidRPr="00785893" w:rsidRDefault="00036C3E" w:rsidP="00036C3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5" w:name="fs"/>
            <w:bookmarkEnd w:id="25"/>
          </w:p>
        </w:tc>
      </w:tr>
      <w:tr w:rsidR="00036C3E" w:rsidRPr="00122F20" w:rsidTr="00036C3E">
        <w:trPr>
          <w:trHeight w:val="851"/>
        </w:trPr>
        <w:tc>
          <w:tcPr>
            <w:tcW w:w="1555" w:type="dxa"/>
            <w:tcBorders>
              <w:top w:val="single" w:sz="4" w:space="0" w:color="FF0000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036C3E" w:rsidRPr="00122F20" w:rsidRDefault="00036C3E" w:rsidP="003F38DD">
            <w:pPr>
              <w:jc w:val="left"/>
              <w:rPr>
                <w:color w:val="FF000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036C3E" w:rsidRPr="00122F20" w:rsidRDefault="00036C3E" w:rsidP="003F38DD">
            <w:pPr>
              <w:rPr>
                <w:color w:val="0070C0"/>
                <w:sz w:val="24"/>
                <w:szCs w:val="24"/>
              </w:rPr>
            </w:pPr>
            <w:r w:rsidRPr="00122F20">
              <w:rPr>
                <w:rFonts w:hint="eastAsia"/>
                <w:color w:val="FF0000"/>
                <w:sz w:val="24"/>
                <w:szCs w:val="24"/>
              </w:rPr>
              <w:t>共</w:t>
            </w:r>
            <w:r w:rsidRPr="00122F20"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 w:rsidRPr="00122F20"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8907" w:type="dxa"/>
            <w:gridSpan w:val="5"/>
            <w:tcBorders>
              <w:top w:val="single" w:sz="4" w:space="0" w:color="FF0000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036C3E" w:rsidRPr="00122F20" w:rsidRDefault="00036C3E" w:rsidP="003F38DD">
            <w:pPr>
              <w:ind w:firstLineChars="50" w:firstLine="120"/>
              <w:jc w:val="righ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2006AE7" wp14:editId="7511FBDA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32385</wp:posOffset>
                      </wp:positionV>
                      <wp:extent cx="2157730" cy="417830"/>
                      <wp:effectExtent l="0" t="0" r="0" b="127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7730" cy="417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rnd">
                                <a:solidFill>
                                  <a:srgbClr val="FFFFFF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6C3E" w:rsidRDefault="00036C3E" w:rsidP="00036C3E">
                                  <w:bookmarkStart w:id="26" w:name="barCode"/>
                                  <w:bookmarkEnd w:id="26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006A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68.35pt;margin-top:2.55pt;width:169.9pt;height:3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" strokecolor="white" strokeweight="0">
                      <v:stroke dashstyle="1 1" endcap="round"/>
                      <v:textbox>
                        <w:txbxContent>
                          <w:p w:rsidR="00036C3E" w:rsidRDefault="00036C3E" w:rsidP="00036C3E">
                            <w:bookmarkStart w:id="27" w:name="barCode"/>
                            <w:bookmarkEnd w:id="27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>
      <w:pPr>
        <w:widowControl/>
        <w:jc w:val="left"/>
      </w:pPr>
    </w:p>
    <w:p w:rsidR="007535E2" w:rsidRDefault="0073715C">
      <w:pPr>
        <w:widowControl/>
        <w:jc w:val="left"/>
        <w:sectPr w:rsidR="007535E2" w:rsidSect="00CA6209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pgBorders w:offsetFrom="page"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pgBorders>
          <w:cols w:space="425"/>
          <w:docGrid w:type="lines" w:linePitch="312"/>
        </w:sectPr>
      </w:pPr>
      <w:r>
        <w:br w:type="page"/>
      </w:r>
      <w:bookmarkStart w:id="28" w:name="note"/>
      <w:bookmarkEnd w:id="28"/>
    </w:p>
    <w:p w:rsidR="007535E2" w:rsidRDefault="007535E2" w:rsidP="003363D0">
      <w:pPr>
        <w:widowControl/>
        <w:jc w:val="left"/>
        <w:rPr>
          <w:rFonts w:hAnsi="宋体"/>
          <w:sz w:val="2"/>
        </w:rPr>
      </w:pPr>
      <w:bookmarkStart w:id="29" w:name="ybnr_end"/>
      <w:bookmarkEnd w:id="29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0" w:name="inBankHqIdeaSection"/>
      <w:bookmarkEnd w:id="30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1" w:name="inBankHqIdea"/>
      <w:bookmarkEnd w:id="31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2" w:name="yjcnsm"/>
      <w:bookmarkEnd w:id="32"/>
    </w:p>
    <w:p w:rsidR="007535E2" w:rsidRDefault="0073715C">
      <w:pPr>
        <w:pStyle w:val="1"/>
        <w:rPr>
          <w:rFonts w:ascii="宋体" w:hAnsi="宋体"/>
          <w:sz w:val="28"/>
        </w:rPr>
      </w:pPr>
      <w:bookmarkStart w:id="33" w:name="inBankHqIdeaSectionEnd"/>
      <w:bookmarkEnd w:id="33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4" w:name="zhengwen"/>
      <w:bookmarkEnd w:id="34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 w:rsidSect="00CA6209">
      <w:footerReference w:type="default" r:id="rId10"/>
      <w:pgSz w:w="11906" w:h="16838"/>
      <w:pgMar w:top="1440" w:right="1800" w:bottom="1440" w:left="1800" w:header="851" w:footer="992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1D3" w:rsidRDefault="00E941D3">
      <w:r>
        <w:separator/>
      </w:r>
    </w:p>
  </w:endnote>
  <w:endnote w:type="continuationSeparator" w:id="0">
    <w:p w:rsidR="00E941D3" w:rsidRDefault="00E9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1D3" w:rsidRDefault="00E941D3">
      <w:r>
        <w:separator/>
      </w:r>
    </w:p>
  </w:footnote>
  <w:footnote w:type="continuationSeparator" w:id="0">
    <w:p w:rsidR="00E941D3" w:rsidRDefault="00E94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3737"/>
    <w:rsid w:val="00033781"/>
    <w:rsid w:val="00035CF4"/>
    <w:rsid w:val="00035D17"/>
    <w:rsid w:val="00036C3E"/>
    <w:rsid w:val="00041E82"/>
    <w:rsid w:val="00044258"/>
    <w:rsid w:val="00050A36"/>
    <w:rsid w:val="00050C09"/>
    <w:rsid w:val="00052B6D"/>
    <w:rsid w:val="00052EA8"/>
    <w:rsid w:val="00053E0C"/>
    <w:rsid w:val="0005578E"/>
    <w:rsid w:val="00055E37"/>
    <w:rsid w:val="00056BE9"/>
    <w:rsid w:val="00070FF9"/>
    <w:rsid w:val="0007282E"/>
    <w:rsid w:val="00081C8F"/>
    <w:rsid w:val="00083A7C"/>
    <w:rsid w:val="000851A8"/>
    <w:rsid w:val="00085C91"/>
    <w:rsid w:val="00094B5D"/>
    <w:rsid w:val="00094CBE"/>
    <w:rsid w:val="000974FF"/>
    <w:rsid w:val="000978F6"/>
    <w:rsid w:val="000A02C4"/>
    <w:rsid w:val="000A1810"/>
    <w:rsid w:val="000A31CA"/>
    <w:rsid w:val="000B36C5"/>
    <w:rsid w:val="000C0268"/>
    <w:rsid w:val="000C04CF"/>
    <w:rsid w:val="000C219A"/>
    <w:rsid w:val="000C2928"/>
    <w:rsid w:val="000D096D"/>
    <w:rsid w:val="000D174F"/>
    <w:rsid w:val="000D22DD"/>
    <w:rsid w:val="000D4059"/>
    <w:rsid w:val="000E07B6"/>
    <w:rsid w:val="000E620A"/>
    <w:rsid w:val="000E6E3A"/>
    <w:rsid w:val="000F0C6A"/>
    <w:rsid w:val="000F5404"/>
    <w:rsid w:val="000F5648"/>
    <w:rsid w:val="000F647C"/>
    <w:rsid w:val="001004AF"/>
    <w:rsid w:val="001113CE"/>
    <w:rsid w:val="001200B2"/>
    <w:rsid w:val="00123E39"/>
    <w:rsid w:val="00125F62"/>
    <w:rsid w:val="00127D11"/>
    <w:rsid w:val="00131E2E"/>
    <w:rsid w:val="00133080"/>
    <w:rsid w:val="001371CE"/>
    <w:rsid w:val="00140A92"/>
    <w:rsid w:val="00142742"/>
    <w:rsid w:val="00147B04"/>
    <w:rsid w:val="00152373"/>
    <w:rsid w:val="00157EB5"/>
    <w:rsid w:val="001601F2"/>
    <w:rsid w:val="00163FB4"/>
    <w:rsid w:val="00170410"/>
    <w:rsid w:val="001706DA"/>
    <w:rsid w:val="00172FBD"/>
    <w:rsid w:val="00174A86"/>
    <w:rsid w:val="00177981"/>
    <w:rsid w:val="00180E38"/>
    <w:rsid w:val="00185CCD"/>
    <w:rsid w:val="00191BE7"/>
    <w:rsid w:val="001947A2"/>
    <w:rsid w:val="00196E27"/>
    <w:rsid w:val="00197089"/>
    <w:rsid w:val="001A105D"/>
    <w:rsid w:val="001A2661"/>
    <w:rsid w:val="001A2ABF"/>
    <w:rsid w:val="001A4578"/>
    <w:rsid w:val="001B7AEA"/>
    <w:rsid w:val="001C0926"/>
    <w:rsid w:val="001C0B87"/>
    <w:rsid w:val="001C7678"/>
    <w:rsid w:val="001D209C"/>
    <w:rsid w:val="001D393F"/>
    <w:rsid w:val="001D4DEC"/>
    <w:rsid w:val="001D716E"/>
    <w:rsid w:val="001E3F7F"/>
    <w:rsid w:val="001F3E6F"/>
    <w:rsid w:val="002002F4"/>
    <w:rsid w:val="00201D16"/>
    <w:rsid w:val="002033C6"/>
    <w:rsid w:val="00206849"/>
    <w:rsid w:val="00211177"/>
    <w:rsid w:val="002137D9"/>
    <w:rsid w:val="002146F1"/>
    <w:rsid w:val="00215232"/>
    <w:rsid w:val="00215F67"/>
    <w:rsid w:val="00226BB0"/>
    <w:rsid w:val="0023651D"/>
    <w:rsid w:val="00246AF1"/>
    <w:rsid w:val="00247108"/>
    <w:rsid w:val="002507CB"/>
    <w:rsid w:val="0026279B"/>
    <w:rsid w:val="002628A3"/>
    <w:rsid w:val="00264362"/>
    <w:rsid w:val="00267D8B"/>
    <w:rsid w:val="002717D5"/>
    <w:rsid w:val="00272A66"/>
    <w:rsid w:val="00274963"/>
    <w:rsid w:val="00286EEB"/>
    <w:rsid w:val="00287C65"/>
    <w:rsid w:val="00292809"/>
    <w:rsid w:val="00295A4E"/>
    <w:rsid w:val="002A48B3"/>
    <w:rsid w:val="002B13D7"/>
    <w:rsid w:val="002B420A"/>
    <w:rsid w:val="002B5473"/>
    <w:rsid w:val="002C06E7"/>
    <w:rsid w:val="002C7F20"/>
    <w:rsid w:val="002D0693"/>
    <w:rsid w:val="002D5017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867"/>
    <w:rsid w:val="003065D0"/>
    <w:rsid w:val="00306AA5"/>
    <w:rsid w:val="00313753"/>
    <w:rsid w:val="00317D9E"/>
    <w:rsid w:val="003228E7"/>
    <w:rsid w:val="00324D22"/>
    <w:rsid w:val="00324DCA"/>
    <w:rsid w:val="00327020"/>
    <w:rsid w:val="003363D0"/>
    <w:rsid w:val="003425A9"/>
    <w:rsid w:val="00344837"/>
    <w:rsid w:val="003448B5"/>
    <w:rsid w:val="00345139"/>
    <w:rsid w:val="003469C3"/>
    <w:rsid w:val="00347816"/>
    <w:rsid w:val="003531DC"/>
    <w:rsid w:val="00355E3A"/>
    <w:rsid w:val="00356831"/>
    <w:rsid w:val="00364FCC"/>
    <w:rsid w:val="00365FB7"/>
    <w:rsid w:val="0038473F"/>
    <w:rsid w:val="00392006"/>
    <w:rsid w:val="0039302C"/>
    <w:rsid w:val="003A798B"/>
    <w:rsid w:val="003B1188"/>
    <w:rsid w:val="003B2681"/>
    <w:rsid w:val="003B684A"/>
    <w:rsid w:val="003B7B2E"/>
    <w:rsid w:val="003D38C5"/>
    <w:rsid w:val="003D4E3D"/>
    <w:rsid w:val="003D7186"/>
    <w:rsid w:val="003D7AAC"/>
    <w:rsid w:val="003E1DAB"/>
    <w:rsid w:val="003E2C2D"/>
    <w:rsid w:val="003E4900"/>
    <w:rsid w:val="003F140B"/>
    <w:rsid w:val="003F2905"/>
    <w:rsid w:val="003F69C8"/>
    <w:rsid w:val="003F7640"/>
    <w:rsid w:val="00404D87"/>
    <w:rsid w:val="00406C18"/>
    <w:rsid w:val="004114C3"/>
    <w:rsid w:val="00412094"/>
    <w:rsid w:val="00415D1B"/>
    <w:rsid w:val="0042385C"/>
    <w:rsid w:val="00425C6C"/>
    <w:rsid w:val="0042797C"/>
    <w:rsid w:val="00430A79"/>
    <w:rsid w:val="004356E2"/>
    <w:rsid w:val="00437696"/>
    <w:rsid w:val="0044520B"/>
    <w:rsid w:val="00445F0F"/>
    <w:rsid w:val="0045174C"/>
    <w:rsid w:val="00452BB5"/>
    <w:rsid w:val="00454341"/>
    <w:rsid w:val="00454A0D"/>
    <w:rsid w:val="004550B1"/>
    <w:rsid w:val="004631A9"/>
    <w:rsid w:val="004671CC"/>
    <w:rsid w:val="00471C48"/>
    <w:rsid w:val="00476FD5"/>
    <w:rsid w:val="00481872"/>
    <w:rsid w:val="004839D1"/>
    <w:rsid w:val="00485A55"/>
    <w:rsid w:val="00485E30"/>
    <w:rsid w:val="004A5F53"/>
    <w:rsid w:val="004B3805"/>
    <w:rsid w:val="004B3FBD"/>
    <w:rsid w:val="004C2E9A"/>
    <w:rsid w:val="004C5D70"/>
    <w:rsid w:val="004D19CE"/>
    <w:rsid w:val="004D3D3D"/>
    <w:rsid w:val="004D595C"/>
    <w:rsid w:val="004E7C3B"/>
    <w:rsid w:val="004F28BB"/>
    <w:rsid w:val="004F36D7"/>
    <w:rsid w:val="004F62C8"/>
    <w:rsid w:val="004F7642"/>
    <w:rsid w:val="004F7989"/>
    <w:rsid w:val="005017A6"/>
    <w:rsid w:val="00501EA2"/>
    <w:rsid w:val="00505E0C"/>
    <w:rsid w:val="00510823"/>
    <w:rsid w:val="00515493"/>
    <w:rsid w:val="00520593"/>
    <w:rsid w:val="00525FE6"/>
    <w:rsid w:val="00531C7F"/>
    <w:rsid w:val="00532256"/>
    <w:rsid w:val="00544E8C"/>
    <w:rsid w:val="00546273"/>
    <w:rsid w:val="005619D0"/>
    <w:rsid w:val="00562805"/>
    <w:rsid w:val="005630CC"/>
    <w:rsid w:val="00567AD3"/>
    <w:rsid w:val="00575052"/>
    <w:rsid w:val="005845E7"/>
    <w:rsid w:val="00590AD7"/>
    <w:rsid w:val="00590EA7"/>
    <w:rsid w:val="0059599C"/>
    <w:rsid w:val="005A0031"/>
    <w:rsid w:val="005A1B9D"/>
    <w:rsid w:val="005B136E"/>
    <w:rsid w:val="005B560C"/>
    <w:rsid w:val="005B5A7B"/>
    <w:rsid w:val="005B68F7"/>
    <w:rsid w:val="005B76D5"/>
    <w:rsid w:val="005B7D07"/>
    <w:rsid w:val="005C4576"/>
    <w:rsid w:val="005C5F02"/>
    <w:rsid w:val="005C6841"/>
    <w:rsid w:val="005D1BB0"/>
    <w:rsid w:val="005D3C17"/>
    <w:rsid w:val="005D5285"/>
    <w:rsid w:val="005E002B"/>
    <w:rsid w:val="005E012B"/>
    <w:rsid w:val="005F1D2C"/>
    <w:rsid w:val="005F3EA5"/>
    <w:rsid w:val="005F5492"/>
    <w:rsid w:val="005F7D3E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69C0"/>
    <w:rsid w:val="006776A1"/>
    <w:rsid w:val="00677CBA"/>
    <w:rsid w:val="00681490"/>
    <w:rsid w:val="00681FEB"/>
    <w:rsid w:val="006A12C5"/>
    <w:rsid w:val="006A2F50"/>
    <w:rsid w:val="006B2521"/>
    <w:rsid w:val="006C02C4"/>
    <w:rsid w:val="006C0646"/>
    <w:rsid w:val="006C7BBF"/>
    <w:rsid w:val="006D5139"/>
    <w:rsid w:val="006E0BCA"/>
    <w:rsid w:val="006E4E43"/>
    <w:rsid w:val="006E522A"/>
    <w:rsid w:val="006E69FD"/>
    <w:rsid w:val="006E73C3"/>
    <w:rsid w:val="006E7E57"/>
    <w:rsid w:val="006F0F5A"/>
    <w:rsid w:val="006F2EEA"/>
    <w:rsid w:val="006F5807"/>
    <w:rsid w:val="006F7164"/>
    <w:rsid w:val="007128FD"/>
    <w:rsid w:val="00712A9F"/>
    <w:rsid w:val="00715050"/>
    <w:rsid w:val="00724D15"/>
    <w:rsid w:val="007253A1"/>
    <w:rsid w:val="00732B38"/>
    <w:rsid w:val="00732E2A"/>
    <w:rsid w:val="00736574"/>
    <w:rsid w:val="0073715C"/>
    <w:rsid w:val="00746B7C"/>
    <w:rsid w:val="00746DC1"/>
    <w:rsid w:val="007535E2"/>
    <w:rsid w:val="0076129F"/>
    <w:rsid w:val="00762191"/>
    <w:rsid w:val="00762D1A"/>
    <w:rsid w:val="00764C94"/>
    <w:rsid w:val="00766A92"/>
    <w:rsid w:val="007706A3"/>
    <w:rsid w:val="00776FBC"/>
    <w:rsid w:val="00782F85"/>
    <w:rsid w:val="0078648D"/>
    <w:rsid w:val="0078753F"/>
    <w:rsid w:val="007903A3"/>
    <w:rsid w:val="00790DF6"/>
    <w:rsid w:val="00791C5C"/>
    <w:rsid w:val="00792E11"/>
    <w:rsid w:val="007978C6"/>
    <w:rsid w:val="00797CEA"/>
    <w:rsid w:val="007A09CC"/>
    <w:rsid w:val="007A321A"/>
    <w:rsid w:val="007A6EEE"/>
    <w:rsid w:val="007A6F57"/>
    <w:rsid w:val="007B45D4"/>
    <w:rsid w:val="007B46D0"/>
    <w:rsid w:val="007C45AD"/>
    <w:rsid w:val="007D2415"/>
    <w:rsid w:val="007D5234"/>
    <w:rsid w:val="007D5D44"/>
    <w:rsid w:val="007D7E1F"/>
    <w:rsid w:val="007E3FC7"/>
    <w:rsid w:val="007E4CCD"/>
    <w:rsid w:val="008054C4"/>
    <w:rsid w:val="00806643"/>
    <w:rsid w:val="00807445"/>
    <w:rsid w:val="008107F0"/>
    <w:rsid w:val="00811D3D"/>
    <w:rsid w:val="00813C08"/>
    <w:rsid w:val="00814841"/>
    <w:rsid w:val="00815129"/>
    <w:rsid w:val="008157D5"/>
    <w:rsid w:val="00822D36"/>
    <w:rsid w:val="008309FD"/>
    <w:rsid w:val="0083273D"/>
    <w:rsid w:val="00834FD2"/>
    <w:rsid w:val="0085109A"/>
    <w:rsid w:val="008512AA"/>
    <w:rsid w:val="008521F0"/>
    <w:rsid w:val="0085558E"/>
    <w:rsid w:val="00855D2B"/>
    <w:rsid w:val="0086121B"/>
    <w:rsid w:val="00867B52"/>
    <w:rsid w:val="008701A1"/>
    <w:rsid w:val="008716B3"/>
    <w:rsid w:val="00872DD4"/>
    <w:rsid w:val="008827EB"/>
    <w:rsid w:val="0088309C"/>
    <w:rsid w:val="00884561"/>
    <w:rsid w:val="008A428E"/>
    <w:rsid w:val="008A4BAB"/>
    <w:rsid w:val="008B164D"/>
    <w:rsid w:val="008B1879"/>
    <w:rsid w:val="008C0749"/>
    <w:rsid w:val="008C51E9"/>
    <w:rsid w:val="008C69A6"/>
    <w:rsid w:val="008C7033"/>
    <w:rsid w:val="008D2874"/>
    <w:rsid w:val="008E0AE8"/>
    <w:rsid w:val="008E40A4"/>
    <w:rsid w:val="008E4714"/>
    <w:rsid w:val="008E494F"/>
    <w:rsid w:val="008F06A6"/>
    <w:rsid w:val="008F3EB2"/>
    <w:rsid w:val="009002F6"/>
    <w:rsid w:val="00901FC5"/>
    <w:rsid w:val="009027BF"/>
    <w:rsid w:val="00903281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0EC1"/>
    <w:rsid w:val="009411B3"/>
    <w:rsid w:val="00941C40"/>
    <w:rsid w:val="00946CDC"/>
    <w:rsid w:val="0095449B"/>
    <w:rsid w:val="009603AC"/>
    <w:rsid w:val="009604A0"/>
    <w:rsid w:val="009620B1"/>
    <w:rsid w:val="00962A08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442C"/>
    <w:rsid w:val="00A1566C"/>
    <w:rsid w:val="00A17C3E"/>
    <w:rsid w:val="00A21633"/>
    <w:rsid w:val="00A2507B"/>
    <w:rsid w:val="00A2550D"/>
    <w:rsid w:val="00A34C19"/>
    <w:rsid w:val="00A34EB0"/>
    <w:rsid w:val="00A44575"/>
    <w:rsid w:val="00A52DC6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A4413"/>
    <w:rsid w:val="00AB6431"/>
    <w:rsid w:val="00AB731C"/>
    <w:rsid w:val="00AB7341"/>
    <w:rsid w:val="00AC7C5D"/>
    <w:rsid w:val="00AC7F2E"/>
    <w:rsid w:val="00AD5894"/>
    <w:rsid w:val="00AD5A3E"/>
    <w:rsid w:val="00AE60B5"/>
    <w:rsid w:val="00AF1726"/>
    <w:rsid w:val="00AF4230"/>
    <w:rsid w:val="00B0192B"/>
    <w:rsid w:val="00B0338C"/>
    <w:rsid w:val="00B11FD1"/>
    <w:rsid w:val="00B13E6E"/>
    <w:rsid w:val="00B212EF"/>
    <w:rsid w:val="00B238BA"/>
    <w:rsid w:val="00B277E5"/>
    <w:rsid w:val="00B34E4E"/>
    <w:rsid w:val="00B360DE"/>
    <w:rsid w:val="00B464AE"/>
    <w:rsid w:val="00B54077"/>
    <w:rsid w:val="00B57B7C"/>
    <w:rsid w:val="00B64966"/>
    <w:rsid w:val="00B72532"/>
    <w:rsid w:val="00B73E91"/>
    <w:rsid w:val="00B74269"/>
    <w:rsid w:val="00B75906"/>
    <w:rsid w:val="00B77071"/>
    <w:rsid w:val="00B8017D"/>
    <w:rsid w:val="00B834D1"/>
    <w:rsid w:val="00B917F0"/>
    <w:rsid w:val="00B950B6"/>
    <w:rsid w:val="00BA2585"/>
    <w:rsid w:val="00BA35AC"/>
    <w:rsid w:val="00BA4848"/>
    <w:rsid w:val="00BA4DFF"/>
    <w:rsid w:val="00BC2E33"/>
    <w:rsid w:val="00BC5D38"/>
    <w:rsid w:val="00BC748B"/>
    <w:rsid w:val="00BD4099"/>
    <w:rsid w:val="00BE0342"/>
    <w:rsid w:val="00BE2F55"/>
    <w:rsid w:val="00BE5E20"/>
    <w:rsid w:val="00BF22C1"/>
    <w:rsid w:val="00BF25C5"/>
    <w:rsid w:val="00BF262E"/>
    <w:rsid w:val="00C029B3"/>
    <w:rsid w:val="00C03A51"/>
    <w:rsid w:val="00C04158"/>
    <w:rsid w:val="00C0764E"/>
    <w:rsid w:val="00C10BFE"/>
    <w:rsid w:val="00C13EA7"/>
    <w:rsid w:val="00C15C14"/>
    <w:rsid w:val="00C15E1F"/>
    <w:rsid w:val="00C30FFF"/>
    <w:rsid w:val="00C31893"/>
    <w:rsid w:val="00C34333"/>
    <w:rsid w:val="00C36C1F"/>
    <w:rsid w:val="00C43E99"/>
    <w:rsid w:val="00C52389"/>
    <w:rsid w:val="00C61174"/>
    <w:rsid w:val="00C62FDE"/>
    <w:rsid w:val="00C633F8"/>
    <w:rsid w:val="00C7113D"/>
    <w:rsid w:val="00C7125F"/>
    <w:rsid w:val="00C715B5"/>
    <w:rsid w:val="00C749A2"/>
    <w:rsid w:val="00C75FCE"/>
    <w:rsid w:val="00C76B18"/>
    <w:rsid w:val="00C8173D"/>
    <w:rsid w:val="00C822B7"/>
    <w:rsid w:val="00C90B9D"/>
    <w:rsid w:val="00C92841"/>
    <w:rsid w:val="00C94A85"/>
    <w:rsid w:val="00C9760A"/>
    <w:rsid w:val="00CA6209"/>
    <w:rsid w:val="00CA7F3B"/>
    <w:rsid w:val="00CB1F0A"/>
    <w:rsid w:val="00CB2B96"/>
    <w:rsid w:val="00CB77EC"/>
    <w:rsid w:val="00CC3496"/>
    <w:rsid w:val="00CC59CD"/>
    <w:rsid w:val="00CC5C59"/>
    <w:rsid w:val="00CC6B50"/>
    <w:rsid w:val="00CE1A53"/>
    <w:rsid w:val="00CE2025"/>
    <w:rsid w:val="00CE3122"/>
    <w:rsid w:val="00CE4824"/>
    <w:rsid w:val="00CE4AAC"/>
    <w:rsid w:val="00CF1D7C"/>
    <w:rsid w:val="00CF7B79"/>
    <w:rsid w:val="00D02D03"/>
    <w:rsid w:val="00D07975"/>
    <w:rsid w:val="00D10D0B"/>
    <w:rsid w:val="00D14C35"/>
    <w:rsid w:val="00D157D3"/>
    <w:rsid w:val="00D26384"/>
    <w:rsid w:val="00D30BC0"/>
    <w:rsid w:val="00D33AC3"/>
    <w:rsid w:val="00D41718"/>
    <w:rsid w:val="00D42090"/>
    <w:rsid w:val="00D4499E"/>
    <w:rsid w:val="00D5130B"/>
    <w:rsid w:val="00D518CE"/>
    <w:rsid w:val="00D54928"/>
    <w:rsid w:val="00D63508"/>
    <w:rsid w:val="00D7197B"/>
    <w:rsid w:val="00D773E4"/>
    <w:rsid w:val="00D877FB"/>
    <w:rsid w:val="00D939EB"/>
    <w:rsid w:val="00D94BFD"/>
    <w:rsid w:val="00D96116"/>
    <w:rsid w:val="00DA156B"/>
    <w:rsid w:val="00DA3400"/>
    <w:rsid w:val="00DA353E"/>
    <w:rsid w:val="00DA7328"/>
    <w:rsid w:val="00DB03A7"/>
    <w:rsid w:val="00DB4E6A"/>
    <w:rsid w:val="00DD0432"/>
    <w:rsid w:val="00DD0E83"/>
    <w:rsid w:val="00DD1422"/>
    <w:rsid w:val="00DD3AE9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0AEE"/>
    <w:rsid w:val="00E2139D"/>
    <w:rsid w:val="00E2540D"/>
    <w:rsid w:val="00E27EC4"/>
    <w:rsid w:val="00E351C9"/>
    <w:rsid w:val="00E37140"/>
    <w:rsid w:val="00E3780F"/>
    <w:rsid w:val="00E42DE7"/>
    <w:rsid w:val="00E478B7"/>
    <w:rsid w:val="00E47DD0"/>
    <w:rsid w:val="00E55841"/>
    <w:rsid w:val="00E569E8"/>
    <w:rsid w:val="00E662C4"/>
    <w:rsid w:val="00E90B11"/>
    <w:rsid w:val="00E92B1F"/>
    <w:rsid w:val="00E941D3"/>
    <w:rsid w:val="00E94A10"/>
    <w:rsid w:val="00E969C4"/>
    <w:rsid w:val="00EA4033"/>
    <w:rsid w:val="00EA5E8F"/>
    <w:rsid w:val="00EB05EC"/>
    <w:rsid w:val="00EB5A3E"/>
    <w:rsid w:val="00EC1DEB"/>
    <w:rsid w:val="00ED2680"/>
    <w:rsid w:val="00ED2CE1"/>
    <w:rsid w:val="00EE0FB0"/>
    <w:rsid w:val="00EE5209"/>
    <w:rsid w:val="00EE5C58"/>
    <w:rsid w:val="00EE5FC3"/>
    <w:rsid w:val="00EE6433"/>
    <w:rsid w:val="00EF0557"/>
    <w:rsid w:val="00EF06E9"/>
    <w:rsid w:val="00EF3FD0"/>
    <w:rsid w:val="00F015F3"/>
    <w:rsid w:val="00F02F2D"/>
    <w:rsid w:val="00F05437"/>
    <w:rsid w:val="00F06D33"/>
    <w:rsid w:val="00F135F3"/>
    <w:rsid w:val="00F14C7F"/>
    <w:rsid w:val="00F15A08"/>
    <w:rsid w:val="00F15C0D"/>
    <w:rsid w:val="00F174A3"/>
    <w:rsid w:val="00F17608"/>
    <w:rsid w:val="00F36B18"/>
    <w:rsid w:val="00F4104D"/>
    <w:rsid w:val="00F4382E"/>
    <w:rsid w:val="00F521C3"/>
    <w:rsid w:val="00F52FD4"/>
    <w:rsid w:val="00F54294"/>
    <w:rsid w:val="00F63BE2"/>
    <w:rsid w:val="00F6599F"/>
    <w:rsid w:val="00F73F77"/>
    <w:rsid w:val="00F76795"/>
    <w:rsid w:val="00F8280F"/>
    <w:rsid w:val="00F839D1"/>
    <w:rsid w:val="00F874DF"/>
    <w:rsid w:val="00F97F0E"/>
    <w:rsid w:val="00FB081F"/>
    <w:rsid w:val="00FB1DB6"/>
    <w:rsid w:val="00FB20D1"/>
    <w:rsid w:val="00FB384A"/>
    <w:rsid w:val="00FB400E"/>
    <w:rsid w:val="00FC7E26"/>
    <w:rsid w:val="00FD65AD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31EC48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55575A-FF89-4AF7-9B0D-C165E1C0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284</TotalTime>
  <Pages>2</Pages>
  <Words>30</Words>
  <Characters>173</Characters>
  <Application>Microsoft Office Word</Application>
  <DocSecurity>0</DocSecurity>
  <Lines>1</Lines>
  <Paragraphs>1</Paragraphs>
  <ScaleCrop>false</ScaleCrop>
  <Company>Lenovo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杨 琪</cp:lastModifiedBy>
  <cp:revision>482</cp:revision>
  <cp:lastPrinted>2017-06-13T02:37:00Z</cp:lastPrinted>
  <dcterms:created xsi:type="dcterms:W3CDTF">2018-04-04T10:50:00Z</dcterms:created>
  <dcterms:modified xsi:type="dcterms:W3CDTF">2019-01-19T10:31:00Z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