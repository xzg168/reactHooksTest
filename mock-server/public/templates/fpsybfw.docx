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A7" w:rsidRDefault="00E06EA7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6"/>
        <w:gridCol w:w="2500"/>
        <w:gridCol w:w="133"/>
        <w:gridCol w:w="1667"/>
        <w:gridCol w:w="289"/>
        <w:gridCol w:w="1381"/>
        <w:gridCol w:w="564"/>
        <w:gridCol w:w="559"/>
        <w:gridCol w:w="2179"/>
      </w:tblGrid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</w:tc>
      </w:tr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E826C5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</w:t>
            </w:r>
            <w:r w:rsidR="00782AE8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局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</w:t>
            </w:r>
            <w:r w:rsidR="006411C5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文稿纸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4" w:name="zbdw"/>
            <w:bookmarkEnd w:id="4"/>
          </w:p>
        </w:tc>
        <w:tc>
          <w:tcPr>
            <w:tcW w:w="3470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Pr="00C97414" w:rsidRDefault="00E06EA7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5" w:name="guifanxingwenjian"/>
            <w:bookmarkEnd w:id="5"/>
          </w:p>
        </w:tc>
        <w:tc>
          <w:tcPr>
            <w:tcW w:w="3302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E06EA7" w:rsidRPr="00C97414" w:rsidRDefault="00E06EA7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6" w:name="wh"/>
            <w:bookmarkEnd w:id="6"/>
          </w:p>
        </w:tc>
      </w:tr>
      <w:tr w:rsidR="00E06EA7" w:rsidTr="007F486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265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ldps"/>
            <w:bookmarkStart w:id="8" w:name="signIdea"/>
            <w:bookmarkEnd w:id="7"/>
            <w:bookmarkEnd w:id="8"/>
          </w:p>
        </w:tc>
        <w:tc>
          <w:tcPr>
            <w:tcW w:w="2504" w:type="dxa"/>
            <w:gridSpan w:val="3"/>
            <w:tcBorders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040706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外会签</w:t>
            </w:r>
          </w:p>
          <w:p w:rsidR="00E06EA7" w:rsidRDefault="006411C5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9" w:name="wbhqdw"/>
            <w:bookmarkEnd w:id="9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  </w:t>
            </w:r>
          </w:p>
        </w:tc>
        <w:tc>
          <w:tcPr>
            <w:tcW w:w="217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" w:name="wbhqdw1"/>
            <w:bookmarkEnd w:id="10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right w:val="single" w:sz="4" w:space="0" w:color="FF0000"/>
            </w:tcBorders>
            <w:shd w:val="clear" w:color="auto" w:fill="auto"/>
          </w:tcPr>
          <w:p w:rsidR="00E06EA7" w:rsidRDefault="00FF4D1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办公室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核稿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1" w:name="bureauxIdea"/>
            <w:bookmarkEnd w:id="11"/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040706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内会签</w:t>
            </w:r>
          </w:p>
          <w:p w:rsidR="00E06EA7" w:rsidRDefault="006411C5">
            <w:pPr>
              <w:contextualSpacing/>
              <w:rPr>
                <w:sz w:val="24"/>
                <w:szCs w:val="24"/>
              </w:rPr>
            </w:pPr>
            <w:bookmarkStart w:id="12" w:name="nbhqdw"/>
            <w:bookmarkEnd w:id="12"/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2179" w:type="dxa"/>
            <w:vMerge w:val="restart"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  <w:p w:rsidR="00E06EA7" w:rsidRDefault="00E06EA7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92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4" w:name="sponsorSign"/>
            <w:bookmarkEnd w:id="14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E06EA7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7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5" w:name="ngr"/>
            <w:bookmarkEnd w:id="15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16" w:name="ngrdh"/>
            <w:bookmarkEnd w:id="16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570E2E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43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570E2E" w:rsidRDefault="00570E2E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 w:rsidRPr="00F90213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570E2E" w:rsidRDefault="00570E2E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7" w:name="bt"/>
            <w:bookmarkEnd w:id="17"/>
          </w:p>
        </w:tc>
      </w:tr>
      <w:tr w:rsidR="00E06EA7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Pr="00570E2E" w:rsidRDefault="00E06EA7" w:rsidP="007C0D9C">
            <w:pPr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24"/>
                <w:szCs w:val="24"/>
                <w:u w:val="none"/>
              </w:rPr>
            </w:pPr>
            <w:bookmarkStart w:id="18" w:name="Subject"/>
            <w:bookmarkStart w:id="19" w:name="zsdw"/>
            <w:bookmarkEnd w:id="18"/>
            <w:bookmarkEnd w:id="19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外抄送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0" w:name="hwcs"/>
            <w:bookmarkStart w:id="21" w:name="zhusong"/>
            <w:bookmarkEnd w:id="20"/>
            <w:bookmarkEnd w:id="21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2" w:name="hncs"/>
            <w:bookmarkStart w:id="23" w:name="chaosong"/>
            <w:bookmarkEnd w:id="22"/>
            <w:bookmarkEnd w:id="2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4" w:name="bhfs"/>
            <w:bookmarkStart w:id="25" w:name="fjcyj"/>
            <w:bookmarkEnd w:id="24"/>
            <w:bookmarkEnd w:id="25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  <w:bookmarkStart w:id="26" w:name="fs"/>
            <w:bookmarkEnd w:id="26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27" w:name="fjnum"/>
            <w:bookmarkEnd w:id="27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8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2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2663B7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D9433E" wp14:editId="0EF5717E">
                      <wp:simplePos x="0" y="0"/>
                      <wp:positionH relativeFrom="column">
                        <wp:posOffset>5242560</wp:posOffset>
                      </wp:positionH>
                      <wp:positionV relativeFrom="paragraph">
                        <wp:posOffset>45720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3B7" w:rsidRPr="00070FF9" w:rsidRDefault="002663B7" w:rsidP="002663B7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950456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1AB0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43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2.8pt;margin-top:3.6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H5UE6jcAAAACAEAAA8AAAAAAAAAAAAAAAAAqgQAAGRycy9kb3ducmV2LnhtbFBLBQYAAAAA&#10;BAAEAPMAAACzBQAAAAA=&#10;" filled="f" stroked="f">
                      <v:textbox>
                        <w:txbxContent>
                          <w:p w:rsidR="002663B7" w:rsidRPr="00070FF9" w:rsidRDefault="002663B7" w:rsidP="002663B7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950456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 w:rsidR="00C51AB0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57D8D" w:rsidRDefault="00D57D8D" w:rsidP="00D57D8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6EA7" w:rsidRPr="00D57D8D" w:rsidRDefault="00E06EA7">
      <w:pPr>
        <w:widowControl/>
        <w:jc w:val="left"/>
        <w:rPr>
          <w:sz w:val="24"/>
          <w:szCs w:val="24"/>
        </w:rPr>
        <w:sectPr w:rsidR="00E06EA7" w:rsidRPr="00D57D8D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28" w:name="note"/>
      <w:bookmarkEnd w:id="28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D80FEB" w:rsidRDefault="00D80FEB">
      <w:pPr>
        <w:rPr>
          <w:lang w:val="zh-CN"/>
        </w:rPr>
      </w:pPr>
      <w:bookmarkStart w:id="29" w:name="inBankHqIdea"/>
      <w:bookmarkStart w:id="30" w:name="bdwIdea"/>
      <w:bookmarkStart w:id="31" w:name="banliIdea"/>
      <w:bookmarkStart w:id="32" w:name="_GoBack"/>
      <w:bookmarkEnd w:id="29"/>
      <w:bookmarkEnd w:id="30"/>
      <w:bookmarkEnd w:id="31"/>
      <w:bookmarkEnd w:id="32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E06EA7" w:rsidRDefault="00E06EA7">
      <w:pPr>
        <w:rPr>
          <w:lang w:val="zh-CN"/>
        </w:rPr>
      </w:pPr>
      <w:bookmarkStart w:id="33" w:name="yjcnsm"/>
      <w:bookmarkEnd w:id="33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E06EA7" w:rsidRDefault="00E06EA7">
      <w:pPr>
        <w:rPr>
          <w:lang w:val="zh-CN"/>
        </w:rPr>
      </w:pPr>
      <w:bookmarkStart w:id="34" w:name="zhengwen"/>
      <w:bookmarkEnd w:id="34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C6376E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E06EA7" w:rsidRDefault="00E06EA7">
      <w:bookmarkStart w:id="35" w:name="body"/>
      <w:bookmarkStart w:id="36" w:name="fj"/>
      <w:bookmarkEnd w:id="35"/>
      <w:bookmarkEnd w:id="36"/>
    </w:p>
    <w:sectPr w:rsidR="00E06EA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FC4" w:rsidRDefault="00312FC4">
      <w:r>
        <w:separator/>
      </w:r>
    </w:p>
  </w:endnote>
  <w:endnote w:type="continuationSeparator" w:id="0">
    <w:p w:rsidR="00312FC4" w:rsidRDefault="0031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6411C5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FC4" w:rsidRDefault="00312FC4">
      <w:r>
        <w:separator/>
      </w:r>
    </w:p>
  </w:footnote>
  <w:footnote w:type="continuationSeparator" w:id="0">
    <w:p w:rsidR="00312FC4" w:rsidRDefault="00312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205E6"/>
    <w:rsid w:val="00021D0B"/>
    <w:rsid w:val="00023716"/>
    <w:rsid w:val="00033737"/>
    <w:rsid w:val="00033781"/>
    <w:rsid w:val="00035D17"/>
    <w:rsid w:val="00040706"/>
    <w:rsid w:val="00041E82"/>
    <w:rsid w:val="00044258"/>
    <w:rsid w:val="00050A36"/>
    <w:rsid w:val="00050C09"/>
    <w:rsid w:val="0005224A"/>
    <w:rsid w:val="00052EA8"/>
    <w:rsid w:val="00053E0C"/>
    <w:rsid w:val="00056BE9"/>
    <w:rsid w:val="000631B4"/>
    <w:rsid w:val="0007282E"/>
    <w:rsid w:val="00081C8F"/>
    <w:rsid w:val="00083A7C"/>
    <w:rsid w:val="000851A8"/>
    <w:rsid w:val="00092DD0"/>
    <w:rsid w:val="00094B5D"/>
    <w:rsid w:val="000978F6"/>
    <w:rsid w:val="000A02C4"/>
    <w:rsid w:val="000A05AA"/>
    <w:rsid w:val="000A1810"/>
    <w:rsid w:val="000A4B7C"/>
    <w:rsid w:val="000B36C5"/>
    <w:rsid w:val="000C0268"/>
    <w:rsid w:val="000C219A"/>
    <w:rsid w:val="000D096D"/>
    <w:rsid w:val="000D174F"/>
    <w:rsid w:val="000D22DD"/>
    <w:rsid w:val="000D47E8"/>
    <w:rsid w:val="000D5A7B"/>
    <w:rsid w:val="000E07B6"/>
    <w:rsid w:val="000E620A"/>
    <w:rsid w:val="000E7981"/>
    <w:rsid w:val="000F5404"/>
    <w:rsid w:val="000F5648"/>
    <w:rsid w:val="001004AF"/>
    <w:rsid w:val="00105C24"/>
    <w:rsid w:val="001113CE"/>
    <w:rsid w:val="00116205"/>
    <w:rsid w:val="00123E39"/>
    <w:rsid w:val="00127D11"/>
    <w:rsid w:val="001371CE"/>
    <w:rsid w:val="00140A92"/>
    <w:rsid w:val="00152373"/>
    <w:rsid w:val="00155EA4"/>
    <w:rsid w:val="00157EB5"/>
    <w:rsid w:val="001618B2"/>
    <w:rsid w:val="00163FB4"/>
    <w:rsid w:val="00165B6A"/>
    <w:rsid w:val="001661C7"/>
    <w:rsid w:val="00170410"/>
    <w:rsid w:val="00177981"/>
    <w:rsid w:val="00180E38"/>
    <w:rsid w:val="0019064A"/>
    <w:rsid w:val="001947A2"/>
    <w:rsid w:val="00197089"/>
    <w:rsid w:val="001A2661"/>
    <w:rsid w:val="001A2ABF"/>
    <w:rsid w:val="001A4578"/>
    <w:rsid w:val="001C0926"/>
    <w:rsid w:val="001C43AB"/>
    <w:rsid w:val="001C7678"/>
    <w:rsid w:val="001D209C"/>
    <w:rsid w:val="001D3325"/>
    <w:rsid w:val="001D716E"/>
    <w:rsid w:val="001E3F7F"/>
    <w:rsid w:val="001F3E6F"/>
    <w:rsid w:val="001F7BD0"/>
    <w:rsid w:val="002105CC"/>
    <w:rsid w:val="0022743C"/>
    <w:rsid w:val="0023651D"/>
    <w:rsid w:val="00247108"/>
    <w:rsid w:val="0026279B"/>
    <w:rsid w:val="00264362"/>
    <w:rsid w:val="002663B7"/>
    <w:rsid w:val="00267D8B"/>
    <w:rsid w:val="00272A66"/>
    <w:rsid w:val="00287C65"/>
    <w:rsid w:val="00292809"/>
    <w:rsid w:val="00295A4E"/>
    <w:rsid w:val="002A48B3"/>
    <w:rsid w:val="002B420A"/>
    <w:rsid w:val="002C06E7"/>
    <w:rsid w:val="002C7F20"/>
    <w:rsid w:val="002E1A08"/>
    <w:rsid w:val="002E7DD9"/>
    <w:rsid w:val="002F2176"/>
    <w:rsid w:val="002F4AB2"/>
    <w:rsid w:val="002F6FB6"/>
    <w:rsid w:val="002F7118"/>
    <w:rsid w:val="0030006F"/>
    <w:rsid w:val="00305773"/>
    <w:rsid w:val="003065D0"/>
    <w:rsid w:val="00312FC4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44BA"/>
    <w:rsid w:val="003D7186"/>
    <w:rsid w:val="003D7AAC"/>
    <w:rsid w:val="003E1DAB"/>
    <w:rsid w:val="003E2C2D"/>
    <w:rsid w:val="003E4900"/>
    <w:rsid w:val="003F140B"/>
    <w:rsid w:val="003F69C8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76FD5"/>
    <w:rsid w:val="00481872"/>
    <w:rsid w:val="00485A55"/>
    <w:rsid w:val="004B3FBD"/>
    <w:rsid w:val="004C5D70"/>
    <w:rsid w:val="004D17E6"/>
    <w:rsid w:val="004D3D3D"/>
    <w:rsid w:val="004D595C"/>
    <w:rsid w:val="004E7C3B"/>
    <w:rsid w:val="004F28BB"/>
    <w:rsid w:val="004F62C8"/>
    <w:rsid w:val="00501EA2"/>
    <w:rsid w:val="00505E0C"/>
    <w:rsid w:val="00510823"/>
    <w:rsid w:val="00515493"/>
    <w:rsid w:val="00524D25"/>
    <w:rsid w:val="00525F63"/>
    <w:rsid w:val="00525FE6"/>
    <w:rsid w:val="00530D64"/>
    <w:rsid w:val="00531C7F"/>
    <w:rsid w:val="00532256"/>
    <w:rsid w:val="00562805"/>
    <w:rsid w:val="005630CC"/>
    <w:rsid w:val="00567AD3"/>
    <w:rsid w:val="00570E2E"/>
    <w:rsid w:val="00575052"/>
    <w:rsid w:val="005845E7"/>
    <w:rsid w:val="00590AD7"/>
    <w:rsid w:val="005A0031"/>
    <w:rsid w:val="005B136E"/>
    <w:rsid w:val="005B560C"/>
    <w:rsid w:val="005B5A7B"/>
    <w:rsid w:val="005B76D5"/>
    <w:rsid w:val="005B7D07"/>
    <w:rsid w:val="005B7D67"/>
    <w:rsid w:val="005C05EF"/>
    <w:rsid w:val="005C5F02"/>
    <w:rsid w:val="005D1BB0"/>
    <w:rsid w:val="005D3C17"/>
    <w:rsid w:val="005D5285"/>
    <w:rsid w:val="005F26D9"/>
    <w:rsid w:val="005F3EA5"/>
    <w:rsid w:val="005F5492"/>
    <w:rsid w:val="00601C20"/>
    <w:rsid w:val="0060579F"/>
    <w:rsid w:val="0060737E"/>
    <w:rsid w:val="006133DC"/>
    <w:rsid w:val="0062427D"/>
    <w:rsid w:val="00626B3B"/>
    <w:rsid w:val="006372A3"/>
    <w:rsid w:val="006411C5"/>
    <w:rsid w:val="00643E61"/>
    <w:rsid w:val="00646765"/>
    <w:rsid w:val="0065366F"/>
    <w:rsid w:val="00662DB7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522A"/>
    <w:rsid w:val="006E73C3"/>
    <w:rsid w:val="006E7E57"/>
    <w:rsid w:val="006F0A8D"/>
    <w:rsid w:val="006F2EEA"/>
    <w:rsid w:val="006F7164"/>
    <w:rsid w:val="007066C0"/>
    <w:rsid w:val="00721015"/>
    <w:rsid w:val="007268E9"/>
    <w:rsid w:val="00732B38"/>
    <w:rsid w:val="00734542"/>
    <w:rsid w:val="00740D14"/>
    <w:rsid w:val="0074299E"/>
    <w:rsid w:val="00746B7C"/>
    <w:rsid w:val="0076129F"/>
    <w:rsid w:val="00762191"/>
    <w:rsid w:val="00762D1A"/>
    <w:rsid w:val="00776FBC"/>
    <w:rsid w:val="00782AE8"/>
    <w:rsid w:val="00782F85"/>
    <w:rsid w:val="0078648D"/>
    <w:rsid w:val="0078753F"/>
    <w:rsid w:val="007903A3"/>
    <w:rsid w:val="00790DF6"/>
    <w:rsid w:val="00792E11"/>
    <w:rsid w:val="007978C6"/>
    <w:rsid w:val="007A09CC"/>
    <w:rsid w:val="007A321A"/>
    <w:rsid w:val="007A6EEE"/>
    <w:rsid w:val="007A6F57"/>
    <w:rsid w:val="007B3BB8"/>
    <w:rsid w:val="007B45D4"/>
    <w:rsid w:val="007C0D9C"/>
    <w:rsid w:val="007C45AD"/>
    <w:rsid w:val="007D5234"/>
    <w:rsid w:val="007D5D44"/>
    <w:rsid w:val="007D7E1F"/>
    <w:rsid w:val="007E2A0B"/>
    <w:rsid w:val="007E4CCD"/>
    <w:rsid w:val="007F4863"/>
    <w:rsid w:val="007F5384"/>
    <w:rsid w:val="007F5440"/>
    <w:rsid w:val="00806643"/>
    <w:rsid w:val="00807445"/>
    <w:rsid w:val="00811D3D"/>
    <w:rsid w:val="00814841"/>
    <w:rsid w:val="008157D5"/>
    <w:rsid w:val="00822D36"/>
    <w:rsid w:val="008309FD"/>
    <w:rsid w:val="00834FD2"/>
    <w:rsid w:val="008512AA"/>
    <w:rsid w:val="008521F0"/>
    <w:rsid w:val="0085558E"/>
    <w:rsid w:val="008716B3"/>
    <w:rsid w:val="00872DD4"/>
    <w:rsid w:val="00881B7A"/>
    <w:rsid w:val="00884561"/>
    <w:rsid w:val="008959A9"/>
    <w:rsid w:val="008A4BAB"/>
    <w:rsid w:val="008A5651"/>
    <w:rsid w:val="008B07F0"/>
    <w:rsid w:val="008B164D"/>
    <w:rsid w:val="008B1879"/>
    <w:rsid w:val="008C0749"/>
    <w:rsid w:val="008C4601"/>
    <w:rsid w:val="008C69A6"/>
    <w:rsid w:val="008D2874"/>
    <w:rsid w:val="008D4A71"/>
    <w:rsid w:val="008D6535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0F19"/>
    <w:rsid w:val="009411B3"/>
    <w:rsid w:val="00944708"/>
    <w:rsid w:val="00946CDC"/>
    <w:rsid w:val="00950456"/>
    <w:rsid w:val="00950761"/>
    <w:rsid w:val="009603AC"/>
    <w:rsid w:val="009604A0"/>
    <w:rsid w:val="00966C39"/>
    <w:rsid w:val="00972B9E"/>
    <w:rsid w:val="009B72FE"/>
    <w:rsid w:val="009B7592"/>
    <w:rsid w:val="009C0FE4"/>
    <w:rsid w:val="009E0FA5"/>
    <w:rsid w:val="009F0019"/>
    <w:rsid w:val="009F1402"/>
    <w:rsid w:val="009F4BFD"/>
    <w:rsid w:val="00A05323"/>
    <w:rsid w:val="00A10993"/>
    <w:rsid w:val="00A1566C"/>
    <w:rsid w:val="00A17C3E"/>
    <w:rsid w:val="00A2507B"/>
    <w:rsid w:val="00A2550D"/>
    <w:rsid w:val="00A34C19"/>
    <w:rsid w:val="00A34EB0"/>
    <w:rsid w:val="00A44575"/>
    <w:rsid w:val="00A55620"/>
    <w:rsid w:val="00A57EE1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327A"/>
    <w:rsid w:val="00A9527B"/>
    <w:rsid w:val="00AA3C9C"/>
    <w:rsid w:val="00AB590D"/>
    <w:rsid w:val="00AB6431"/>
    <w:rsid w:val="00AB7341"/>
    <w:rsid w:val="00AC7F2E"/>
    <w:rsid w:val="00AD5894"/>
    <w:rsid w:val="00AD5A3E"/>
    <w:rsid w:val="00AE39A0"/>
    <w:rsid w:val="00AF4230"/>
    <w:rsid w:val="00B0192B"/>
    <w:rsid w:val="00B0338C"/>
    <w:rsid w:val="00B11FD1"/>
    <w:rsid w:val="00B13E6E"/>
    <w:rsid w:val="00B212EF"/>
    <w:rsid w:val="00B57B7C"/>
    <w:rsid w:val="00B603DC"/>
    <w:rsid w:val="00B636B5"/>
    <w:rsid w:val="00B77071"/>
    <w:rsid w:val="00B8017D"/>
    <w:rsid w:val="00B917F0"/>
    <w:rsid w:val="00B950B6"/>
    <w:rsid w:val="00BA4848"/>
    <w:rsid w:val="00BA4DFF"/>
    <w:rsid w:val="00BC5D38"/>
    <w:rsid w:val="00BE0342"/>
    <w:rsid w:val="00BF22C1"/>
    <w:rsid w:val="00BF25C5"/>
    <w:rsid w:val="00BF262E"/>
    <w:rsid w:val="00C029B3"/>
    <w:rsid w:val="00C03A51"/>
    <w:rsid w:val="00C04158"/>
    <w:rsid w:val="00C0625C"/>
    <w:rsid w:val="00C0627A"/>
    <w:rsid w:val="00C0764E"/>
    <w:rsid w:val="00C30FFF"/>
    <w:rsid w:val="00C36C1F"/>
    <w:rsid w:val="00C43E99"/>
    <w:rsid w:val="00C4627C"/>
    <w:rsid w:val="00C4643E"/>
    <w:rsid w:val="00C465F1"/>
    <w:rsid w:val="00C51AB0"/>
    <w:rsid w:val="00C52389"/>
    <w:rsid w:val="00C633F8"/>
    <w:rsid w:val="00C6376E"/>
    <w:rsid w:val="00C749A2"/>
    <w:rsid w:val="00C822B7"/>
    <w:rsid w:val="00C90B9D"/>
    <w:rsid w:val="00C92841"/>
    <w:rsid w:val="00C97414"/>
    <w:rsid w:val="00C9760A"/>
    <w:rsid w:val="00CA7F3B"/>
    <w:rsid w:val="00CB2B96"/>
    <w:rsid w:val="00CB3EC5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6470"/>
    <w:rsid w:val="00CF1D7C"/>
    <w:rsid w:val="00CF714A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8CE"/>
    <w:rsid w:val="00D54928"/>
    <w:rsid w:val="00D57D8D"/>
    <w:rsid w:val="00D61367"/>
    <w:rsid w:val="00D63508"/>
    <w:rsid w:val="00D80FE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3AE9"/>
    <w:rsid w:val="00DD6159"/>
    <w:rsid w:val="00DD7B1B"/>
    <w:rsid w:val="00DD7B59"/>
    <w:rsid w:val="00DE6690"/>
    <w:rsid w:val="00DE710D"/>
    <w:rsid w:val="00DF5791"/>
    <w:rsid w:val="00DF7740"/>
    <w:rsid w:val="00DF7FC5"/>
    <w:rsid w:val="00E00694"/>
    <w:rsid w:val="00E00834"/>
    <w:rsid w:val="00E05E81"/>
    <w:rsid w:val="00E06078"/>
    <w:rsid w:val="00E06EA7"/>
    <w:rsid w:val="00E12EA7"/>
    <w:rsid w:val="00E13540"/>
    <w:rsid w:val="00E13EA7"/>
    <w:rsid w:val="00E16C4A"/>
    <w:rsid w:val="00E351C9"/>
    <w:rsid w:val="00E37140"/>
    <w:rsid w:val="00E3780F"/>
    <w:rsid w:val="00E662C4"/>
    <w:rsid w:val="00E805C6"/>
    <w:rsid w:val="00E80EE3"/>
    <w:rsid w:val="00E826C5"/>
    <w:rsid w:val="00E90B11"/>
    <w:rsid w:val="00E969C4"/>
    <w:rsid w:val="00EA4033"/>
    <w:rsid w:val="00EB1828"/>
    <w:rsid w:val="00EB1A33"/>
    <w:rsid w:val="00EB5A3E"/>
    <w:rsid w:val="00EC1DEB"/>
    <w:rsid w:val="00EC4DB4"/>
    <w:rsid w:val="00ED6DE5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35F3"/>
    <w:rsid w:val="00F14C7F"/>
    <w:rsid w:val="00F15A08"/>
    <w:rsid w:val="00F174A3"/>
    <w:rsid w:val="00F400D1"/>
    <w:rsid w:val="00F4104D"/>
    <w:rsid w:val="00F52FD4"/>
    <w:rsid w:val="00F54294"/>
    <w:rsid w:val="00F5593C"/>
    <w:rsid w:val="00F63BE2"/>
    <w:rsid w:val="00F76B9D"/>
    <w:rsid w:val="00F874DF"/>
    <w:rsid w:val="00F90213"/>
    <w:rsid w:val="00F96D89"/>
    <w:rsid w:val="00F97F0E"/>
    <w:rsid w:val="00FB081F"/>
    <w:rsid w:val="00FB1DB6"/>
    <w:rsid w:val="00FB20D1"/>
    <w:rsid w:val="00FB400E"/>
    <w:rsid w:val="00FB7927"/>
    <w:rsid w:val="00FC0848"/>
    <w:rsid w:val="00FD5A0E"/>
    <w:rsid w:val="00FD65AD"/>
    <w:rsid w:val="00FE57DF"/>
    <w:rsid w:val="00FF0FDF"/>
    <w:rsid w:val="00FF4D1E"/>
    <w:rsid w:val="00FF4F1F"/>
    <w:rsid w:val="01785675"/>
    <w:rsid w:val="01DD4D7A"/>
    <w:rsid w:val="040747A3"/>
    <w:rsid w:val="053E32CA"/>
    <w:rsid w:val="054A2C98"/>
    <w:rsid w:val="056E259D"/>
    <w:rsid w:val="05717376"/>
    <w:rsid w:val="05AA4B31"/>
    <w:rsid w:val="05C718B3"/>
    <w:rsid w:val="06676348"/>
    <w:rsid w:val="06C03DDC"/>
    <w:rsid w:val="06F515AA"/>
    <w:rsid w:val="074B07FE"/>
    <w:rsid w:val="080D6A43"/>
    <w:rsid w:val="0813196F"/>
    <w:rsid w:val="08D4553C"/>
    <w:rsid w:val="093777ED"/>
    <w:rsid w:val="09696BC7"/>
    <w:rsid w:val="09A51476"/>
    <w:rsid w:val="0ABA1422"/>
    <w:rsid w:val="0B4D715C"/>
    <w:rsid w:val="0B9A6440"/>
    <w:rsid w:val="0BE2052F"/>
    <w:rsid w:val="0D0D1F82"/>
    <w:rsid w:val="0DBD23CC"/>
    <w:rsid w:val="0DE7563C"/>
    <w:rsid w:val="0F034960"/>
    <w:rsid w:val="0FF26B1C"/>
    <w:rsid w:val="10202638"/>
    <w:rsid w:val="10A00C6C"/>
    <w:rsid w:val="10FD4A1F"/>
    <w:rsid w:val="138000EC"/>
    <w:rsid w:val="138A4ECE"/>
    <w:rsid w:val="138F6FCD"/>
    <w:rsid w:val="13CF449F"/>
    <w:rsid w:val="14190541"/>
    <w:rsid w:val="1527677D"/>
    <w:rsid w:val="16682246"/>
    <w:rsid w:val="17EC0509"/>
    <w:rsid w:val="187F3417"/>
    <w:rsid w:val="194D1275"/>
    <w:rsid w:val="1A612ECA"/>
    <w:rsid w:val="1AEF5C66"/>
    <w:rsid w:val="1B7179C0"/>
    <w:rsid w:val="1BC07685"/>
    <w:rsid w:val="1BEE1828"/>
    <w:rsid w:val="1D9F02F6"/>
    <w:rsid w:val="1E6038B2"/>
    <w:rsid w:val="1ED8379D"/>
    <w:rsid w:val="1FB4576B"/>
    <w:rsid w:val="21165139"/>
    <w:rsid w:val="21436624"/>
    <w:rsid w:val="21FA5174"/>
    <w:rsid w:val="21FE6EC5"/>
    <w:rsid w:val="221128D9"/>
    <w:rsid w:val="22433AA3"/>
    <w:rsid w:val="228D7C12"/>
    <w:rsid w:val="236D4EC6"/>
    <w:rsid w:val="23C52840"/>
    <w:rsid w:val="23FC6BC6"/>
    <w:rsid w:val="24151B29"/>
    <w:rsid w:val="2422732E"/>
    <w:rsid w:val="24420F7A"/>
    <w:rsid w:val="24A95998"/>
    <w:rsid w:val="24CA5F2F"/>
    <w:rsid w:val="25564070"/>
    <w:rsid w:val="2581345B"/>
    <w:rsid w:val="272519A1"/>
    <w:rsid w:val="27DF292F"/>
    <w:rsid w:val="2865677D"/>
    <w:rsid w:val="286925F3"/>
    <w:rsid w:val="296A3130"/>
    <w:rsid w:val="29A84376"/>
    <w:rsid w:val="2A4D29F5"/>
    <w:rsid w:val="2A685391"/>
    <w:rsid w:val="2AA64B1A"/>
    <w:rsid w:val="2BFD6922"/>
    <w:rsid w:val="2C8551AE"/>
    <w:rsid w:val="2CDB54B3"/>
    <w:rsid w:val="2DA6194D"/>
    <w:rsid w:val="2E4D2E36"/>
    <w:rsid w:val="2E9C7DE2"/>
    <w:rsid w:val="2EBF3CC4"/>
    <w:rsid w:val="2EC81994"/>
    <w:rsid w:val="2EC827B2"/>
    <w:rsid w:val="2F7671FF"/>
    <w:rsid w:val="30372B37"/>
    <w:rsid w:val="303E3398"/>
    <w:rsid w:val="306135B0"/>
    <w:rsid w:val="30D94003"/>
    <w:rsid w:val="30F379A8"/>
    <w:rsid w:val="314F2D98"/>
    <w:rsid w:val="31BF61AD"/>
    <w:rsid w:val="31D07837"/>
    <w:rsid w:val="32C02793"/>
    <w:rsid w:val="32EE43B5"/>
    <w:rsid w:val="33A11BFB"/>
    <w:rsid w:val="33D3425F"/>
    <w:rsid w:val="343D134B"/>
    <w:rsid w:val="34E60259"/>
    <w:rsid w:val="361C2565"/>
    <w:rsid w:val="364E4AD1"/>
    <w:rsid w:val="36BD66D3"/>
    <w:rsid w:val="376D0787"/>
    <w:rsid w:val="37CE380D"/>
    <w:rsid w:val="386F34F3"/>
    <w:rsid w:val="38BC673D"/>
    <w:rsid w:val="39467B23"/>
    <w:rsid w:val="39BB3B08"/>
    <w:rsid w:val="39D0573E"/>
    <w:rsid w:val="3A0C7ACA"/>
    <w:rsid w:val="3A3C3CA6"/>
    <w:rsid w:val="3A905422"/>
    <w:rsid w:val="3B084895"/>
    <w:rsid w:val="3BB46B18"/>
    <w:rsid w:val="3C163032"/>
    <w:rsid w:val="3C9359BF"/>
    <w:rsid w:val="3DFD1085"/>
    <w:rsid w:val="3E226F24"/>
    <w:rsid w:val="42561A17"/>
    <w:rsid w:val="42E824EA"/>
    <w:rsid w:val="432303B1"/>
    <w:rsid w:val="43610623"/>
    <w:rsid w:val="43B14AB2"/>
    <w:rsid w:val="43C24425"/>
    <w:rsid w:val="44493DAE"/>
    <w:rsid w:val="44B94392"/>
    <w:rsid w:val="45303292"/>
    <w:rsid w:val="45433430"/>
    <w:rsid w:val="45655D02"/>
    <w:rsid w:val="456613D5"/>
    <w:rsid w:val="45EA6D47"/>
    <w:rsid w:val="465C4025"/>
    <w:rsid w:val="47A554E2"/>
    <w:rsid w:val="47A60B02"/>
    <w:rsid w:val="482C26A9"/>
    <w:rsid w:val="486874EC"/>
    <w:rsid w:val="48781E28"/>
    <w:rsid w:val="492C4894"/>
    <w:rsid w:val="49CA70FA"/>
    <w:rsid w:val="4AB345C3"/>
    <w:rsid w:val="4B43245C"/>
    <w:rsid w:val="4B547AD1"/>
    <w:rsid w:val="4C6B707A"/>
    <w:rsid w:val="4C900D9C"/>
    <w:rsid w:val="4CAF1CF1"/>
    <w:rsid w:val="4CF94E98"/>
    <w:rsid w:val="4D85179F"/>
    <w:rsid w:val="4E016BA2"/>
    <w:rsid w:val="4F3332D4"/>
    <w:rsid w:val="50743487"/>
    <w:rsid w:val="50910D99"/>
    <w:rsid w:val="50C555D5"/>
    <w:rsid w:val="50C7248C"/>
    <w:rsid w:val="519C5F53"/>
    <w:rsid w:val="521F1DE1"/>
    <w:rsid w:val="52534090"/>
    <w:rsid w:val="52D41A99"/>
    <w:rsid w:val="53EB472C"/>
    <w:rsid w:val="540207F4"/>
    <w:rsid w:val="56F006D9"/>
    <w:rsid w:val="574D51A3"/>
    <w:rsid w:val="57547B50"/>
    <w:rsid w:val="58325965"/>
    <w:rsid w:val="588541DC"/>
    <w:rsid w:val="59D34F54"/>
    <w:rsid w:val="5A502C42"/>
    <w:rsid w:val="5AEC5DA9"/>
    <w:rsid w:val="5B0343B3"/>
    <w:rsid w:val="5BF87A29"/>
    <w:rsid w:val="5D271822"/>
    <w:rsid w:val="5D4F34CA"/>
    <w:rsid w:val="5DCC01BB"/>
    <w:rsid w:val="5E152040"/>
    <w:rsid w:val="5E183E5A"/>
    <w:rsid w:val="5E4C104E"/>
    <w:rsid w:val="5EA54B25"/>
    <w:rsid w:val="60173DC6"/>
    <w:rsid w:val="60DD6F66"/>
    <w:rsid w:val="615C695C"/>
    <w:rsid w:val="62187564"/>
    <w:rsid w:val="625223E1"/>
    <w:rsid w:val="62694DBA"/>
    <w:rsid w:val="628F5094"/>
    <w:rsid w:val="63862543"/>
    <w:rsid w:val="63A33245"/>
    <w:rsid w:val="63CE4634"/>
    <w:rsid w:val="63F836E0"/>
    <w:rsid w:val="64324A0B"/>
    <w:rsid w:val="646B15FD"/>
    <w:rsid w:val="648B343B"/>
    <w:rsid w:val="65050F0C"/>
    <w:rsid w:val="65096069"/>
    <w:rsid w:val="662D4DCE"/>
    <w:rsid w:val="669E08D7"/>
    <w:rsid w:val="67115C17"/>
    <w:rsid w:val="67135CAD"/>
    <w:rsid w:val="681141A8"/>
    <w:rsid w:val="68E875AC"/>
    <w:rsid w:val="69307C67"/>
    <w:rsid w:val="69A71109"/>
    <w:rsid w:val="6AD31F27"/>
    <w:rsid w:val="6EC236A3"/>
    <w:rsid w:val="6ECA4273"/>
    <w:rsid w:val="6F4B435D"/>
    <w:rsid w:val="705F1A8C"/>
    <w:rsid w:val="70800A9A"/>
    <w:rsid w:val="709D6C7E"/>
    <w:rsid w:val="70DC1426"/>
    <w:rsid w:val="70F926D9"/>
    <w:rsid w:val="70FB6DE2"/>
    <w:rsid w:val="71FF6D3C"/>
    <w:rsid w:val="72387920"/>
    <w:rsid w:val="725A4033"/>
    <w:rsid w:val="7295654E"/>
    <w:rsid w:val="729E638E"/>
    <w:rsid w:val="73E06283"/>
    <w:rsid w:val="74296E1B"/>
    <w:rsid w:val="74D67180"/>
    <w:rsid w:val="756673CA"/>
    <w:rsid w:val="75906CF4"/>
    <w:rsid w:val="763826E0"/>
    <w:rsid w:val="764922BB"/>
    <w:rsid w:val="76592138"/>
    <w:rsid w:val="76C91AA1"/>
    <w:rsid w:val="774B08CF"/>
    <w:rsid w:val="79AE5224"/>
    <w:rsid w:val="7BA25643"/>
    <w:rsid w:val="7BCB15CB"/>
    <w:rsid w:val="7C12537F"/>
    <w:rsid w:val="7CD62E85"/>
    <w:rsid w:val="7CED04C5"/>
    <w:rsid w:val="7D7A1C1B"/>
    <w:rsid w:val="7DA82B93"/>
    <w:rsid w:val="7E0C582F"/>
    <w:rsid w:val="7F7710B9"/>
    <w:rsid w:val="7F8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0D256"/>
  <w15:docId w15:val="{3A9E2D2E-1A5A-4278-B4FD-4EDBBD1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FEBB0-E40B-44EA-800F-9944C9CC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107</TotalTime>
  <Pages>2</Pages>
  <Words>48</Words>
  <Characters>280</Characters>
  <Application>Microsoft Office Word</Application>
  <DocSecurity>0</DocSecurity>
  <Lines>2</Lines>
  <Paragraphs>1</Paragraphs>
  <ScaleCrop>false</ScaleCrop>
  <Company>Lenovo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96</cp:revision>
  <cp:lastPrinted>2018-09-03T09:33:00Z</cp:lastPrinted>
  <dcterms:created xsi:type="dcterms:W3CDTF">2018-09-14T12:05:00Z</dcterms:created>
  <dcterms:modified xsi:type="dcterms:W3CDTF">2019-01-18T08:12:00Z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