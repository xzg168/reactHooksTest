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6DA" w:rsidRDefault="00C266DA">
      <w:pPr>
        <w:rPr>
          <w:color w:val="0070C0"/>
          <w:sz w:val="24"/>
          <w:szCs w:val="24"/>
        </w:rPr>
      </w:pPr>
    </w:p>
    <w:tbl>
      <w:tblPr>
        <w:tblW w:w="2802" w:type="dxa"/>
        <w:jc w:val="right"/>
        <w:tblLayout w:type="fixed"/>
        <w:tblLook w:val="04A0" w:firstRow="1" w:lastRow="0" w:firstColumn="1" w:lastColumn="0" w:noHBand="0" w:noVBand="1"/>
      </w:tblPr>
      <w:tblGrid>
        <w:gridCol w:w="2802"/>
      </w:tblGrid>
      <w:tr w:rsidR="00C266DA">
        <w:trPr>
          <w:trHeight w:val="270"/>
          <w:jc w:val="right"/>
        </w:trPr>
        <w:tc>
          <w:tcPr>
            <w:tcW w:w="2802" w:type="dxa"/>
          </w:tcPr>
          <w:p w:rsidR="00C266DA" w:rsidRDefault="005A24D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密级：</w:t>
            </w: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 xml:space="preserve"> </w:t>
            </w:r>
            <w:bookmarkStart w:id="0" w:name="mj"/>
            <w:bookmarkStart w:id="1" w:name="mibie"/>
            <w:bookmarkEnd w:id="0"/>
            <w:bookmarkEnd w:id="1"/>
          </w:p>
          <w:p w:rsidR="00C266DA" w:rsidRDefault="005A24DF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缓急：</w:t>
            </w: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 xml:space="preserve"> </w:t>
            </w:r>
            <w:bookmarkStart w:id="2" w:name="jjcd"/>
            <w:bookmarkStart w:id="3" w:name="jihuan"/>
            <w:bookmarkEnd w:id="2"/>
            <w:bookmarkEnd w:id="3"/>
          </w:p>
        </w:tc>
      </w:tr>
    </w:tbl>
    <w:p w:rsidR="00C266DA" w:rsidRDefault="00C266DA">
      <w:pPr>
        <w:rPr>
          <w:vanish/>
        </w:rPr>
      </w:pPr>
    </w:p>
    <w:tbl>
      <w:tblPr>
        <w:tblpPr w:leftFromText="180" w:rightFromText="180" w:vertAnchor="text" w:horzAnchor="margin" w:tblpXSpec="center" w:tblpY="209"/>
        <w:tblW w:w="102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3"/>
        <w:gridCol w:w="345"/>
        <w:gridCol w:w="705"/>
        <w:gridCol w:w="802"/>
        <w:gridCol w:w="1276"/>
        <w:gridCol w:w="763"/>
        <w:gridCol w:w="1080"/>
        <w:gridCol w:w="73"/>
        <w:gridCol w:w="1559"/>
        <w:gridCol w:w="352"/>
        <w:gridCol w:w="2058"/>
      </w:tblGrid>
      <w:tr w:rsidR="00C266DA">
        <w:trPr>
          <w:trHeight w:val="709"/>
        </w:trPr>
        <w:tc>
          <w:tcPr>
            <w:tcW w:w="1024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266DA" w:rsidRDefault="005A24DF">
            <w:pPr>
              <w:jc w:val="center"/>
              <w:rPr>
                <w:rFonts w:ascii="宋体" w:hAnsi="宋体" w:cs="宋体"/>
                <w:b/>
                <w:color w:val="0070C0"/>
                <w:kern w:val="0"/>
                <w:sz w:val="52"/>
                <w:szCs w:val="52"/>
              </w:rPr>
            </w:pPr>
            <w:bookmarkStart w:id="4" w:name="qbjgmc"/>
            <w:bookmarkEnd w:id="4"/>
            <w:r>
              <w:rPr>
                <w:rFonts w:ascii="宋体" w:hAnsi="宋体" w:cs="宋体" w:hint="eastAsia"/>
                <w:b/>
                <w:color w:val="0070C0"/>
                <w:kern w:val="0"/>
                <w:sz w:val="52"/>
                <w:szCs w:val="52"/>
              </w:rPr>
              <w:t>签报</w:t>
            </w:r>
          </w:p>
        </w:tc>
      </w:tr>
      <w:tr w:rsidR="00C266DA">
        <w:trPr>
          <w:trHeight w:val="397"/>
        </w:trPr>
        <w:tc>
          <w:tcPr>
            <w:tcW w:w="1578" w:type="dxa"/>
            <w:gridSpan w:val="2"/>
            <w:tcBorders>
              <w:top w:val="nil"/>
              <w:left w:val="nil"/>
              <w:bottom w:val="single" w:sz="4" w:space="0" w:color="0070C0"/>
              <w:right w:val="single" w:sz="4" w:space="0" w:color="FFFFFF"/>
            </w:tcBorders>
            <w:shd w:val="clear" w:color="auto" w:fill="auto"/>
            <w:vAlign w:val="center"/>
          </w:tcPr>
          <w:p w:rsidR="00C266DA" w:rsidRDefault="005A24DF">
            <w:pPr>
              <w:spacing w:line="400" w:lineRule="exact"/>
              <w:rPr>
                <w:sz w:val="30"/>
                <w:szCs w:val="30"/>
              </w:rPr>
            </w:pPr>
            <w:r>
              <w:rPr>
                <w:rFonts w:hint="eastAsia"/>
                <w:color w:val="0070C0"/>
                <w:sz w:val="30"/>
                <w:szCs w:val="30"/>
              </w:rPr>
              <w:t>主办单位：</w:t>
            </w:r>
          </w:p>
        </w:tc>
        <w:tc>
          <w:tcPr>
            <w:tcW w:w="3546" w:type="dxa"/>
            <w:gridSpan w:val="4"/>
            <w:tcBorders>
              <w:top w:val="nil"/>
              <w:left w:val="single" w:sz="4" w:space="0" w:color="FFFFFF"/>
              <w:bottom w:val="single" w:sz="4" w:space="0" w:color="0070C0"/>
              <w:right w:val="nil"/>
            </w:tcBorders>
            <w:shd w:val="clear" w:color="auto" w:fill="auto"/>
            <w:vAlign w:val="center"/>
          </w:tcPr>
          <w:p w:rsidR="00C266DA" w:rsidRDefault="00C266DA">
            <w:pPr>
              <w:spacing w:line="400" w:lineRule="exact"/>
              <w:ind w:leftChars="-51" w:left="-107"/>
              <w:rPr>
                <w:rFonts w:ascii="Times New Roman" w:hAnsi="Times New Roman"/>
                <w:color w:val="000000"/>
                <w:sz w:val="30"/>
                <w:szCs w:val="30"/>
              </w:rPr>
            </w:pPr>
            <w:bookmarkStart w:id="5" w:name="zhuban"/>
            <w:bookmarkStart w:id="6" w:name="zbdw"/>
            <w:bookmarkEnd w:id="5"/>
            <w:bookmarkEnd w:id="6"/>
          </w:p>
        </w:tc>
        <w:tc>
          <w:tcPr>
            <w:tcW w:w="5122" w:type="dxa"/>
            <w:gridSpan w:val="5"/>
            <w:tcBorders>
              <w:top w:val="nil"/>
              <w:left w:val="nil"/>
              <w:bottom w:val="single" w:sz="4" w:space="0" w:color="0070C0"/>
              <w:right w:val="nil"/>
            </w:tcBorders>
            <w:shd w:val="clear" w:color="auto" w:fill="auto"/>
            <w:vAlign w:val="center"/>
          </w:tcPr>
          <w:p w:rsidR="00C266DA" w:rsidRPr="00BB1D06" w:rsidRDefault="00C266DA">
            <w:pPr>
              <w:wordWrap w:val="0"/>
              <w:spacing w:line="400" w:lineRule="exact"/>
              <w:jc w:val="right"/>
              <w:rPr>
                <w:color w:val="0070C0"/>
                <w:sz w:val="30"/>
                <w:szCs w:val="30"/>
              </w:rPr>
            </w:pPr>
            <w:bookmarkStart w:id="7" w:name="wh"/>
            <w:bookmarkEnd w:id="7"/>
          </w:p>
        </w:tc>
      </w:tr>
      <w:tr w:rsidR="00C266DA">
        <w:trPr>
          <w:trHeight w:val="3766"/>
        </w:trPr>
        <w:tc>
          <w:tcPr>
            <w:tcW w:w="1024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266DA" w:rsidRDefault="005A24DF">
            <w:pPr>
              <w:rPr>
                <w:color w:val="0070C0"/>
                <w:sz w:val="30"/>
                <w:szCs w:val="30"/>
              </w:rPr>
            </w:pPr>
            <w:r>
              <w:rPr>
                <w:rFonts w:hint="eastAsia"/>
                <w:color w:val="0070C0"/>
                <w:sz w:val="30"/>
                <w:szCs w:val="30"/>
              </w:rPr>
              <w:t>局领导批示</w:t>
            </w:r>
          </w:p>
          <w:p w:rsidR="00C266DA" w:rsidRDefault="00C266D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8" w:name="mainBoardIdea"/>
            <w:bookmarkEnd w:id="8"/>
          </w:p>
        </w:tc>
      </w:tr>
      <w:tr w:rsidR="00C266DA">
        <w:trPr>
          <w:trHeight w:hRule="exact" w:val="1134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266DA" w:rsidRDefault="005A24DF">
            <w:pPr>
              <w:rPr>
                <w:color w:val="0070C0"/>
                <w:sz w:val="30"/>
                <w:szCs w:val="30"/>
              </w:rPr>
            </w:pPr>
            <w:r>
              <w:rPr>
                <w:rFonts w:hint="eastAsia"/>
                <w:color w:val="0070C0"/>
                <w:sz w:val="30"/>
                <w:szCs w:val="30"/>
              </w:rPr>
              <w:t>呈</w:t>
            </w:r>
            <w:r>
              <w:rPr>
                <w:rFonts w:ascii="宋体" w:hAnsi="宋体" w:hint="eastAsia"/>
                <w:color w:val="0070C0"/>
                <w:sz w:val="30"/>
                <w:szCs w:val="30"/>
              </w:rPr>
              <w:t xml:space="preserve">  </w:t>
            </w:r>
            <w:r>
              <w:rPr>
                <w:rFonts w:hint="eastAsia"/>
                <w:color w:val="0070C0"/>
                <w:sz w:val="30"/>
                <w:szCs w:val="30"/>
              </w:rPr>
              <w:t>送</w:t>
            </w:r>
          </w:p>
        </w:tc>
        <w:tc>
          <w:tcPr>
            <w:tcW w:w="901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266DA" w:rsidRDefault="00C266DA">
            <w:pPr>
              <w:textAlignment w:val="center"/>
              <w:rPr>
                <w:rFonts w:ascii="Times New Roman" w:eastAsia="黑体" w:hAnsi="Times New Roman"/>
                <w:color w:val="000000"/>
                <w:sz w:val="32"/>
                <w:szCs w:val="32"/>
              </w:rPr>
            </w:pPr>
            <w:bookmarkStart w:id="9" w:name="csld"/>
            <w:bookmarkEnd w:id="9"/>
          </w:p>
        </w:tc>
      </w:tr>
      <w:tr w:rsidR="00C266DA">
        <w:trPr>
          <w:trHeight w:val="2946"/>
        </w:trPr>
        <w:tc>
          <w:tcPr>
            <w:tcW w:w="4361" w:type="dxa"/>
            <w:gridSpan w:val="5"/>
            <w:tcBorders>
              <w:top w:val="single" w:sz="4" w:space="0" w:color="0070C0"/>
              <w:left w:val="nil"/>
              <w:bottom w:val="nil"/>
              <w:right w:val="single" w:sz="4" w:space="0" w:color="0070C0"/>
            </w:tcBorders>
            <w:shd w:val="clear" w:color="auto" w:fill="auto"/>
          </w:tcPr>
          <w:p w:rsidR="00C266DA" w:rsidRDefault="005A24DF">
            <w:pPr>
              <w:spacing w:line="400" w:lineRule="exact"/>
              <w:rPr>
                <w:color w:val="0070C0"/>
                <w:sz w:val="30"/>
                <w:szCs w:val="30"/>
              </w:rPr>
            </w:pPr>
            <w:r>
              <w:rPr>
                <w:rFonts w:hint="eastAsia"/>
                <w:color w:val="0070C0"/>
                <w:sz w:val="30"/>
                <w:szCs w:val="30"/>
              </w:rPr>
              <w:t>综合处核稿</w:t>
            </w:r>
          </w:p>
          <w:p w:rsidR="00C266DA" w:rsidRDefault="00C266DA">
            <w:pPr>
              <w:spacing w:line="50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C266DA" w:rsidRDefault="00C266DA">
            <w:pPr>
              <w:spacing w:line="500" w:lineRule="exact"/>
              <w:rPr>
                <w:rFonts w:ascii="Times New Roman" w:hAnsi="Times New Roman"/>
                <w:sz w:val="28"/>
                <w:szCs w:val="28"/>
              </w:rPr>
            </w:pPr>
            <w:bookmarkStart w:id="10" w:name="sectionSign"/>
            <w:bookmarkEnd w:id="10"/>
          </w:p>
        </w:tc>
        <w:tc>
          <w:tcPr>
            <w:tcW w:w="1843" w:type="dxa"/>
            <w:gridSpan w:val="2"/>
            <w:tcBorders>
              <w:top w:val="single" w:sz="4" w:space="0" w:color="0070C0"/>
              <w:left w:val="single" w:sz="4" w:space="0" w:color="0070C0"/>
              <w:bottom w:val="nil"/>
              <w:right w:val="nil"/>
            </w:tcBorders>
            <w:shd w:val="clear" w:color="auto" w:fill="auto"/>
          </w:tcPr>
          <w:p w:rsidR="00C266DA" w:rsidRDefault="005A24DF">
            <w:pPr>
              <w:spacing w:line="440" w:lineRule="exact"/>
              <w:rPr>
                <w:color w:val="0070C0"/>
                <w:sz w:val="30"/>
                <w:szCs w:val="30"/>
              </w:rPr>
            </w:pPr>
            <w:r>
              <w:rPr>
                <w:rFonts w:hint="eastAsia"/>
                <w:color w:val="0070C0"/>
                <w:sz w:val="30"/>
                <w:szCs w:val="30"/>
              </w:rPr>
              <w:t>会签处室</w:t>
            </w:r>
          </w:p>
          <w:p w:rsidR="00C266DA" w:rsidRDefault="00C266DA">
            <w:pPr>
              <w:widowControl/>
              <w:spacing w:line="400" w:lineRule="exact"/>
              <w:contextualSpacing/>
              <w:jc w:val="left"/>
              <w:rPr>
                <w:rFonts w:ascii="Times New Roman" w:hAnsi="Times New Roman"/>
                <w:sz w:val="24"/>
                <w:szCs w:val="24"/>
              </w:rPr>
            </w:pPr>
            <w:bookmarkStart w:id="11" w:name="hnhq"/>
            <w:bookmarkEnd w:id="11"/>
          </w:p>
        </w:tc>
        <w:tc>
          <w:tcPr>
            <w:tcW w:w="1984" w:type="dxa"/>
            <w:gridSpan w:val="3"/>
            <w:tcBorders>
              <w:top w:val="single" w:sz="4" w:space="0" w:color="0070C0"/>
              <w:left w:val="nil"/>
              <w:bottom w:val="nil"/>
              <w:right w:val="nil"/>
            </w:tcBorders>
            <w:shd w:val="clear" w:color="auto" w:fill="auto"/>
          </w:tcPr>
          <w:p w:rsidR="00C266DA" w:rsidRDefault="00C266DA">
            <w:pPr>
              <w:spacing w:line="440" w:lineRule="exact"/>
              <w:rPr>
                <w:color w:val="0070C0"/>
                <w:sz w:val="30"/>
                <w:szCs w:val="30"/>
              </w:rPr>
            </w:pPr>
          </w:p>
          <w:p w:rsidR="00C266DA" w:rsidRDefault="00C266DA">
            <w:pPr>
              <w:widowControl/>
              <w:spacing w:line="400" w:lineRule="exact"/>
              <w:contextualSpacing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12" w:name="hnhq1"/>
            <w:bookmarkEnd w:id="12"/>
          </w:p>
        </w:tc>
        <w:tc>
          <w:tcPr>
            <w:tcW w:w="2058" w:type="dxa"/>
            <w:tcBorders>
              <w:top w:val="single" w:sz="4" w:space="0" w:color="0070C0"/>
              <w:left w:val="nil"/>
              <w:bottom w:val="nil"/>
              <w:right w:val="nil"/>
            </w:tcBorders>
            <w:shd w:val="clear" w:color="auto" w:fill="auto"/>
          </w:tcPr>
          <w:p w:rsidR="00C266DA" w:rsidRDefault="00C266DA">
            <w:pPr>
              <w:spacing w:line="440" w:lineRule="exact"/>
              <w:rPr>
                <w:color w:val="0070C0"/>
                <w:sz w:val="30"/>
                <w:szCs w:val="30"/>
              </w:rPr>
            </w:pPr>
          </w:p>
          <w:p w:rsidR="00C266DA" w:rsidRDefault="00C266DA">
            <w:pPr>
              <w:widowControl/>
              <w:spacing w:line="400" w:lineRule="exact"/>
              <w:contextualSpacing/>
              <w:jc w:val="left"/>
              <w:rPr>
                <w:rFonts w:ascii="Times New Roman" w:hAnsi="Times New Roman"/>
                <w:sz w:val="24"/>
                <w:szCs w:val="24"/>
              </w:rPr>
            </w:pPr>
            <w:bookmarkStart w:id="13" w:name="hnhq2"/>
            <w:bookmarkEnd w:id="13"/>
          </w:p>
        </w:tc>
      </w:tr>
      <w:tr w:rsidR="00C266DA">
        <w:trPr>
          <w:trHeight w:val="1386"/>
        </w:trPr>
        <w:tc>
          <w:tcPr>
            <w:tcW w:w="1233" w:type="dxa"/>
            <w:tcBorders>
              <w:top w:val="single" w:sz="4" w:space="0" w:color="0070C0"/>
              <w:left w:val="nil"/>
              <w:bottom w:val="single" w:sz="4" w:space="0" w:color="0070C0"/>
              <w:right w:val="single" w:sz="4" w:space="0" w:color="FFFFFF"/>
            </w:tcBorders>
            <w:shd w:val="clear" w:color="auto" w:fill="auto"/>
            <w:vAlign w:val="center"/>
          </w:tcPr>
          <w:p w:rsidR="00C266DA" w:rsidRDefault="005A24DF">
            <w:pPr>
              <w:rPr>
                <w:color w:val="0070C0"/>
                <w:sz w:val="30"/>
                <w:szCs w:val="30"/>
              </w:rPr>
            </w:pPr>
            <w:r>
              <w:rPr>
                <w:rFonts w:hint="eastAsia"/>
                <w:color w:val="0070C0"/>
                <w:sz w:val="30"/>
                <w:szCs w:val="30"/>
              </w:rPr>
              <w:t>标</w:t>
            </w:r>
            <w:r>
              <w:rPr>
                <w:rFonts w:ascii="宋体" w:hAnsi="宋体" w:hint="eastAsia"/>
                <w:color w:val="0070C0"/>
                <w:sz w:val="30"/>
                <w:szCs w:val="30"/>
              </w:rPr>
              <w:t xml:space="preserve">  </w:t>
            </w:r>
            <w:r>
              <w:rPr>
                <w:rFonts w:hint="eastAsia"/>
                <w:color w:val="0070C0"/>
                <w:sz w:val="30"/>
                <w:szCs w:val="30"/>
              </w:rPr>
              <w:t>题</w:t>
            </w:r>
          </w:p>
        </w:tc>
        <w:tc>
          <w:tcPr>
            <w:tcW w:w="9013" w:type="dxa"/>
            <w:gridSpan w:val="10"/>
            <w:tcBorders>
              <w:top w:val="single" w:sz="4" w:space="0" w:color="0070C0"/>
              <w:left w:val="single" w:sz="4" w:space="0" w:color="FFFFFF"/>
              <w:bottom w:val="single" w:sz="4" w:space="0" w:color="0070C0"/>
              <w:right w:val="nil"/>
            </w:tcBorders>
            <w:shd w:val="clear" w:color="auto" w:fill="auto"/>
            <w:vAlign w:val="center"/>
          </w:tcPr>
          <w:p w:rsidR="00C266DA" w:rsidRDefault="00C266DA">
            <w:pPr>
              <w:spacing w:line="400" w:lineRule="exact"/>
              <w:rPr>
                <w:rFonts w:ascii="Times New Roman" w:eastAsia="黑体" w:hAnsi="Times New Roman"/>
                <w:bCs/>
                <w:color w:val="000000"/>
                <w:sz w:val="32"/>
                <w:szCs w:val="32"/>
              </w:rPr>
            </w:pPr>
            <w:bookmarkStart w:id="14" w:name="Subject"/>
            <w:bookmarkStart w:id="15" w:name="bt"/>
            <w:bookmarkEnd w:id="14"/>
            <w:bookmarkEnd w:id="15"/>
          </w:p>
        </w:tc>
      </w:tr>
      <w:tr w:rsidR="00C266DA">
        <w:trPr>
          <w:gridAfter w:val="2"/>
          <w:wAfter w:w="2410" w:type="dxa"/>
          <w:trHeight w:val="460"/>
        </w:trPr>
        <w:tc>
          <w:tcPr>
            <w:tcW w:w="1233" w:type="dxa"/>
            <w:tcBorders>
              <w:top w:val="single" w:sz="4" w:space="0" w:color="0070C0"/>
              <w:left w:val="nil"/>
              <w:bottom w:val="single" w:sz="2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C266DA" w:rsidRDefault="005A24DF">
            <w:pPr>
              <w:spacing w:line="40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主办处室</w:t>
            </w:r>
          </w:p>
        </w:tc>
        <w:tc>
          <w:tcPr>
            <w:tcW w:w="3128" w:type="dxa"/>
            <w:gridSpan w:val="4"/>
            <w:tcBorders>
              <w:top w:val="single" w:sz="4" w:space="0" w:color="0070C0"/>
              <w:left w:val="single" w:sz="4" w:space="0" w:color="FFFFFF"/>
              <w:bottom w:val="single" w:sz="2" w:space="0" w:color="FFFFFF"/>
              <w:right w:val="single" w:sz="4" w:space="0" w:color="0070C0"/>
            </w:tcBorders>
            <w:shd w:val="clear" w:color="auto" w:fill="auto"/>
            <w:vAlign w:val="center"/>
          </w:tcPr>
          <w:p w:rsidR="00C266DA" w:rsidRDefault="00C266DA">
            <w:pPr>
              <w:spacing w:line="400" w:lineRule="exact"/>
              <w:rPr>
                <w:rFonts w:ascii="Times New Roman" w:hAnsi="Times New Roman"/>
                <w:sz w:val="24"/>
                <w:szCs w:val="24"/>
              </w:rPr>
            </w:pPr>
            <w:bookmarkStart w:id="16" w:name="zhubanchushi"/>
            <w:bookmarkStart w:id="17" w:name="zbcs"/>
            <w:bookmarkEnd w:id="16"/>
            <w:bookmarkEnd w:id="17"/>
          </w:p>
        </w:tc>
        <w:tc>
          <w:tcPr>
            <w:tcW w:w="3475" w:type="dxa"/>
            <w:gridSpan w:val="4"/>
            <w:tcBorders>
              <w:top w:val="single" w:sz="4" w:space="0" w:color="0070C0"/>
              <w:left w:val="single" w:sz="4" w:space="0" w:color="0070C0"/>
              <w:bottom w:val="single" w:sz="2" w:space="0" w:color="FFFFFF"/>
              <w:right w:val="nil"/>
            </w:tcBorders>
            <w:shd w:val="clear" w:color="auto" w:fill="auto"/>
            <w:vAlign w:val="center"/>
          </w:tcPr>
          <w:p w:rsidR="00C266DA" w:rsidRDefault="005A24DF">
            <w:pPr>
              <w:spacing w:line="400" w:lineRule="exact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主办处室负责人</w:t>
            </w:r>
          </w:p>
        </w:tc>
      </w:tr>
      <w:tr w:rsidR="00C266DA">
        <w:trPr>
          <w:gridAfter w:val="3"/>
          <w:wAfter w:w="3969" w:type="dxa"/>
          <w:trHeight w:val="286"/>
        </w:trPr>
        <w:tc>
          <w:tcPr>
            <w:tcW w:w="1233" w:type="dxa"/>
            <w:tcBorders>
              <w:top w:val="single" w:sz="2" w:space="0" w:color="FFFFFF"/>
              <w:left w:val="nil"/>
              <w:bottom w:val="nil"/>
              <w:right w:val="single" w:sz="4" w:space="0" w:color="FFFFFF"/>
            </w:tcBorders>
            <w:shd w:val="clear" w:color="auto" w:fill="auto"/>
            <w:vAlign w:val="center"/>
          </w:tcPr>
          <w:p w:rsidR="00C266DA" w:rsidRDefault="00C266DA">
            <w:pPr>
              <w:spacing w:line="400" w:lineRule="exact"/>
              <w:rPr>
                <w:color w:val="0070C0"/>
                <w:sz w:val="24"/>
                <w:szCs w:val="24"/>
              </w:rPr>
            </w:pPr>
          </w:p>
          <w:p w:rsidR="00C266DA" w:rsidRDefault="005A24DF">
            <w:pPr>
              <w:spacing w:line="400" w:lineRule="exact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拟稿人</w:t>
            </w:r>
            <w:r>
              <w:rPr>
                <w:rFonts w:hint="eastAsia"/>
                <w:color w:val="0070C0"/>
                <w:sz w:val="24"/>
                <w:szCs w:val="24"/>
              </w:rPr>
              <w:t xml:space="preserve">   </w:t>
            </w:r>
          </w:p>
        </w:tc>
        <w:tc>
          <w:tcPr>
            <w:tcW w:w="1050" w:type="dxa"/>
            <w:gridSpan w:val="2"/>
            <w:tcBorders>
              <w:top w:val="single" w:sz="2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auto"/>
            <w:vAlign w:val="center"/>
          </w:tcPr>
          <w:p w:rsidR="00C266DA" w:rsidRDefault="00C266DA">
            <w:pPr>
              <w:spacing w:line="40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C266DA" w:rsidRDefault="00C266DA">
            <w:pPr>
              <w:spacing w:line="400" w:lineRule="exact"/>
              <w:rPr>
                <w:rFonts w:ascii="Times New Roman" w:hAnsi="Times New Roman"/>
                <w:sz w:val="24"/>
                <w:szCs w:val="24"/>
              </w:rPr>
            </w:pPr>
            <w:bookmarkStart w:id="18" w:name="ngr"/>
            <w:bookmarkEnd w:id="18"/>
          </w:p>
        </w:tc>
        <w:tc>
          <w:tcPr>
            <w:tcW w:w="802" w:type="dxa"/>
            <w:tcBorders>
              <w:top w:val="single" w:sz="2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auto"/>
            <w:vAlign w:val="center"/>
          </w:tcPr>
          <w:p w:rsidR="00C266DA" w:rsidRDefault="00C266DA">
            <w:pPr>
              <w:spacing w:line="400" w:lineRule="exact"/>
              <w:rPr>
                <w:color w:val="0070C0"/>
                <w:sz w:val="24"/>
                <w:szCs w:val="24"/>
              </w:rPr>
            </w:pPr>
          </w:p>
          <w:p w:rsidR="00C266DA" w:rsidRDefault="005A24DF">
            <w:pPr>
              <w:spacing w:line="40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电话</w:t>
            </w:r>
          </w:p>
        </w:tc>
        <w:tc>
          <w:tcPr>
            <w:tcW w:w="1276" w:type="dxa"/>
            <w:tcBorders>
              <w:top w:val="single" w:sz="2" w:space="0" w:color="FFFFFF"/>
              <w:left w:val="single" w:sz="4" w:space="0" w:color="FFFFFF"/>
              <w:bottom w:val="nil"/>
              <w:right w:val="single" w:sz="4" w:space="0" w:color="0070C0"/>
            </w:tcBorders>
            <w:shd w:val="clear" w:color="auto" w:fill="auto"/>
            <w:vAlign w:val="center"/>
          </w:tcPr>
          <w:p w:rsidR="00C266DA" w:rsidRDefault="00C266DA">
            <w:pPr>
              <w:spacing w:line="40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C266DA" w:rsidRDefault="00C266DA">
            <w:pPr>
              <w:spacing w:line="400" w:lineRule="exact"/>
              <w:rPr>
                <w:rFonts w:ascii="Times New Roman" w:hAnsi="Times New Roman"/>
                <w:sz w:val="24"/>
                <w:szCs w:val="24"/>
              </w:rPr>
            </w:pPr>
            <w:bookmarkStart w:id="19" w:name="ngrdh"/>
            <w:bookmarkEnd w:id="19"/>
          </w:p>
        </w:tc>
        <w:tc>
          <w:tcPr>
            <w:tcW w:w="1916" w:type="dxa"/>
            <w:gridSpan w:val="3"/>
            <w:tcBorders>
              <w:top w:val="single" w:sz="2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auto"/>
            <w:vAlign w:val="center"/>
          </w:tcPr>
          <w:p w:rsidR="00C266DA" w:rsidRDefault="00C266DA">
            <w:pPr>
              <w:spacing w:line="400" w:lineRule="exact"/>
              <w:rPr>
                <w:rFonts w:ascii="Times New Roman" w:hAnsi="Times New Roman"/>
                <w:sz w:val="24"/>
                <w:szCs w:val="24"/>
              </w:rPr>
            </w:pPr>
            <w:bookmarkStart w:id="20" w:name="sponsorSign"/>
            <w:bookmarkEnd w:id="20"/>
          </w:p>
        </w:tc>
      </w:tr>
      <w:tr w:rsidR="00C266DA">
        <w:trPr>
          <w:trHeight w:val="969"/>
        </w:trPr>
        <w:tc>
          <w:tcPr>
            <w:tcW w:w="1233" w:type="dxa"/>
            <w:tcBorders>
              <w:top w:val="single" w:sz="4" w:space="0" w:color="0070C0"/>
              <w:left w:val="nil"/>
              <w:bottom w:val="single" w:sz="4" w:space="0" w:color="0070C0"/>
              <w:right w:val="single" w:sz="4" w:space="0" w:color="FFFFFF"/>
            </w:tcBorders>
            <w:shd w:val="clear" w:color="auto" w:fill="auto"/>
            <w:vAlign w:val="center"/>
          </w:tcPr>
          <w:p w:rsidR="00C266DA" w:rsidRDefault="005A24DF">
            <w:pPr>
              <w:rPr>
                <w:color w:val="0070C0"/>
                <w:sz w:val="28"/>
                <w:szCs w:val="28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分</w:t>
            </w:r>
            <w:r>
              <w:rPr>
                <w:rFonts w:ascii="宋体" w:hAnsi="宋体" w:hint="eastAsia"/>
                <w:color w:val="0070C0"/>
                <w:sz w:val="24"/>
                <w:szCs w:val="24"/>
              </w:rPr>
              <w:t xml:space="preserve">    </w:t>
            </w:r>
            <w:r>
              <w:rPr>
                <w:rFonts w:hint="eastAsia"/>
                <w:color w:val="0070C0"/>
                <w:sz w:val="24"/>
                <w:szCs w:val="24"/>
              </w:rPr>
              <w:t>送</w:t>
            </w:r>
          </w:p>
        </w:tc>
        <w:tc>
          <w:tcPr>
            <w:tcW w:w="9013" w:type="dxa"/>
            <w:gridSpan w:val="10"/>
            <w:tcBorders>
              <w:top w:val="single" w:sz="4" w:space="0" w:color="0070C0"/>
              <w:left w:val="single" w:sz="4" w:space="0" w:color="FFFFFF"/>
              <w:bottom w:val="single" w:sz="4" w:space="0" w:color="0070C0"/>
              <w:right w:val="nil"/>
            </w:tcBorders>
            <w:shd w:val="clear" w:color="auto" w:fill="auto"/>
            <w:vAlign w:val="center"/>
          </w:tcPr>
          <w:p w:rsidR="00C266DA" w:rsidRDefault="00C266D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21" w:name="fsld"/>
            <w:bookmarkEnd w:id="21"/>
          </w:p>
        </w:tc>
      </w:tr>
      <w:tr w:rsidR="00C266DA">
        <w:trPr>
          <w:trHeight w:val="851"/>
        </w:trPr>
        <w:tc>
          <w:tcPr>
            <w:tcW w:w="1233" w:type="dxa"/>
            <w:tcBorders>
              <w:top w:val="single" w:sz="4" w:space="0" w:color="0070C0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C266DA" w:rsidRDefault="005A24DF">
            <w:pPr>
              <w:jc w:val="left"/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批示印送</w:t>
            </w:r>
          </w:p>
          <w:p w:rsidR="00C266DA" w:rsidRDefault="005A24DF">
            <w:pPr>
              <w:rPr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共</w:t>
            </w:r>
            <w:r>
              <w:rPr>
                <w:rFonts w:ascii="宋体" w:hAnsi="宋体" w:hint="eastAsia"/>
                <w:color w:val="0070C0"/>
                <w:sz w:val="24"/>
                <w:szCs w:val="24"/>
              </w:rPr>
              <w:t xml:space="preserve">    </w:t>
            </w:r>
            <w:r>
              <w:rPr>
                <w:rFonts w:hint="eastAsia"/>
                <w:color w:val="0070C0"/>
                <w:sz w:val="24"/>
                <w:szCs w:val="24"/>
              </w:rPr>
              <w:t>页</w:t>
            </w:r>
          </w:p>
        </w:tc>
        <w:tc>
          <w:tcPr>
            <w:tcW w:w="9013" w:type="dxa"/>
            <w:gridSpan w:val="10"/>
            <w:tcBorders>
              <w:top w:val="single" w:sz="4" w:space="0" w:color="0070C0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auto"/>
            <w:vAlign w:val="center"/>
          </w:tcPr>
          <w:p w:rsidR="00C266DA" w:rsidRPr="00BA183D" w:rsidRDefault="00BA183D">
            <w:pPr>
              <w:ind w:firstLineChars="50" w:firstLine="80"/>
              <w:jc w:val="right"/>
              <w:rPr>
                <w:rFonts w:ascii="Times New Roman" w:hAnsi="Times New Roman"/>
                <w:color w:val="0070C0"/>
                <w:sz w:val="16"/>
                <w:szCs w:val="16"/>
              </w:rPr>
            </w:pPr>
            <w:r w:rsidRPr="00BA183D">
              <w:rPr>
                <w:rFonts w:ascii="Times New Roman" w:hAnsi="Times New Roman"/>
                <w:color w:val="0070C0"/>
                <w:sz w:val="16"/>
                <w:szCs w:val="16"/>
              </w:rPr>
              <w:t>KJQ-1</w:t>
            </w:r>
            <w:r w:rsidR="00957D05">
              <w:rPr>
                <w:rFonts w:ascii="Times New Roman" w:hAnsi="Times New Roman" w:hint="eastAsia"/>
                <w:color w:val="0070C0"/>
                <w:sz w:val="16"/>
                <w:szCs w:val="16"/>
              </w:rPr>
              <w:t>9</w:t>
            </w:r>
            <w:r w:rsidRPr="00BA183D">
              <w:rPr>
                <w:rFonts w:ascii="Times New Roman" w:hAnsi="Times New Roman"/>
                <w:color w:val="0070C0"/>
                <w:sz w:val="16"/>
                <w:szCs w:val="16"/>
              </w:rPr>
              <w:t>02</w:t>
            </w:r>
          </w:p>
        </w:tc>
      </w:tr>
    </w:tbl>
    <w:p w:rsidR="00C266DA" w:rsidRDefault="00C266DA">
      <w:pPr>
        <w:jc w:val="left"/>
        <w:rPr>
          <w:rFonts w:ascii="Times New Roman" w:hAnsi="Times New Roman"/>
          <w:color w:val="0070C0"/>
          <w:sz w:val="24"/>
          <w:szCs w:val="24"/>
        </w:rPr>
        <w:sectPr w:rsidR="00C266DA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421B53" w:rsidRDefault="00421B53">
      <w:pPr>
        <w:widowControl/>
        <w:jc w:val="left"/>
        <w:rPr>
          <w:rFonts w:ascii="宋体" w:hAnsi="宋体"/>
          <w:b/>
          <w:bCs/>
          <w:kern w:val="44"/>
          <w:sz w:val="28"/>
          <w:szCs w:val="44"/>
        </w:rPr>
      </w:pPr>
      <w:r>
        <w:rPr>
          <w:rFonts w:ascii="宋体" w:hAnsi="宋体"/>
          <w:sz w:val="28"/>
        </w:rPr>
        <w:lastRenderedPageBreak/>
        <w:br w:type="page"/>
      </w:r>
    </w:p>
    <w:p w:rsidR="00C266DA" w:rsidRDefault="005A24DF">
      <w:pPr>
        <w:pStyle w:val="1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lastRenderedPageBreak/>
        <w:t>[会签意见]</w:t>
      </w:r>
    </w:p>
    <w:p w:rsidR="00C266DA" w:rsidRDefault="00C266DA">
      <w:bookmarkStart w:id="22" w:name="inBankHqIdea"/>
      <w:bookmarkStart w:id="23" w:name="bdwIdea"/>
      <w:bookmarkStart w:id="24" w:name="banliIdea"/>
      <w:bookmarkEnd w:id="22"/>
      <w:bookmarkEnd w:id="23"/>
      <w:bookmarkEnd w:id="24"/>
    </w:p>
    <w:p w:rsidR="00C266DA" w:rsidRDefault="007C4699">
      <w:pPr>
        <w:pStyle w:val="1"/>
        <w:rPr>
          <w:rFonts w:ascii="宋体" w:hAnsi="宋体"/>
          <w:sz w:val="28"/>
        </w:rPr>
      </w:pPr>
      <w:bookmarkStart w:id="25" w:name="body"/>
      <w:bookmarkStart w:id="26" w:name="_GoBack"/>
      <w:bookmarkEnd w:id="25"/>
      <w:bookmarkEnd w:id="26"/>
      <w:r>
        <w:rPr>
          <w:rFonts w:ascii="宋体" w:hAnsi="宋体" w:hint="eastAsia"/>
          <w:sz w:val="28"/>
        </w:rPr>
        <w:t xml:space="preserve"> </w:t>
      </w:r>
      <w:r w:rsidR="005A24DF">
        <w:rPr>
          <w:rFonts w:ascii="宋体" w:hAnsi="宋体" w:hint="eastAsia"/>
          <w:sz w:val="28"/>
        </w:rPr>
        <w:t>[会签意见处理]</w:t>
      </w:r>
    </w:p>
    <w:p w:rsidR="00C266DA" w:rsidRDefault="00C266DA">
      <w:bookmarkStart w:id="27" w:name="yjcnsm"/>
      <w:bookmarkEnd w:id="27"/>
    </w:p>
    <w:p w:rsidR="00C266DA" w:rsidRDefault="005A24DF">
      <w:pPr>
        <w:pStyle w:val="1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[签报内容]</w:t>
      </w:r>
    </w:p>
    <w:p w:rsidR="00C266DA" w:rsidRDefault="00C266DA">
      <w:pPr>
        <w:rPr>
          <w:rFonts w:ascii="仿宋_GB2312" w:eastAsia="仿宋_GB2312" w:hAnsi="Times New Roman"/>
          <w:sz w:val="30"/>
          <w:szCs w:val="30"/>
        </w:rPr>
      </w:pPr>
      <w:bookmarkStart w:id="28" w:name="zhengwen"/>
      <w:bookmarkEnd w:id="28"/>
    </w:p>
    <w:p w:rsidR="00C266DA" w:rsidRDefault="005A24DF">
      <w:pPr>
        <w:pStyle w:val="1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[</w:t>
      </w:r>
      <w:r w:rsidR="00AC6F5A">
        <w:rPr>
          <w:rFonts w:ascii="宋体" w:hAnsi="宋体" w:hint="eastAsia"/>
          <w:sz w:val="28"/>
        </w:rPr>
        <w:t>参阅件/</w:t>
      </w:r>
      <w:r>
        <w:rPr>
          <w:rFonts w:ascii="宋体" w:hAnsi="宋体" w:hint="eastAsia"/>
          <w:sz w:val="28"/>
        </w:rPr>
        <w:t>附件]</w:t>
      </w:r>
    </w:p>
    <w:p w:rsidR="00C266DA" w:rsidRDefault="00C266DA">
      <w:pPr>
        <w:rPr>
          <w:bCs/>
          <w:sz w:val="24"/>
        </w:rPr>
      </w:pPr>
      <w:bookmarkStart w:id="29" w:name="fj"/>
      <w:bookmarkEnd w:id="29"/>
    </w:p>
    <w:sectPr w:rsidR="00C266DA"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42BA" w:rsidRDefault="00FF42BA">
      <w:r>
        <w:separator/>
      </w:r>
    </w:p>
  </w:endnote>
  <w:endnote w:type="continuationSeparator" w:id="0">
    <w:p w:rsidR="00FF42BA" w:rsidRDefault="00FF4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66DA" w:rsidRDefault="005A24DF">
    <w:pPr>
      <w:pStyle w:val="a5"/>
      <w:jc w:val="center"/>
      <w:rPr>
        <w:rFonts w:ascii="Times New Roman" w:hAnsi="Times New Roman"/>
      </w:rPr>
    </w:pP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PAGE   \* MERGEFORMAT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lang w:val="zh-CN"/>
      </w:rPr>
      <w:t>1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42BA" w:rsidRDefault="00FF42BA">
      <w:r>
        <w:separator/>
      </w:r>
    </w:p>
  </w:footnote>
  <w:footnote w:type="continuationSeparator" w:id="0">
    <w:p w:rsidR="00FF42BA" w:rsidRDefault="00FF4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770"/>
    <w:rsid w:val="00015590"/>
    <w:rsid w:val="000203C7"/>
    <w:rsid w:val="00021724"/>
    <w:rsid w:val="00022BE6"/>
    <w:rsid w:val="00026770"/>
    <w:rsid w:val="00032157"/>
    <w:rsid w:val="00040CAA"/>
    <w:rsid w:val="00052D39"/>
    <w:rsid w:val="000532C7"/>
    <w:rsid w:val="00053374"/>
    <w:rsid w:val="00054954"/>
    <w:rsid w:val="00056808"/>
    <w:rsid w:val="000634ED"/>
    <w:rsid w:val="00064C10"/>
    <w:rsid w:val="0006771F"/>
    <w:rsid w:val="00070A8A"/>
    <w:rsid w:val="00070C85"/>
    <w:rsid w:val="00075415"/>
    <w:rsid w:val="00080CA5"/>
    <w:rsid w:val="000839CE"/>
    <w:rsid w:val="00084C8A"/>
    <w:rsid w:val="000855FA"/>
    <w:rsid w:val="00090626"/>
    <w:rsid w:val="00092F5D"/>
    <w:rsid w:val="000A08B3"/>
    <w:rsid w:val="000A0E89"/>
    <w:rsid w:val="000A7529"/>
    <w:rsid w:val="000B7C4F"/>
    <w:rsid w:val="000C54AF"/>
    <w:rsid w:val="000C5962"/>
    <w:rsid w:val="000D228B"/>
    <w:rsid w:val="000E204A"/>
    <w:rsid w:val="000E39A9"/>
    <w:rsid w:val="000E4016"/>
    <w:rsid w:val="000E4487"/>
    <w:rsid w:val="000E4EB1"/>
    <w:rsid w:val="000F0BCD"/>
    <w:rsid w:val="000F0BEB"/>
    <w:rsid w:val="000F0F76"/>
    <w:rsid w:val="000F7A70"/>
    <w:rsid w:val="001109B6"/>
    <w:rsid w:val="00127907"/>
    <w:rsid w:val="00127DC9"/>
    <w:rsid w:val="001301B2"/>
    <w:rsid w:val="0013271A"/>
    <w:rsid w:val="00133685"/>
    <w:rsid w:val="00133FF2"/>
    <w:rsid w:val="00136B4D"/>
    <w:rsid w:val="00137D6A"/>
    <w:rsid w:val="00143649"/>
    <w:rsid w:val="001463A0"/>
    <w:rsid w:val="00151090"/>
    <w:rsid w:val="001519DC"/>
    <w:rsid w:val="001527AB"/>
    <w:rsid w:val="00152F67"/>
    <w:rsid w:val="00157D2A"/>
    <w:rsid w:val="00160E34"/>
    <w:rsid w:val="00165227"/>
    <w:rsid w:val="001666E3"/>
    <w:rsid w:val="00166AAA"/>
    <w:rsid w:val="00176B6C"/>
    <w:rsid w:val="00182AF6"/>
    <w:rsid w:val="00191899"/>
    <w:rsid w:val="00192CDC"/>
    <w:rsid w:val="001936AA"/>
    <w:rsid w:val="00195D71"/>
    <w:rsid w:val="001A0019"/>
    <w:rsid w:val="001A24D1"/>
    <w:rsid w:val="001B0679"/>
    <w:rsid w:val="001B1F2C"/>
    <w:rsid w:val="001B5113"/>
    <w:rsid w:val="001C477D"/>
    <w:rsid w:val="001C4F75"/>
    <w:rsid w:val="001C7473"/>
    <w:rsid w:val="001D1D49"/>
    <w:rsid w:val="001D4AFF"/>
    <w:rsid w:val="001D6DB1"/>
    <w:rsid w:val="001E6ED8"/>
    <w:rsid w:val="001E6FEE"/>
    <w:rsid w:val="001E7432"/>
    <w:rsid w:val="001F1179"/>
    <w:rsid w:val="001F4388"/>
    <w:rsid w:val="001F5786"/>
    <w:rsid w:val="001F62DE"/>
    <w:rsid w:val="00210646"/>
    <w:rsid w:val="002114B4"/>
    <w:rsid w:val="0021367E"/>
    <w:rsid w:val="00215063"/>
    <w:rsid w:val="002159F3"/>
    <w:rsid w:val="002168C9"/>
    <w:rsid w:val="00221489"/>
    <w:rsid w:val="00225AD4"/>
    <w:rsid w:val="00227C9F"/>
    <w:rsid w:val="0023519F"/>
    <w:rsid w:val="002429B2"/>
    <w:rsid w:val="00243BA4"/>
    <w:rsid w:val="00245AC6"/>
    <w:rsid w:val="00245C06"/>
    <w:rsid w:val="0025719D"/>
    <w:rsid w:val="00257485"/>
    <w:rsid w:val="002577F1"/>
    <w:rsid w:val="0026007A"/>
    <w:rsid w:val="00262BFE"/>
    <w:rsid w:val="00263838"/>
    <w:rsid w:val="00263FE1"/>
    <w:rsid w:val="002644BF"/>
    <w:rsid w:val="00265263"/>
    <w:rsid w:val="00266104"/>
    <w:rsid w:val="00273253"/>
    <w:rsid w:val="0027551E"/>
    <w:rsid w:val="002831C0"/>
    <w:rsid w:val="00284A16"/>
    <w:rsid w:val="00285C3A"/>
    <w:rsid w:val="00286A8B"/>
    <w:rsid w:val="0028703B"/>
    <w:rsid w:val="002A10AE"/>
    <w:rsid w:val="002A2188"/>
    <w:rsid w:val="002A4D21"/>
    <w:rsid w:val="002B21FA"/>
    <w:rsid w:val="002B2BE4"/>
    <w:rsid w:val="002B53D1"/>
    <w:rsid w:val="002B6816"/>
    <w:rsid w:val="002C11F0"/>
    <w:rsid w:val="002C52FD"/>
    <w:rsid w:val="002C6CAC"/>
    <w:rsid w:val="002D4079"/>
    <w:rsid w:val="002F3859"/>
    <w:rsid w:val="002F4916"/>
    <w:rsid w:val="002F636D"/>
    <w:rsid w:val="00300332"/>
    <w:rsid w:val="00311A32"/>
    <w:rsid w:val="003123EA"/>
    <w:rsid w:val="003149BD"/>
    <w:rsid w:val="003170D0"/>
    <w:rsid w:val="00317422"/>
    <w:rsid w:val="00317831"/>
    <w:rsid w:val="00324790"/>
    <w:rsid w:val="00326AA6"/>
    <w:rsid w:val="0033533D"/>
    <w:rsid w:val="00340064"/>
    <w:rsid w:val="003434D5"/>
    <w:rsid w:val="003457D0"/>
    <w:rsid w:val="003528CE"/>
    <w:rsid w:val="00353EED"/>
    <w:rsid w:val="00367205"/>
    <w:rsid w:val="00367275"/>
    <w:rsid w:val="003716FD"/>
    <w:rsid w:val="003747DF"/>
    <w:rsid w:val="00375CE1"/>
    <w:rsid w:val="00376724"/>
    <w:rsid w:val="00381E79"/>
    <w:rsid w:val="0038216A"/>
    <w:rsid w:val="00385FCA"/>
    <w:rsid w:val="00387EAF"/>
    <w:rsid w:val="003A1D66"/>
    <w:rsid w:val="003A4986"/>
    <w:rsid w:val="003A5447"/>
    <w:rsid w:val="003B25AD"/>
    <w:rsid w:val="003B4AED"/>
    <w:rsid w:val="003B5AC5"/>
    <w:rsid w:val="003C666D"/>
    <w:rsid w:val="003D7A9C"/>
    <w:rsid w:val="003E12BD"/>
    <w:rsid w:val="003E2142"/>
    <w:rsid w:val="003E4B87"/>
    <w:rsid w:val="003E606A"/>
    <w:rsid w:val="003E76DE"/>
    <w:rsid w:val="003F147E"/>
    <w:rsid w:val="0040104A"/>
    <w:rsid w:val="0040727A"/>
    <w:rsid w:val="004106BC"/>
    <w:rsid w:val="00411B12"/>
    <w:rsid w:val="0041269F"/>
    <w:rsid w:val="004139BC"/>
    <w:rsid w:val="004150FF"/>
    <w:rsid w:val="00416E3D"/>
    <w:rsid w:val="0041745C"/>
    <w:rsid w:val="00420C0E"/>
    <w:rsid w:val="004217E1"/>
    <w:rsid w:val="00421B53"/>
    <w:rsid w:val="00425D4D"/>
    <w:rsid w:val="00431709"/>
    <w:rsid w:val="00431904"/>
    <w:rsid w:val="00441485"/>
    <w:rsid w:val="00442A62"/>
    <w:rsid w:val="00446351"/>
    <w:rsid w:val="00447AE6"/>
    <w:rsid w:val="004515E5"/>
    <w:rsid w:val="00454B87"/>
    <w:rsid w:val="00462E19"/>
    <w:rsid w:val="00464502"/>
    <w:rsid w:val="00464E66"/>
    <w:rsid w:val="00465465"/>
    <w:rsid w:val="00471DB9"/>
    <w:rsid w:val="0047283D"/>
    <w:rsid w:val="004840C8"/>
    <w:rsid w:val="00484396"/>
    <w:rsid w:val="00484827"/>
    <w:rsid w:val="00487D49"/>
    <w:rsid w:val="004967FE"/>
    <w:rsid w:val="004A1E8F"/>
    <w:rsid w:val="004A1FE3"/>
    <w:rsid w:val="004A27EB"/>
    <w:rsid w:val="004A7518"/>
    <w:rsid w:val="004B0F1B"/>
    <w:rsid w:val="004C089E"/>
    <w:rsid w:val="004C0A17"/>
    <w:rsid w:val="004C3266"/>
    <w:rsid w:val="004C524F"/>
    <w:rsid w:val="004C5761"/>
    <w:rsid w:val="004D6DA3"/>
    <w:rsid w:val="004E7A7E"/>
    <w:rsid w:val="004E7F9E"/>
    <w:rsid w:val="004F0A40"/>
    <w:rsid w:val="004F58DA"/>
    <w:rsid w:val="004F680D"/>
    <w:rsid w:val="005016AB"/>
    <w:rsid w:val="0050391A"/>
    <w:rsid w:val="0052037D"/>
    <w:rsid w:val="005207F9"/>
    <w:rsid w:val="00521625"/>
    <w:rsid w:val="00521A3C"/>
    <w:rsid w:val="00523F44"/>
    <w:rsid w:val="00524416"/>
    <w:rsid w:val="00524E3A"/>
    <w:rsid w:val="00526A91"/>
    <w:rsid w:val="00527EF3"/>
    <w:rsid w:val="0053259C"/>
    <w:rsid w:val="00533370"/>
    <w:rsid w:val="005418D0"/>
    <w:rsid w:val="0054199C"/>
    <w:rsid w:val="00541BD3"/>
    <w:rsid w:val="005438FD"/>
    <w:rsid w:val="00543BC5"/>
    <w:rsid w:val="0055342A"/>
    <w:rsid w:val="00554256"/>
    <w:rsid w:val="00567BDC"/>
    <w:rsid w:val="005714DC"/>
    <w:rsid w:val="00573835"/>
    <w:rsid w:val="005748FB"/>
    <w:rsid w:val="00576938"/>
    <w:rsid w:val="005819EB"/>
    <w:rsid w:val="005828E2"/>
    <w:rsid w:val="0059199A"/>
    <w:rsid w:val="00593099"/>
    <w:rsid w:val="0059374D"/>
    <w:rsid w:val="00593BA3"/>
    <w:rsid w:val="005A1CC6"/>
    <w:rsid w:val="005A24DF"/>
    <w:rsid w:val="005A6DD5"/>
    <w:rsid w:val="005B01B5"/>
    <w:rsid w:val="005B119D"/>
    <w:rsid w:val="005B205A"/>
    <w:rsid w:val="005B3E4A"/>
    <w:rsid w:val="005B65C2"/>
    <w:rsid w:val="005B6E21"/>
    <w:rsid w:val="005B7045"/>
    <w:rsid w:val="005B7A6B"/>
    <w:rsid w:val="005C4CDF"/>
    <w:rsid w:val="005C614B"/>
    <w:rsid w:val="005C6B4E"/>
    <w:rsid w:val="005C70D7"/>
    <w:rsid w:val="005D235A"/>
    <w:rsid w:val="005D356B"/>
    <w:rsid w:val="005E04F7"/>
    <w:rsid w:val="005F13AC"/>
    <w:rsid w:val="005F2985"/>
    <w:rsid w:val="00600860"/>
    <w:rsid w:val="006051D1"/>
    <w:rsid w:val="00605816"/>
    <w:rsid w:val="00605C58"/>
    <w:rsid w:val="00607D69"/>
    <w:rsid w:val="006103BC"/>
    <w:rsid w:val="006145BE"/>
    <w:rsid w:val="00615CA2"/>
    <w:rsid w:val="006163A0"/>
    <w:rsid w:val="0062081B"/>
    <w:rsid w:val="00624F02"/>
    <w:rsid w:val="00631E93"/>
    <w:rsid w:val="00632687"/>
    <w:rsid w:val="0063298D"/>
    <w:rsid w:val="0063443D"/>
    <w:rsid w:val="0063556F"/>
    <w:rsid w:val="00640475"/>
    <w:rsid w:val="00641843"/>
    <w:rsid w:val="00643A6A"/>
    <w:rsid w:val="00646A8D"/>
    <w:rsid w:val="00651386"/>
    <w:rsid w:val="00652B55"/>
    <w:rsid w:val="0065342A"/>
    <w:rsid w:val="00654FC7"/>
    <w:rsid w:val="00655425"/>
    <w:rsid w:val="00655FD6"/>
    <w:rsid w:val="00666444"/>
    <w:rsid w:val="006674AE"/>
    <w:rsid w:val="00671AD5"/>
    <w:rsid w:val="0067546C"/>
    <w:rsid w:val="00682CAE"/>
    <w:rsid w:val="00684A37"/>
    <w:rsid w:val="00686051"/>
    <w:rsid w:val="006A1055"/>
    <w:rsid w:val="006A1D29"/>
    <w:rsid w:val="006A4670"/>
    <w:rsid w:val="006B0536"/>
    <w:rsid w:val="006B3319"/>
    <w:rsid w:val="006B4225"/>
    <w:rsid w:val="006B5DDD"/>
    <w:rsid w:val="006C01CF"/>
    <w:rsid w:val="006C2738"/>
    <w:rsid w:val="006C4974"/>
    <w:rsid w:val="006D01FD"/>
    <w:rsid w:val="006D061E"/>
    <w:rsid w:val="006D21DA"/>
    <w:rsid w:val="006E3214"/>
    <w:rsid w:val="006E3334"/>
    <w:rsid w:val="006E3D6F"/>
    <w:rsid w:val="006E4F41"/>
    <w:rsid w:val="006E5CFB"/>
    <w:rsid w:val="006E63A7"/>
    <w:rsid w:val="006F1CBD"/>
    <w:rsid w:val="006F5D72"/>
    <w:rsid w:val="006F7BDF"/>
    <w:rsid w:val="006F7F78"/>
    <w:rsid w:val="00700EE2"/>
    <w:rsid w:val="0070351E"/>
    <w:rsid w:val="00704959"/>
    <w:rsid w:val="007063A5"/>
    <w:rsid w:val="0070738D"/>
    <w:rsid w:val="00707728"/>
    <w:rsid w:val="00710724"/>
    <w:rsid w:val="007119FC"/>
    <w:rsid w:val="00711BAC"/>
    <w:rsid w:val="00714DE7"/>
    <w:rsid w:val="007206FC"/>
    <w:rsid w:val="00722512"/>
    <w:rsid w:val="00723CE9"/>
    <w:rsid w:val="00725388"/>
    <w:rsid w:val="007256C2"/>
    <w:rsid w:val="00727D99"/>
    <w:rsid w:val="00731038"/>
    <w:rsid w:val="00734CAE"/>
    <w:rsid w:val="0073666B"/>
    <w:rsid w:val="00740EFF"/>
    <w:rsid w:val="00742234"/>
    <w:rsid w:val="00744824"/>
    <w:rsid w:val="00752273"/>
    <w:rsid w:val="0075275E"/>
    <w:rsid w:val="007549BF"/>
    <w:rsid w:val="007561ED"/>
    <w:rsid w:val="007605F2"/>
    <w:rsid w:val="00765361"/>
    <w:rsid w:val="007655E0"/>
    <w:rsid w:val="00765701"/>
    <w:rsid w:val="00765D29"/>
    <w:rsid w:val="00781374"/>
    <w:rsid w:val="007845E5"/>
    <w:rsid w:val="007855D3"/>
    <w:rsid w:val="00786D65"/>
    <w:rsid w:val="00791AB7"/>
    <w:rsid w:val="00792A94"/>
    <w:rsid w:val="0079791E"/>
    <w:rsid w:val="0079798C"/>
    <w:rsid w:val="007A23D9"/>
    <w:rsid w:val="007A3F01"/>
    <w:rsid w:val="007A5C58"/>
    <w:rsid w:val="007B36B4"/>
    <w:rsid w:val="007B764A"/>
    <w:rsid w:val="007C0747"/>
    <w:rsid w:val="007C08D6"/>
    <w:rsid w:val="007C0AF6"/>
    <w:rsid w:val="007C3B22"/>
    <w:rsid w:val="007C4699"/>
    <w:rsid w:val="007D1663"/>
    <w:rsid w:val="007D1E02"/>
    <w:rsid w:val="007E0EB3"/>
    <w:rsid w:val="007E1C90"/>
    <w:rsid w:val="007E3653"/>
    <w:rsid w:val="007E3927"/>
    <w:rsid w:val="007F6904"/>
    <w:rsid w:val="00801606"/>
    <w:rsid w:val="008020FF"/>
    <w:rsid w:val="00804035"/>
    <w:rsid w:val="008045A8"/>
    <w:rsid w:val="008062AC"/>
    <w:rsid w:val="0081085D"/>
    <w:rsid w:val="008124C3"/>
    <w:rsid w:val="00815153"/>
    <w:rsid w:val="00816AC2"/>
    <w:rsid w:val="00822029"/>
    <w:rsid w:val="0082337D"/>
    <w:rsid w:val="008257FF"/>
    <w:rsid w:val="00830996"/>
    <w:rsid w:val="00831E15"/>
    <w:rsid w:val="008331F9"/>
    <w:rsid w:val="00850E24"/>
    <w:rsid w:val="00853514"/>
    <w:rsid w:val="008600C0"/>
    <w:rsid w:val="00864E0F"/>
    <w:rsid w:val="00875114"/>
    <w:rsid w:val="0088188E"/>
    <w:rsid w:val="008836A7"/>
    <w:rsid w:val="008903A2"/>
    <w:rsid w:val="0089066B"/>
    <w:rsid w:val="00896619"/>
    <w:rsid w:val="00896656"/>
    <w:rsid w:val="00896A0C"/>
    <w:rsid w:val="008B060D"/>
    <w:rsid w:val="008B110F"/>
    <w:rsid w:val="008B4228"/>
    <w:rsid w:val="008B5BD9"/>
    <w:rsid w:val="008C021E"/>
    <w:rsid w:val="008C1965"/>
    <w:rsid w:val="008C5563"/>
    <w:rsid w:val="008C5777"/>
    <w:rsid w:val="008D38CB"/>
    <w:rsid w:val="008E2162"/>
    <w:rsid w:val="008E21A3"/>
    <w:rsid w:val="008E404C"/>
    <w:rsid w:val="008F19C6"/>
    <w:rsid w:val="008F200A"/>
    <w:rsid w:val="008F24BF"/>
    <w:rsid w:val="008F5C01"/>
    <w:rsid w:val="00910779"/>
    <w:rsid w:val="00911583"/>
    <w:rsid w:val="00921118"/>
    <w:rsid w:val="00923347"/>
    <w:rsid w:val="00924B55"/>
    <w:rsid w:val="00927A2B"/>
    <w:rsid w:val="009310B9"/>
    <w:rsid w:val="00942380"/>
    <w:rsid w:val="00945DE3"/>
    <w:rsid w:val="00947B35"/>
    <w:rsid w:val="00953FFE"/>
    <w:rsid w:val="00957BC4"/>
    <w:rsid w:val="00957D05"/>
    <w:rsid w:val="009610DD"/>
    <w:rsid w:val="00961C27"/>
    <w:rsid w:val="00967902"/>
    <w:rsid w:val="0097056A"/>
    <w:rsid w:val="00971DA2"/>
    <w:rsid w:val="00977D95"/>
    <w:rsid w:val="00981580"/>
    <w:rsid w:val="00985970"/>
    <w:rsid w:val="00987509"/>
    <w:rsid w:val="00987AF4"/>
    <w:rsid w:val="009906BB"/>
    <w:rsid w:val="009934C0"/>
    <w:rsid w:val="00994590"/>
    <w:rsid w:val="009948C0"/>
    <w:rsid w:val="00994CBA"/>
    <w:rsid w:val="009A13D9"/>
    <w:rsid w:val="009B0BB0"/>
    <w:rsid w:val="009B4683"/>
    <w:rsid w:val="009B54CC"/>
    <w:rsid w:val="009B5D12"/>
    <w:rsid w:val="009B77EE"/>
    <w:rsid w:val="009C3A83"/>
    <w:rsid w:val="009C7152"/>
    <w:rsid w:val="009D242D"/>
    <w:rsid w:val="009D747E"/>
    <w:rsid w:val="009F09C0"/>
    <w:rsid w:val="009F1371"/>
    <w:rsid w:val="00A023F9"/>
    <w:rsid w:val="00A07300"/>
    <w:rsid w:val="00A1005C"/>
    <w:rsid w:val="00A1230B"/>
    <w:rsid w:val="00A148AE"/>
    <w:rsid w:val="00A15DA0"/>
    <w:rsid w:val="00A228D8"/>
    <w:rsid w:val="00A267E9"/>
    <w:rsid w:val="00A327B5"/>
    <w:rsid w:val="00A3410A"/>
    <w:rsid w:val="00A4032F"/>
    <w:rsid w:val="00A44FF7"/>
    <w:rsid w:val="00A52065"/>
    <w:rsid w:val="00A567DA"/>
    <w:rsid w:val="00A6692D"/>
    <w:rsid w:val="00A71939"/>
    <w:rsid w:val="00A73F32"/>
    <w:rsid w:val="00A81161"/>
    <w:rsid w:val="00A833B8"/>
    <w:rsid w:val="00A873E4"/>
    <w:rsid w:val="00A8746C"/>
    <w:rsid w:val="00A90128"/>
    <w:rsid w:val="00A91D08"/>
    <w:rsid w:val="00A966DD"/>
    <w:rsid w:val="00A971FC"/>
    <w:rsid w:val="00A9799D"/>
    <w:rsid w:val="00AA0755"/>
    <w:rsid w:val="00AA7BD5"/>
    <w:rsid w:val="00AA7E60"/>
    <w:rsid w:val="00AC0ABF"/>
    <w:rsid w:val="00AC0BBF"/>
    <w:rsid w:val="00AC3F08"/>
    <w:rsid w:val="00AC4F92"/>
    <w:rsid w:val="00AC6F5A"/>
    <w:rsid w:val="00AC71B6"/>
    <w:rsid w:val="00AC78F2"/>
    <w:rsid w:val="00AD004C"/>
    <w:rsid w:val="00AE16E1"/>
    <w:rsid w:val="00AE4662"/>
    <w:rsid w:val="00AE5052"/>
    <w:rsid w:val="00AF1390"/>
    <w:rsid w:val="00B0688F"/>
    <w:rsid w:val="00B07DB5"/>
    <w:rsid w:val="00B118DA"/>
    <w:rsid w:val="00B14019"/>
    <w:rsid w:val="00B16D9A"/>
    <w:rsid w:val="00B21B1B"/>
    <w:rsid w:val="00B276F0"/>
    <w:rsid w:val="00B27BBC"/>
    <w:rsid w:val="00B30F4F"/>
    <w:rsid w:val="00B30FB9"/>
    <w:rsid w:val="00B35E7E"/>
    <w:rsid w:val="00B363E3"/>
    <w:rsid w:val="00B44152"/>
    <w:rsid w:val="00B47750"/>
    <w:rsid w:val="00B5018B"/>
    <w:rsid w:val="00B50553"/>
    <w:rsid w:val="00B509C0"/>
    <w:rsid w:val="00B52E74"/>
    <w:rsid w:val="00B6187E"/>
    <w:rsid w:val="00B659DD"/>
    <w:rsid w:val="00B6688E"/>
    <w:rsid w:val="00B72249"/>
    <w:rsid w:val="00B73FE0"/>
    <w:rsid w:val="00B77561"/>
    <w:rsid w:val="00B80FC1"/>
    <w:rsid w:val="00B83698"/>
    <w:rsid w:val="00B86AD4"/>
    <w:rsid w:val="00B870C7"/>
    <w:rsid w:val="00B91975"/>
    <w:rsid w:val="00B94A7E"/>
    <w:rsid w:val="00B971F0"/>
    <w:rsid w:val="00BA183D"/>
    <w:rsid w:val="00BA6807"/>
    <w:rsid w:val="00BA7128"/>
    <w:rsid w:val="00BA7792"/>
    <w:rsid w:val="00BB1D06"/>
    <w:rsid w:val="00BB401D"/>
    <w:rsid w:val="00BB48F4"/>
    <w:rsid w:val="00BB7AD2"/>
    <w:rsid w:val="00BC367F"/>
    <w:rsid w:val="00BC3862"/>
    <w:rsid w:val="00BC539B"/>
    <w:rsid w:val="00BD4D9E"/>
    <w:rsid w:val="00BE3544"/>
    <w:rsid w:val="00BE382B"/>
    <w:rsid w:val="00BE7D04"/>
    <w:rsid w:val="00BF06AE"/>
    <w:rsid w:val="00BF0C14"/>
    <w:rsid w:val="00BF1364"/>
    <w:rsid w:val="00C00206"/>
    <w:rsid w:val="00C019B8"/>
    <w:rsid w:val="00C0261F"/>
    <w:rsid w:val="00C13C86"/>
    <w:rsid w:val="00C14AD6"/>
    <w:rsid w:val="00C163E6"/>
    <w:rsid w:val="00C172CB"/>
    <w:rsid w:val="00C23C08"/>
    <w:rsid w:val="00C24974"/>
    <w:rsid w:val="00C257E0"/>
    <w:rsid w:val="00C266DA"/>
    <w:rsid w:val="00C27348"/>
    <w:rsid w:val="00C27618"/>
    <w:rsid w:val="00C310ED"/>
    <w:rsid w:val="00C31E94"/>
    <w:rsid w:val="00C41550"/>
    <w:rsid w:val="00C460F0"/>
    <w:rsid w:val="00C465FA"/>
    <w:rsid w:val="00C47D79"/>
    <w:rsid w:val="00C55B09"/>
    <w:rsid w:val="00C616E5"/>
    <w:rsid w:val="00C6303D"/>
    <w:rsid w:val="00C635A5"/>
    <w:rsid w:val="00C63A68"/>
    <w:rsid w:val="00C67130"/>
    <w:rsid w:val="00C73934"/>
    <w:rsid w:val="00C75863"/>
    <w:rsid w:val="00C80A7D"/>
    <w:rsid w:val="00C8228B"/>
    <w:rsid w:val="00C83940"/>
    <w:rsid w:val="00CA4362"/>
    <w:rsid w:val="00CA4F47"/>
    <w:rsid w:val="00CA5A2A"/>
    <w:rsid w:val="00CB3F06"/>
    <w:rsid w:val="00CB4951"/>
    <w:rsid w:val="00CB57B0"/>
    <w:rsid w:val="00CC0C44"/>
    <w:rsid w:val="00CD6A5C"/>
    <w:rsid w:val="00CE0B1D"/>
    <w:rsid w:val="00CE2966"/>
    <w:rsid w:val="00CE45D8"/>
    <w:rsid w:val="00CF2693"/>
    <w:rsid w:val="00D00502"/>
    <w:rsid w:val="00D00FB8"/>
    <w:rsid w:val="00D03364"/>
    <w:rsid w:val="00D0437C"/>
    <w:rsid w:val="00D04839"/>
    <w:rsid w:val="00D17424"/>
    <w:rsid w:val="00D201B9"/>
    <w:rsid w:val="00D21D86"/>
    <w:rsid w:val="00D26500"/>
    <w:rsid w:val="00D27234"/>
    <w:rsid w:val="00D27A5B"/>
    <w:rsid w:val="00D32930"/>
    <w:rsid w:val="00D33A66"/>
    <w:rsid w:val="00D3449B"/>
    <w:rsid w:val="00D354E0"/>
    <w:rsid w:val="00D37A45"/>
    <w:rsid w:val="00D46487"/>
    <w:rsid w:val="00D466C5"/>
    <w:rsid w:val="00D473BF"/>
    <w:rsid w:val="00D47A23"/>
    <w:rsid w:val="00D53343"/>
    <w:rsid w:val="00D57687"/>
    <w:rsid w:val="00D64B33"/>
    <w:rsid w:val="00D71417"/>
    <w:rsid w:val="00D72BDF"/>
    <w:rsid w:val="00D74D12"/>
    <w:rsid w:val="00D870C4"/>
    <w:rsid w:val="00D91580"/>
    <w:rsid w:val="00D9277C"/>
    <w:rsid w:val="00D92A7B"/>
    <w:rsid w:val="00D95AED"/>
    <w:rsid w:val="00D97161"/>
    <w:rsid w:val="00DA0ECE"/>
    <w:rsid w:val="00DA0FA1"/>
    <w:rsid w:val="00DA4DC6"/>
    <w:rsid w:val="00DA53BA"/>
    <w:rsid w:val="00DA57BA"/>
    <w:rsid w:val="00DB1B0C"/>
    <w:rsid w:val="00DB1EDA"/>
    <w:rsid w:val="00DB651B"/>
    <w:rsid w:val="00DC094F"/>
    <w:rsid w:val="00DC0D6E"/>
    <w:rsid w:val="00DC249E"/>
    <w:rsid w:val="00DC2685"/>
    <w:rsid w:val="00DC3B5F"/>
    <w:rsid w:val="00DD1362"/>
    <w:rsid w:val="00DD1CAA"/>
    <w:rsid w:val="00DD5C7F"/>
    <w:rsid w:val="00DD6CD0"/>
    <w:rsid w:val="00DD6ECC"/>
    <w:rsid w:val="00DE0EFA"/>
    <w:rsid w:val="00DE196A"/>
    <w:rsid w:val="00DE36C5"/>
    <w:rsid w:val="00DE4447"/>
    <w:rsid w:val="00DE5672"/>
    <w:rsid w:val="00DE6E96"/>
    <w:rsid w:val="00DF1DFC"/>
    <w:rsid w:val="00DF358D"/>
    <w:rsid w:val="00DF3A86"/>
    <w:rsid w:val="00DF528B"/>
    <w:rsid w:val="00E04389"/>
    <w:rsid w:val="00E044CA"/>
    <w:rsid w:val="00E06389"/>
    <w:rsid w:val="00E06979"/>
    <w:rsid w:val="00E13C19"/>
    <w:rsid w:val="00E14FDB"/>
    <w:rsid w:val="00E2312C"/>
    <w:rsid w:val="00E260BF"/>
    <w:rsid w:val="00E339C9"/>
    <w:rsid w:val="00E34D30"/>
    <w:rsid w:val="00E40EF9"/>
    <w:rsid w:val="00E41FD3"/>
    <w:rsid w:val="00E42FDE"/>
    <w:rsid w:val="00E52690"/>
    <w:rsid w:val="00E5391E"/>
    <w:rsid w:val="00E654FE"/>
    <w:rsid w:val="00E7155D"/>
    <w:rsid w:val="00E72448"/>
    <w:rsid w:val="00E73C27"/>
    <w:rsid w:val="00E807A5"/>
    <w:rsid w:val="00E81A83"/>
    <w:rsid w:val="00E85179"/>
    <w:rsid w:val="00E90665"/>
    <w:rsid w:val="00E90998"/>
    <w:rsid w:val="00E92953"/>
    <w:rsid w:val="00EA1BB4"/>
    <w:rsid w:val="00EA20A2"/>
    <w:rsid w:val="00EA2315"/>
    <w:rsid w:val="00EA51AF"/>
    <w:rsid w:val="00EB122D"/>
    <w:rsid w:val="00EB1CDF"/>
    <w:rsid w:val="00EB57D3"/>
    <w:rsid w:val="00EB5EE1"/>
    <w:rsid w:val="00EB77F8"/>
    <w:rsid w:val="00EC0D5F"/>
    <w:rsid w:val="00EC1200"/>
    <w:rsid w:val="00EC1ED1"/>
    <w:rsid w:val="00EC468A"/>
    <w:rsid w:val="00ED0169"/>
    <w:rsid w:val="00ED14D0"/>
    <w:rsid w:val="00ED171A"/>
    <w:rsid w:val="00ED1A49"/>
    <w:rsid w:val="00ED2AEF"/>
    <w:rsid w:val="00ED79F9"/>
    <w:rsid w:val="00EE27DE"/>
    <w:rsid w:val="00EE2B2D"/>
    <w:rsid w:val="00EE6EB3"/>
    <w:rsid w:val="00EF0D06"/>
    <w:rsid w:val="00EF3476"/>
    <w:rsid w:val="00EF6E72"/>
    <w:rsid w:val="00F11C18"/>
    <w:rsid w:val="00F12489"/>
    <w:rsid w:val="00F165F0"/>
    <w:rsid w:val="00F222DF"/>
    <w:rsid w:val="00F24637"/>
    <w:rsid w:val="00F24980"/>
    <w:rsid w:val="00F272EB"/>
    <w:rsid w:val="00F36D61"/>
    <w:rsid w:val="00F370B0"/>
    <w:rsid w:val="00F40EBE"/>
    <w:rsid w:val="00F522E1"/>
    <w:rsid w:val="00F57FBC"/>
    <w:rsid w:val="00F60DD2"/>
    <w:rsid w:val="00F61947"/>
    <w:rsid w:val="00F62036"/>
    <w:rsid w:val="00F65128"/>
    <w:rsid w:val="00F71DB8"/>
    <w:rsid w:val="00F727FC"/>
    <w:rsid w:val="00F747C0"/>
    <w:rsid w:val="00F75797"/>
    <w:rsid w:val="00F82833"/>
    <w:rsid w:val="00F82C8B"/>
    <w:rsid w:val="00F86B5C"/>
    <w:rsid w:val="00F8706B"/>
    <w:rsid w:val="00F90345"/>
    <w:rsid w:val="00F94E4C"/>
    <w:rsid w:val="00FA7CA1"/>
    <w:rsid w:val="00FB14AC"/>
    <w:rsid w:val="00FB6FD5"/>
    <w:rsid w:val="00FC6118"/>
    <w:rsid w:val="00FE057D"/>
    <w:rsid w:val="00FE1D38"/>
    <w:rsid w:val="00FE4C15"/>
    <w:rsid w:val="00FF1C37"/>
    <w:rsid w:val="00FF3013"/>
    <w:rsid w:val="00FF42BA"/>
    <w:rsid w:val="00FF4A57"/>
    <w:rsid w:val="1B2B4FC0"/>
    <w:rsid w:val="1D3601BA"/>
    <w:rsid w:val="1FF4352F"/>
    <w:rsid w:val="20775119"/>
    <w:rsid w:val="287E4FE8"/>
    <w:rsid w:val="2BEB08ED"/>
    <w:rsid w:val="30B258EC"/>
    <w:rsid w:val="41C01D1A"/>
    <w:rsid w:val="484A3652"/>
    <w:rsid w:val="4C53119A"/>
    <w:rsid w:val="520D2373"/>
    <w:rsid w:val="591C5828"/>
    <w:rsid w:val="5B1F6BA6"/>
    <w:rsid w:val="5C3E1F83"/>
    <w:rsid w:val="5CEA6A6A"/>
    <w:rsid w:val="6A02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14AD2"/>
  <w15:docId w15:val="{F1BF3EE9-01C3-44B0-88F0-E66000EC5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uiPriority w:val="99"/>
    <w:unhideWhenUsed/>
    <w:rPr>
      <w:color w:val="0000FF"/>
      <w:u w:val="single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link w:val="a7"/>
    <w:uiPriority w:val="99"/>
    <w:qFormat/>
    <w:rPr>
      <w:sz w:val="18"/>
      <w:szCs w:val="18"/>
    </w:rPr>
  </w:style>
  <w:style w:type="character" w:customStyle="1" w:styleId="a6">
    <w:name w:val="页脚 字符"/>
    <w:link w:val="a5"/>
    <w:uiPriority w:val="99"/>
    <w:qFormat/>
    <w:rPr>
      <w:sz w:val="18"/>
      <w:szCs w:val="18"/>
    </w:rPr>
  </w:style>
  <w:style w:type="character" w:customStyle="1" w:styleId="10">
    <w:name w:val="标题 1 字符"/>
    <w:link w:val="1"/>
    <w:rPr>
      <w:rFonts w:ascii="Times New Roman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~1\AppData\Local\Temp\qianbao4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2EAF42-E762-4F38-A619-A40F28C29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qianbao4.dot</Template>
  <TotalTime>32</TotalTime>
  <Pages>3</Pages>
  <Words>25</Words>
  <Characters>146</Characters>
  <Application>Microsoft Office Word</Application>
  <DocSecurity>0</DocSecurity>
  <Lines>1</Lines>
  <Paragraphs>1</Paragraphs>
  <ScaleCrop>false</ScaleCrop>
  <Company>Lenovo</Company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王天怡</dc:creator>
  <cp:lastModifiedBy>艳秋 田</cp:lastModifiedBy>
  <cp:revision>36</cp:revision>
  <cp:lastPrinted>2018-06-21T02:02:00Z</cp:lastPrinted>
  <dcterms:created xsi:type="dcterms:W3CDTF">2018-09-14T12:06:00Z</dcterms:created>
  <dcterms:modified xsi:type="dcterms:W3CDTF">2019-01-18T12:30:00Z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