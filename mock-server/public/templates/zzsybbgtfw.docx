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E2" w:rsidRDefault="007535E2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238"/>
        <w:gridCol w:w="997"/>
        <w:gridCol w:w="708"/>
        <w:gridCol w:w="849"/>
        <w:gridCol w:w="136"/>
        <w:gridCol w:w="291"/>
        <w:gridCol w:w="1410"/>
        <w:gridCol w:w="291"/>
        <w:gridCol w:w="985"/>
        <w:gridCol w:w="429"/>
        <w:gridCol w:w="575"/>
        <w:gridCol w:w="128"/>
        <w:gridCol w:w="293"/>
        <w:gridCol w:w="155"/>
        <w:gridCol w:w="554"/>
        <w:gridCol w:w="1649"/>
      </w:tblGrid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bookmarkStart w:id="2" w:name="fwjgmc"/>
            <w:bookmarkEnd w:id="2"/>
            <w:r>
              <w:rPr>
                <w:rFonts w:ascii="宋体" w:hAnsi="宋体" w:cs="宋体" w:hint="eastAsia"/>
                <w:b/>
                <w:color w:val="FF0000"/>
                <w:kern w:val="0"/>
                <w:sz w:val="52"/>
                <w:szCs w:val="52"/>
              </w:rPr>
              <w:t>发文稿纸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792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主办单位：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bookmarkStart w:id="3" w:name="zbdw"/>
            <w:bookmarkEnd w:id="3"/>
          </w:p>
        </w:tc>
        <w:tc>
          <w:tcPr>
            <w:tcW w:w="3542" w:type="dxa"/>
            <w:gridSpan w:val="6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Pr="001C059C" w:rsidRDefault="007535E2">
            <w:pPr>
              <w:ind w:right="960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4" w:name="guifanxingwenjian"/>
            <w:bookmarkEnd w:id="4"/>
          </w:p>
        </w:tc>
        <w:tc>
          <w:tcPr>
            <w:tcW w:w="3354" w:type="dxa"/>
            <w:gridSpan w:val="6"/>
            <w:tcBorders>
              <w:top w:val="nil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Pr="001C059C" w:rsidRDefault="007535E2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5" w:name="wh"/>
            <w:bookmarkEnd w:id="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9"/>
        </w:trPr>
        <w:tc>
          <w:tcPr>
            <w:tcW w:w="5920" w:type="dxa"/>
            <w:gridSpan w:val="8"/>
            <w:vMerge w:val="restart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7535E2" w:rsidRDefault="0073715C">
            <w:pPr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6" w:name="ldps"/>
            <w:bookmarkEnd w:id="6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  <w:gridSpan w:val="6"/>
            <w:tcBorders>
              <w:top w:val="single" w:sz="4" w:space="0" w:color="4F81BD" w:themeColor="accent1"/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行外会签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03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95449B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66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wbhqdw"/>
            <w:bookmarkEnd w:id="7"/>
          </w:p>
        </w:tc>
        <w:tc>
          <w:tcPr>
            <w:tcW w:w="2358" w:type="dxa"/>
            <w:gridSpan w:val="3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wbhqdw1"/>
            <w:bookmarkEnd w:id="8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办公厅负责人</w:t>
            </w:r>
          </w:p>
        </w:tc>
        <w:tc>
          <w:tcPr>
            <w:tcW w:w="211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办公厅核稿</w:t>
            </w:r>
          </w:p>
        </w:tc>
        <w:tc>
          <w:tcPr>
            <w:tcW w:w="2651" w:type="dxa"/>
            <w:gridSpan w:val="4"/>
            <w:tcBorders>
              <w:top w:val="single" w:sz="4" w:space="0" w:color="FF000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 w:val="restart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  <w:bookmarkStart w:id="9" w:name="officeLdSign"/>
            <w:bookmarkEnd w:id="9"/>
          </w:p>
        </w:tc>
        <w:tc>
          <w:tcPr>
            <w:tcW w:w="2117" w:type="dxa"/>
            <w:gridSpan w:val="4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经办人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sz w:val="24"/>
                <w:szCs w:val="24"/>
              </w:rPr>
            </w:pPr>
            <w:bookmarkStart w:id="10" w:name="officePnSign"/>
            <w:bookmarkEnd w:id="10"/>
          </w:p>
        </w:tc>
        <w:tc>
          <w:tcPr>
            <w:tcW w:w="1002" w:type="dxa"/>
            <w:gridSpan w:val="3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</w:p>
        </w:tc>
        <w:tc>
          <w:tcPr>
            <w:tcW w:w="164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jc w:val="left"/>
              <w:rPr>
                <w:sz w:val="24"/>
                <w:szCs w:val="24"/>
              </w:rPr>
            </w:pPr>
            <w:bookmarkStart w:id="11" w:name="officeSign"/>
            <w:bookmarkEnd w:id="11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主办单位负责人</w:t>
            </w:r>
          </w:p>
        </w:tc>
        <w:tc>
          <w:tcPr>
            <w:tcW w:w="2410" w:type="dxa"/>
            <w:gridSpan w:val="5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widowControl/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行内会签</w:t>
            </w: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12" w:name="nbhqdw"/>
            <w:bookmarkEnd w:id="12"/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FF0000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color w:val="000000"/>
                <w:sz w:val="24"/>
                <w:szCs w:val="24"/>
              </w:rPr>
            </w:pPr>
            <w:bookmarkStart w:id="13" w:name="nbhqdw1"/>
            <w:bookmarkEnd w:id="1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04"/>
        </w:trPr>
        <w:tc>
          <w:tcPr>
            <w:tcW w:w="5920" w:type="dxa"/>
            <w:gridSpan w:val="8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14" w:name="mainBoardIdea"/>
            <w:bookmarkEnd w:id="14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15" w:name="zbcs"/>
            <w:bookmarkEnd w:id="15"/>
          </w:p>
        </w:tc>
        <w:tc>
          <w:tcPr>
            <w:tcW w:w="1701" w:type="dxa"/>
            <w:gridSpan w:val="2"/>
            <w:tcBorders>
              <w:top w:val="nil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主办单位核稿</w:t>
            </w:r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6" w:name="sponsorSign"/>
            <w:bookmarkEnd w:id="16"/>
          </w:p>
        </w:tc>
        <w:tc>
          <w:tcPr>
            <w:tcW w:w="7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17" w:name="sponsorSigndh"/>
            <w:bookmarkEnd w:id="17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8" w:name="sectionSign"/>
            <w:bookmarkEnd w:id="18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FFFF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9" w:name="ngr"/>
            <w:bookmarkEnd w:id="19"/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7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20" w:name="ngrdh"/>
            <w:bookmarkEnd w:id="20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sectionSigndh"/>
            <w:bookmarkEnd w:id="21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34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22" w:name="bt"/>
            <w:bookmarkEnd w:id="22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3" w:name="zsdw"/>
            <w:bookmarkEnd w:id="2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4" w:name="hwcs"/>
            <w:bookmarkEnd w:id="24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5" w:name="hncs"/>
            <w:bookmarkEnd w:id="2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26" w:name="fjcyj"/>
            <w:bookmarkEnd w:id="26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  <w:tc>
          <w:tcPr>
            <w:tcW w:w="5059" w:type="dxa"/>
            <w:gridSpan w:val="9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54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9450" w:type="dxa"/>
            <w:gridSpan w:val="1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95449B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3020695</wp:posOffset>
                      </wp:positionH>
                      <wp:positionV relativeFrom="paragraph">
                        <wp:posOffset>185420</wp:posOffset>
                      </wp:positionV>
                      <wp:extent cx="2901950" cy="533400"/>
                      <wp:effectExtent l="0" t="0" r="12700" b="1905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rnd">
                                <a:solidFill>
                                  <a:srgbClr val="FFFFFF"/>
                                </a:solidFill>
                                <a:prstDash val="sysDot"/>
                                <a:miter lim="800000"/>
                              </a:ln>
                            </wps:spPr>
                            <wps:txbx>
                              <w:txbxContent>
                                <w:p w:rsidR="007535E2" w:rsidRDefault="007535E2" w:rsidP="00611D3B">
                                  <w:pPr>
                                    <w:jc w:val="right"/>
                                  </w:pPr>
                                  <w:bookmarkStart w:id="27" w:name="barCode"/>
                                  <w:bookmarkEnd w:id="2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237.85pt;margin-top:14.6pt;width:228.5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" strokecolor="white" strokeweight="0">
                      <v:stroke dashstyle="1 1" endcap="round"/>
                      <v:textbox>
                        <w:txbxContent>
                          <w:p w:rsidR="007535E2" w:rsidRDefault="007535E2" w:rsidP="00611D3B">
                            <w:pPr>
                              <w:jc w:val="right"/>
                            </w:pPr>
                            <w:bookmarkStart w:id="28" w:name="barCode"/>
                            <w:bookmarkEnd w:id="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86056A7" wp14:editId="22E94E47">
                      <wp:simplePos x="0" y="0"/>
                      <wp:positionH relativeFrom="column">
                        <wp:posOffset>5384165</wp:posOffset>
                      </wp:positionH>
                      <wp:positionV relativeFrom="paragraph">
                        <wp:posOffset>-19050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FF9" w:rsidRPr="00070FF9" w:rsidRDefault="00070FF9" w:rsidP="00070FF9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182BD1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bookmarkStart w:id="29" w:name="_GoBack"/>
                                  <w:bookmarkEnd w:id="29"/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056A7" id="_x0000_s1027" type="#_x0000_t202" style="position:absolute;margin-left:423.95pt;margin-top:-1.5pt;width:51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" filled="f" stroked="f">
                      <v:textbox>
                        <w:txbxContent>
                          <w:p w:rsidR="00070FF9" w:rsidRPr="00070FF9" w:rsidRDefault="00070FF9" w:rsidP="00070FF9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182BD1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bookmarkStart w:id="30" w:name="_GoBack"/>
                            <w:bookmarkEnd w:id="30"/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5E2" w:rsidRDefault="007535E2">
      <w:pPr>
        <w:widowControl/>
        <w:jc w:val="left"/>
      </w:pPr>
    </w:p>
    <w:p w:rsidR="007535E2" w:rsidRDefault="0073715C">
      <w:pPr>
        <w:widowControl/>
        <w:jc w:val="left"/>
        <w:sectPr w:rsidR="007535E2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br w:type="page"/>
      </w:r>
      <w:bookmarkStart w:id="31" w:name="note"/>
      <w:bookmarkEnd w:id="31"/>
    </w:p>
    <w:p w:rsidR="007535E2" w:rsidRDefault="007535E2">
      <w:pPr>
        <w:spacing w:line="0" w:lineRule="atLeast"/>
        <w:rPr>
          <w:rFonts w:hAnsi="宋体"/>
          <w:sz w:val="2"/>
        </w:rPr>
      </w:pPr>
      <w:bookmarkStart w:id="32" w:name="ybnr_end"/>
      <w:bookmarkEnd w:id="32"/>
    </w:p>
    <w:p w:rsidR="007535E2" w:rsidRDefault="0073715C">
      <w:pPr>
        <w:pStyle w:val="1"/>
        <w:spacing w:before="0"/>
        <w:rPr>
          <w:rFonts w:ascii="宋体" w:hAnsi="宋体"/>
          <w:sz w:val="28"/>
        </w:rPr>
      </w:pPr>
      <w:bookmarkStart w:id="33" w:name="inBankHqIdeaSection"/>
      <w:bookmarkEnd w:id="33"/>
      <w:r>
        <w:rPr>
          <w:rFonts w:ascii="宋体" w:hAnsi="宋体" w:hint="eastAsia"/>
          <w:sz w:val="28"/>
        </w:rPr>
        <w:t>[行内会签意见]</w:t>
      </w:r>
    </w:p>
    <w:p w:rsidR="007535E2" w:rsidRDefault="007535E2">
      <w:pPr>
        <w:rPr>
          <w:rFonts w:ascii="Times New Roman" w:hAnsi="Times New Roman"/>
          <w:sz w:val="24"/>
        </w:rPr>
      </w:pPr>
      <w:bookmarkStart w:id="34" w:name="inBankHqIdea"/>
      <w:bookmarkEnd w:id="34"/>
    </w:p>
    <w:p w:rsidR="007535E2" w:rsidRDefault="0073715C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7535E2" w:rsidRDefault="007535E2">
      <w:pPr>
        <w:spacing w:line="360" w:lineRule="exact"/>
        <w:rPr>
          <w:rFonts w:ascii="Times New Roman" w:hAnsi="Times New Roman"/>
          <w:sz w:val="28"/>
          <w:szCs w:val="28"/>
        </w:rPr>
      </w:pPr>
      <w:bookmarkStart w:id="35" w:name="yjcnsm"/>
      <w:bookmarkEnd w:id="35"/>
    </w:p>
    <w:p w:rsidR="007535E2" w:rsidRDefault="0073715C">
      <w:pPr>
        <w:pStyle w:val="1"/>
        <w:rPr>
          <w:rFonts w:ascii="宋体" w:hAnsi="宋体"/>
          <w:sz w:val="28"/>
        </w:rPr>
      </w:pPr>
      <w:bookmarkStart w:id="36" w:name="inBankHqIdeaSectionEnd"/>
      <w:bookmarkEnd w:id="36"/>
      <w:r>
        <w:rPr>
          <w:rFonts w:ascii="宋体" w:hAnsi="宋体" w:hint="eastAsia"/>
          <w:sz w:val="28"/>
        </w:rPr>
        <w:t>[文 件 原 文]</w:t>
      </w:r>
    </w:p>
    <w:p w:rsidR="007535E2" w:rsidRDefault="007535E2">
      <w:pPr>
        <w:rPr>
          <w:rFonts w:ascii="仿宋_GB2312" w:eastAsia="仿宋_GB2312"/>
          <w:sz w:val="30"/>
          <w:szCs w:val="30"/>
        </w:rPr>
      </w:pPr>
      <w:bookmarkStart w:id="37" w:name="zhengwen"/>
      <w:bookmarkEnd w:id="37"/>
    </w:p>
    <w:p w:rsidR="007535E2" w:rsidRDefault="007535E2">
      <w:pPr>
        <w:rPr>
          <w:rFonts w:ascii="仿宋_GB2312" w:eastAsia="仿宋_GB2312"/>
          <w:sz w:val="30"/>
          <w:szCs w:val="30"/>
        </w:rPr>
      </w:pPr>
    </w:p>
    <w:sectPr w:rsidR="007535E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C0C" w:rsidRDefault="00B37C0C">
      <w:r>
        <w:separator/>
      </w:r>
    </w:p>
  </w:endnote>
  <w:endnote w:type="continuationSeparator" w:id="0">
    <w:p w:rsidR="00B37C0C" w:rsidRDefault="00B3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3715C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C0C" w:rsidRDefault="00B37C0C">
      <w:r>
        <w:separator/>
      </w:r>
    </w:p>
  </w:footnote>
  <w:footnote w:type="continuationSeparator" w:id="0">
    <w:p w:rsidR="00B37C0C" w:rsidRDefault="00B37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E9"/>
    <w:rsid w:val="00001ACF"/>
    <w:rsid w:val="00005D8D"/>
    <w:rsid w:val="00006811"/>
    <w:rsid w:val="00006ECE"/>
    <w:rsid w:val="000070CD"/>
    <w:rsid w:val="000203BA"/>
    <w:rsid w:val="00021D0B"/>
    <w:rsid w:val="00033737"/>
    <w:rsid w:val="00033781"/>
    <w:rsid w:val="00035CF4"/>
    <w:rsid w:val="00035D17"/>
    <w:rsid w:val="00041E82"/>
    <w:rsid w:val="00044258"/>
    <w:rsid w:val="00050A36"/>
    <w:rsid w:val="00050C09"/>
    <w:rsid w:val="00052EA8"/>
    <w:rsid w:val="00053E0C"/>
    <w:rsid w:val="0005578E"/>
    <w:rsid w:val="00056BE9"/>
    <w:rsid w:val="00070FF9"/>
    <w:rsid w:val="0007282E"/>
    <w:rsid w:val="00081C8F"/>
    <w:rsid w:val="00083A7C"/>
    <w:rsid w:val="000851A8"/>
    <w:rsid w:val="00094B5D"/>
    <w:rsid w:val="000974FF"/>
    <w:rsid w:val="000978F6"/>
    <w:rsid w:val="000A02C4"/>
    <w:rsid w:val="000A1810"/>
    <w:rsid w:val="000A31CA"/>
    <w:rsid w:val="000B36C5"/>
    <w:rsid w:val="000C0268"/>
    <w:rsid w:val="000C219A"/>
    <w:rsid w:val="000D096D"/>
    <w:rsid w:val="000D174F"/>
    <w:rsid w:val="000D22DD"/>
    <w:rsid w:val="000E07B6"/>
    <w:rsid w:val="000E620A"/>
    <w:rsid w:val="000F0C6A"/>
    <w:rsid w:val="000F5404"/>
    <w:rsid w:val="000F5648"/>
    <w:rsid w:val="001004AF"/>
    <w:rsid w:val="001113CE"/>
    <w:rsid w:val="001200B2"/>
    <w:rsid w:val="00123E39"/>
    <w:rsid w:val="00127D11"/>
    <w:rsid w:val="001371CE"/>
    <w:rsid w:val="00140A92"/>
    <w:rsid w:val="00142742"/>
    <w:rsid w:val="00147B04"/>
    <w:rsid w:val="00152373"/>
    <w:rsid w:val="00157EB5"/>
    <w:rsid w:val="00163FB4"/>
    <w:rsid w:val="00170410"/>
    <w:rsid w:val="001706DA"/>
    <w:rsid w:val="00172FBD"/>
    <w:rsid w:val="00177981"/>
    <w:rsid w:val="00180E38"/>
    <w:rsid w:val="00182BD1"/>
    <w:rsid w:val="001947A2"/>
    <w:rsid w:val="00197089"/>
    <w:rsid w:val="001A105D"/>
    <w:rsid w:val="001A2661"/>
    <w:rsid w:val="001A2ABF"/>
    <w:rsid w:val="001A4578"/>
    <w:rsid w:val="001B7AEA"/>
    <w:rsid w:val="001C059C"/>
    <w:rsid w:val="001C0926"/>
    <w:rsid w:val="001C7678"/>
    <w:rsid w:val="001D209C"/>
    <w:rsid w:val="001D393F"/>
    <w:rsid w:val="001D716E"/>
    <w:rsid w:val="001E3F7F"/>
    <w:rsid w:val="001F3E6F"/>
    <w:rsid w:val="002002F4"/>
    <w:rsid w:val="002033C6"/>
    <w:rsid w:val="00215232"/>
    <w:rsid w:val="0023651D"/>
    <w:rsid w:val="00247108"/>
    <w:rsid w:val="0026279B"/>
    <w:rsid w:val="00264362"/>
    <w:rsid w:val="00267D8B"/>
    <w:rsid w:val="002717D5"/>
    <w:rsid w:val="00272A66"/>
    <w:rsid w:val="00287C65"/>
    <w:rsid w:val="00292809"/>
    <w:rsid w:val="00295A4E"/>
    <w:rsid w:val="002A48B3"/>
    <w:rsid w:val="002B420A"/>
    <w:rsid w:val="002C06E7"/>
    <w:rsid w:val="002C7F20"/>
    <w:rsid w:val="002D0693"/>
    <w:rsid w:val="002D770D"/>
    <w:rsid w:val="002E1A08"/>
    <w:rsid w:val="002E7DD9"/>
    <w:rsid w:val="002F2176"/>
    <w:rsid w:val="002F4AB2"/>
    <w:rsid w:val="002F6FB6"/>
    <w:rsid w:val="002F7118"/>
    <w:rsid w:val="0030006F"/>
    <w:rsid w:val="00300770"/>
    <w:rsid w:val="0030165A"/>
    <w:rsid w:val="00304867"/>
    <w:rsid w:val="003065D0"/>
    <w:rsid w:val="00313753"/>
    <w:rsid w:val="00317D9E"/>
    <w:rsid w:val="003228E7"/>
    <w:rsid w:val="00324D22"/>
    <w:rsid w:val="00324DCA"/>
    <w:rsid w:val="00327020"/>
    <w:rsid w:val="00344837"/>
    <w:rsid w:val="003448B5"/>
    <w:rsid w:val="00345139"/>
    <w:rsid w:val="003469C3"/>
    <w:rsid w:val="00347816"/>
    <w:rsid w:val="00355E3A"/>
    <w:rsid w:val="00356831"/>
    <w:rsid w:val="00365FB7"/>
    <w:rsid w:val="0038473F"/>
    <w:rsid w:val="00392006"/>
    <w:rsid w:val="0039302C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04D87"/>
    <w:rsid w:val="00406C18"/>
    <w:rsid w:val="004114C3"/>
    <w:rsid w:val="00415D1B"/>
    <w:rsid w:val="0042385C"/>
    <w:rsid w:val="00425C6C"/>
    <w:rsid w:val="00430A79"/>
    <w:rsid w:val="004356E2"/>
    <w:rsid w:val="0044520B"/>
    <w:rsid w:val="00452BB5"/>
    <w:rsid w:val="00454341"/>
    <w:rsid w:val="004550B1"/>
    <w:rsid w:val="004631A9"/>
    <w:rsid w:val="00476FD5"/>
    <w:rsid w:val="00481872"/>
    <w:rsid w:val="00485A55"/>
    <w:rsid w:val="00485E30"/>
    <w:rsid w:val="004B3805"/>
    <w:rsid w:val="004B3FBD"/>
    <w:rsid w:val="004C2E9A"/>
    <w:rsid w:val="004C5D70"/>
    <w:rsid w:val="004D19CE"/>
    <w:rsid w:val="004D3D3D"/>
    <w:rsid w:val="004D595C"/>
    <w:rsid w:val="004E7C3B"/>
    <w:rsid w:val="004F28BB"/>
    <w:rsid w:val="004F36D7"/>
    <w:rsid w:val="004F62C8"/>
    <w:rsid w:val="004F7642"/>
    <w:rsid w:val="005017A6"/>
    <w:rsid w:val="00501EA2"/>
    <w:rsid w:val="00505E0C"/>
    <w:rsid w:val="00510823"/>
    <w:rsid w:val="00515493"/>
    <w:rsid w:val="00525FE6"/>
    <w:rsid w:val="00531C7F"/>
    <w:rsid w:val="00532256"/>
    <w:rsid w:val="00544E8C"/>
    <w:rsid w:val="00562805"/>
    <w:rsid w:val="005630CC"/>
    <w:rsid w:val="00567AD3"/>
    <w:rsid w:val="00575052"/>
    <w:rsid w:val="005845E7"/>
    <w:rsid w:val="00590AD7"/>
    <w:rsid w:val="005A0031"/>
    <w:rsid w:val="005A1B9D"/>
    <w:rsid w:val="005B136E"/>
    <w:rsid w:val="005B560C"/>
    <w:rsid w:val="005B5A7B"/>
    <w:rsid w:val="005B76D5"/>
    <w:rsid w:val="005B7D07"/>
    <w:rsid w:val="005C5F02"/>
    <w:rsid w:val="005D1BB0"/>
    <w:rsid w:val="005D3C17"/>
    <w:rsid w:val="005D5285"/>
    <w:rsid w:val="005F1D2C"/>
    <w:rsid w:val="005F3EA5"/>
    <w:rsid w:val="005F5492"/>
    <w:rsid w:val="00601C20"/>
    <w:rsid w:val="0060579F"/>
    <w:rsid w:val="0060737E"/>
    <w:rsid w:val="00611D3B"/>
    <w:rsid w:val="006133DC"/>
    <w:rsid w:val="00617AB1"/>
    <w:rsid w:val="0062427D"/>
    <w:rsid w:val="00626B3B"/>
    <w:rsid w:val="006372A3"/>
    <w:rsid w:val="00646765"/>
    <w:rsid w:val="006468FC"/>
    <w:rsid w:val="00651313"/>
    <w:rsid w:val="00655A4A"/>
    <w:rsid w:val="00662DB7"/>
    <w:rsid w:val="006769C0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4E43"/>
    <w:rsid w:val="006E522A"/>
    <w:rsid w:val="006E73C3"/>
    <w:rsid w:val="006E7E57"/>
    <w:rsid w:val="006F2EEA"/>
    <w:rsid w:val="006F5807"/>
    <w:rsid w:val="006F7164"/>
    <w:rsid w:val="007128FD"/>
    <w:rsid w:val="00712A9F"/>
    <w:rsid w:val="00724D15"/>
    <w:rsid w:val="00732B38"/>
    <w:rsid w:val="00732E2A"/>
    <w:rsid w:val="0073715C"/>
    <w:rsid w:val="00746B7C"/>
    <w:rsid w:val="00746DC1"/>
    <w:rsid w:val="007535E2"/>
    <w:rsid w:val="0076129F"/>
    <w:rsid w:val="00762191"/>
    <w:rsid w:val="00762D1A"/>
    <w:rsid w:val="007706A3"/>
    <w:rsid w:val="00776FBC"/>
    <w:rsid w:val="00782F85"/>
    <w:rsid w:val="0078648D"/>
    <w:rsid w:val="0078753F"/>
    <w:rsid w:val="007903A3"/>
    <w:rsid w:val="00790DF6"/>
    <w:rsid w:val="00792E11"/>
    <w:rsid w:val="007978C6"/>
    <w:rsid w:val="00797CEA"/>
    <w:rsid w:val="007A09CC"/>
    <w:rsid w:val="007A321A"/>
    <w:rsid w:val="007A6EEE"/>
    <w:rsid w:val="007A6F57"/>
    <w:rsid w:val="007B45D4"/>
    <w:rsid w:val="007C45AD"/>
    <w:rsid w:val="007D2415"/>
    <w:rsid w:val="007D5234"/>
    <w:rsid w:val="007D5D44"/>
    <w:rsid w:val="007D7E1F"/>
    <w:rsid w:val="007E3FC7"/>
    <w:rsid w:val="007E4CCD"/>
    <w:rsid w:val="00806643"/>
    <w:rsid w:val="00807445"/>
    <w:rsid w:val="00811D3D"/>
    <w:rsid w:val="00813C08"/>
    <w:rsid w:val="00814841"/>
    <w:rsid w:val="00815129"/>
    <w:rsid w:val="008157D5"/>
    <w:rsid w:val="00822D36"/>
    <w:rsid w:val="008309FD"/>
    <w:rsid w:val="00834FD2"/>
    <w:rsid w:val="008512AA"/>
    <w:rsid w:val="008521F0"/>
    <w:rsid w:val="0085558E"/>
    <w:rsid w:val="0086121B"/>
    <w:rsid w:val="008716B3"/>
    <w:rsid w:val="00872DD4"/>
    <w:rsid w:val="008827EB"/>
    <w:rsid w:val="0088309C"/>
    <w:rsid w:val="00884561"/>
    <w:rsid w:val="008A428E"/>
    <w:rsid w:val="008A4BAB"/>
    <w:rsid w:val="008B164D"/>
    <w:rsid w:val="008B1879"/>
    <w:rsid w:val="008C0749"/>
    <w:rsid w:val="008C69A6"/>
    <w:rsid w:val="008D2874"/>
    <w:rsid w:val="008E4714"/>
    <w:rsid w:val="008E494F"/>
    <w:rsid w:val="008F06A6"/>
    <w:rsid w:val="008F3EB2"/>
    <w:rsid w:val="00910FCF"/>
    <w:rsid w:val="00911AD0"/>
    <w:rsid w:val="00912910"/>
    <w:rsid w:val="00914F5D"/>
    <w:rsid w:val="00921775"/>
    <w:rsid w:val="0092358F"/>
    <w:rsid w:val="009242EF"/>
    <w:rsid w:val="00933726"/>
    <w:rsid w:val="00935E09"/>
    <w:rsid w:val="00936BF7"/>
    <w:rsid w:val="009411B3"/>
    <w:rsid w:val="00941C40"/>
    <w:rsid w:val="00946CDC"/>
    <w:rsid w:val="0095449B"/>
    <w:rsid w:val="009603AC"/>
    <w:rsid w:val="009604A0"/>
    <w:rsid w:val="009669E0"/>
    <w:rsid w:val="00966C39"/>
    <w:rsid w:val="00972B9E"/>
    <w:rsid w:val="00986596"/>
    <w:rsid w:val="009B11A3"/>
    <w:rsid w:val="009B72FE"/>
    <w:rsid w:val="009C0FE4"/>
    <w:rsid w:val="009C3C29"/>
    <w:rsid w:val="009D59A7"/>
    <w:rsid w:val="009E0FA5"/>
    <w:rsid w:val="009F0019"/>
    <w:rsid w:val="009F4BFD"/>
    <w:rsid w:val="00A10993"/>
    <w:rsid w:val="00A1442C"/>
    <w:rsid w:val="00A1566C"/>
    <w:rsid w:val="00A17C3E"/>
    <w:rsid w:val="00A2507B"/>
    <w:rsid w:val="00A2550D"/>
    <w:rsid w:val="00A34C19"/>
    <w:rsid w:val="00A34EB0"/>
    <w:rsid w:val="00A44575"/>
    <w:rsid w:val="00A6467A"/>
    <w:rsid w:val="00A66E97"/>
    <w:rsid w:val="00A67D91"/>
    <w:rsid w:val="00A72057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B6431"/>
    <w:rsid w:val="00AB7341"/>
    <w:rsid w:val="00AC7C5D"/>
    <w:rsid w:val="00AC7F2E"/>
    <w:rsid w:val="00AD5894"/>
    <w:rsid w:val="00AD5A3E"/>
    <w:rsid w:val="00AE60B5"/>
    <w:rsid w:val="00AF4230"/>
    <w:rsid w:val="00B0192B"/>
    <w:rsid w:val="00B0338C"/>
    <w:rsid w:val="00B11FD1"/>
    <w:rsid w:val="00B13E6E"/>
    <w:rsid w:val="00B212EF"/>
    <w:rsid w:val="00B277E5"/>
    <w:rsid w:val="00B34E4E"/>
    <w:rsid w:val="00B37C0C"/>
    <w:rsid w:val="00B464AE"/>
    <w:rsid w:val="00B54077"/>
    <w:rsid w:val="00B57B7C"/>
    <w:rsid w:val="00B77071"/>
    <w:rsid w:val="00B8017D"/>
    <w:rsid w:val="00B917F0"/>
    <w:rsid w:val="00B950B6"/>
    <w:rsid w:val="00BA35AC"/>
    <w:rsid w:val="00BA4848"/>
    <w:rsid w:val="00BA4DFF"/>
    <w:rsid w:val="00BC5D38"/>
    <w:rsid w:val="00BD4099"/>
    <w:rsid w:val="00BE0342"/>
    <w:rsid w:val="00BE2F55"/>
    <w:rsid w:val="00BE5E20"/>
    <w:rsid w:val="00BF22C1"/>
    <w:rsid w:val="00BF25C5"/>
    <w:rsid w:val="00BF262E"/>
    <w:rsid w:val="00C029B3"/>
    <w:rsid w:val="00C03A51"/>
    <w:rsid w:val="00C04158"/>
    <w:rsid w:val="00C0764E"/>
    <w:rsid w:val="00C13EA7"/>
    <w:rsid w:val="00C15E1F"/>
    <w:rsid w:val="00C30FFF"/>
    <w:rsid w:val="00C36C1F"/>
    <w:rsid w:val="00C43E99"/>
    <w:rsid w:val="00C52389"/>
    <w:rsid w:val="00C61174"/>
    <w:rsid w:val="00C62FDE"/>
    <w:rsid w:val="00C633F8"/>
    <w:rsid w:val="00C7113D"/>
    <w:rsid w:val="00C749A2"/>
    <w:rsid w:val="00C76B18"/>
    <w:rsid w:val="00C822B7"/>
    <w:rsid w:val="00C90B9D"/>
    <w:rsid w:val="00C92841"/>
    <w:rsid w:val="00C94A85"/>
    <w:rsid w:val="00C9760A"/>
    <w:rsid w:val="00CA7F3B"/>
    <w:rsid w:val="00CB1F0A"/>
    <w:rsid w:val="00CB2B96"/>
    <w:rsid w:val="00CB77EC"/>
    <w:rsid w:val="00CC59CD"/>
    <w:rsid w:val="00CC5C59"/>
    <w:rsid w:val="00CC6B50"/>
    <w:rsid w:val="00CE1A53"/>
    <w:rsid w:val="00CE2025"/>
    <w:rsid w:val="00CE3122"/>
    <w:rsid w:val="00CE4824"/>
    <w:rsid w:val="00CF1D7C"/>
    <w:rsid w:val="00CF7B79"/>
    <w:rsid w:val="00D07975"/>
    <w:rsid w:val="00D10D0B"/>
    <w:rsid w:val="00D14C35"/>
    <w:rsid w:val="00D157D3"/>
    <w:rsid w:val="00D26384"/>
    <w:rsid w:val="00D30BC0"/>
    <w:rsid w:val="00D33AC3"/>
    <w:rsid w:val="00D41718"/>
    <w:rsid w:val="00D4499E"/>
    <w:rsid w:val="00D5130B"/>
    <w:rsid w:val="00D518CE"/>
    <w:rsid w:val="00D54928"/>
    <w:rsid w:val="00D63508"/>
    <w:rsid w:val="00D773E4"/>
    <w:rsid w:val="00D877FB"/>
    <w:rsid w:val="00D93369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1422"/>
    <w:rsid w:val="00DD3AE9"/>
    <w:rsid w:val="00DD6159"/>
    <w:rsid w:val="00DD6AB4"/>
    <w:rsid w:val="00DD769A"/>
    <w:rsid w:val="00DF1BA3"/>
    <w:rsid w:val="00DF5791"/>
    <w:rsid w:val="00DF7FC5"/>
    <w:rsid w:val="00E00694"/>
    <w:rsid w:val="00E05E81"/>
    <w:rsid w:val="00E06078"/>
    <w:rsid w:val="00E12EA7"/>
    <w:rsid w:val="00E13540"/>
    <w:rsid w:val="00E16C4A"/>
    <w:rsid w:val="00E2139D"/>
    <w:rsid w:val="00E2540D"/>
    <w:rsid w:val="00E351C9"/>
    <w:rsid w:val="00E37140"/>
    <w:rsid w:val="00E3780F"/>
    <w:rsid w:val="00E662C4"/>
    <w:rsid w:val="00E90B11"/>
    <w:rsid w:val="00E969C4"/>
    <w:rsid w:val="00EA4033"/>
    <w:rsid w:val="00EA5E8F"/>
    <w:rsid w:val="00EB05EC"/>
    <w:rsid w:val="00EB5A3E"/>
    <w:rsid w:val="00EC1DEB"/>
    <w:rsid w:val="00ED2680"/>
    <w:rsid w:val="00EE0FB0"/>
    <w:rsid w:val="00EE5209"/>
    <w:rsid w:val="00EE5FC3"/>
    <w:rsid w:val="00EE6433"/>
    <w:rsid w:val="00EF0557"/>
    <w:rsid w:val="00EF06E9"/>
    <w:rsid w:val="00EF3FD0"/>
    <w:rsid w:val="00F015F3"/>
    <w:rsid w:val="00F02F2D"/>
    <w:rsid w:val="00F05437"/>
    <w:rsid w:val="00F135F3"/>
    <w:rsid w:val="00F14C7F"/>
    <w:rsid w:val="00F15A08"/>
    <w:rsid w:val="00F174A3"/>
    <w:rsid w:val="00F4104D"/>
    <w:rsid w:val="00F52FD4"/>
    <w:rsid w:val="00F54294"/>
    <w:rsid w:val="00F63BE2"/>
    <w:rsid w:val="00F874DF"/>
    <w:rsid w:val="00F97F0E"/>
    <w:rsid w:val="00FB081F"/>
    <w:rsid w:val="00FB1DB6"/>
    <w:rsid w:val="00FB20D1"/>
    <w:rsid w:val="00FB384A"/>
    <w:rsid w:val="00FB400E"/>
    <w:rsid w:val="00FD65AD"/>
    <w:rsid w:val="04C414C3"/>
    <w:rsid w:val="05573CD5"/>
    <w:rsid w:val="07C92F8F"/>
    <w:rsid w:val="0B3E73D2"/>
    <w:rsid w:val="0DB774D5"/>
    <w:rsid w:val="119F49EA"/>
    <w:rsid w:val="16FB5416"/>
    <w:rsid w:val="1B917E77"/>
    <w:rsid w:val="1D132B64"/>
    <w:rsid w:val="1DD917CB"/>
    <w:rsid w:val="1F5A7C0B"/>
    <w:rsid w:val="20FE1441"/>
    <w:rsid w:val="242E01BC"/>
    <w:rsid w:val="24660349"/>
    <w:rsid w:val="2A666B79"/>
    <w:rsid w:val="2C385141"/>
    <w:rsid w:val="2CE46E37"/>
    <w:rsid w:val="2D4E1D1F"/>
    <w:rsid w:val="2F407071"/>
    <w:rsid w:val="31E42E4C"/>
    <w:rsid w:val="375A7528"/>
    <w:rsid w:val="418945B6"/>
    <w:rsid w:val="4620652D"/>
    <w:rsid w:val="4D647AF7"/>
    <w:rsid w:val="51CE6426"/>
    <w:rsid w:val="54E87FFF"/>
    <w:rsid w:val="5F202FE3"/>
    <w:rsid w:val="603F5C0D"/>
    <w:rsid w:val="63E65F73"/>
    <w:rsid w:val="6A2B6078"/>
    <w:rsid w:val="7087446B"/>
    <w:rsid w:val="70BE44A2"/>
    <w:rsid w:val="70CF4FC9"/>
    <w:rsid w:val="78646009"/>
    <w:rsid w:val="786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98384B"/>
  <w15:docId w15:val="{BDA216AE-C27C-49A8-BBB5-82C6C7B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0132;&#25509;\&#32769;OA&#27169;&#26495;\&#29983;&#20135;&#29615;&#22659;&#25171;&#21360;&#27169;&#26495;20180330\&#34892;&#21457;&#25991;\hangfawe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02495-BA72-40DF-8621-0758612C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hangfawen.dot</Template>
  <TotalTime>221</TotalTime>
  <Pages>2</Pages>
  <Words>41</Words>
  <Characters>237</Characters>
  <Application>Microsoft Office Word</Application>
  <DocSecurity>0</DocSecurity>
  <Lines>1</Lines>
  <Paragraphs>1</Paragraphs>
  <ScaleCrop>false</ScaleCrop>
  <Company>Lenovo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王群</dc:creator>
  <cp:lastModifiedBy>艳秋 田</cp:lastModifiedBy>
  <cp:revision>146</cp:revision>
  <cp:lastPrinted>2017-06-13T02:37:00Z</cp:lastPrinted>
  <dcterms:created xsi:type="dcterms:W3CDTF">2018-04-04T10:50:00Z</dcterms:created>
  <dcterms:modified xsi:type="dcterms:W3CDTF">2019-01-02T13:35:00Z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