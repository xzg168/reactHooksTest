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A7" w:rsidRDefault="00E06EA7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1416"/>
        <w:gridCol w:w="2500"/>
        <w:gridCol w:w="133"/>
        <w:gridCol w:w="1667"/>
        <w:gridCol w:w="289"/>
        <w:gridCol w:w="1381"/>
        <w:gridCol w:w="564"/>
        <w:gridCol w:w="559"/>
        <w:gridCol w:w="2179"/>
      </w:tblGrid>
      <w:tr w:rsidR="00E06EA7">
        <w:tc>
          <w:tcPr>
            <w:tcW w:w="7950" w:type="dxa"/>
            <w:gridSpan w:val="7"/>
          </w:tcPr>
          <w:p w:rsidR="00E06EA7" w:rsidRDefault="00E06EA7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738" w:type="dxa"/>
            <w:gridSpan w:val="2"/>
          </w:tcPr>
          <w:p w:rsidR="00E06EA7" w:rsidRDefault="006411C5">
            <w:pPr>
              <w:rPr>
                <w:rFonts w:ascii="宋体" w:hAnsi="宋体"/>
                <w:color w:val="00206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密级：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0" w:name="mj"/>
            <w:bookmarkStart w:id="1" w:name="mibie"/>
            <w:bookmarkEnd w:id="0"/>
            <w:bookmarkEnd w:id="1"/>
          </w:p>
        </w:tc>
      </w:tr>
      <w:tr w:rsidR="00E06EA7">
        <w:tc>
          <w:tcPr>
            <w:tcW w:w="7950" w:type="dxa"/>
            <w:gridSpan w:val="7"/>
          </w:tcPr>
          <w:p w:rsidR="00E06EA7" w:rsidRDefault="00E06EA7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738" w:type="dxa"/>
            <w:gridSpan w:val="2"/>
          </w:tcPr>
          <w:p w:rsidR="00E06EA7" w:rsidRDefault="006411C5">
            <w:pPr>
              <w:rPr>
                <w:rFonts w:ascii="宋体" w:hAnsi="宋体"/>
                <w:color w:val="00206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缓急：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2" w:name="jihuan"/>
            <w:bookmarkStart w:id="3" w:name="jjcd"/>
            <w:bookmarkEnd w:id="2"/>
            <w:bookmarkEnd w:id="3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51"/>
        </w:trPr>
        <w:tc>
          <w:tcPr>
            <w:tcW w:w="1068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EA7" w:rsidRDefault="00E826C5">
            <w:pPr>
              <w:contextualSpacing/>
              <w:jc w:val="center"/>
              <w:rPr>
                <w:rFonts w:ascii="宋体" w:hAnsi="宋体" w:cs="宋体"/>
                <w:b/>
                <w:color w:val="FF0000"/>
                <w:kern w:val="0"/>
                <w:sz w:val="48"/>
                <w:szCs w:val="4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国家开发银行</w:t>
            </w:r>
            <w:bookmarkStart w:id="4" w:name="fwjgmc"/>
            <w:bookmarkEnd w:id="4"/>
            <w:r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发</w:t>
            </w:r>
            <w:r w:rsidR="006411C5"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文稿纸</w:t>
            </w:r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3916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主办处室：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 xml:space="preserve"> </w:t>
            </w:r>
            <w:bookmarkStart w:id="5" w:name="zbdw"/>
            <w:bookmarkEnd w:id="5"/>
          </w:p>
        </w:tc>
        <w:tc>
          <w:tcPr>
            <w:tcW w:w="3470" w:type="dxa"/>
            <w:gridSpan w:val="4"/>
            <w:tcBorders>
              <w:top w:val="nil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Pr="00FE60CB" w:rsidRDefault="00E06EA7">
            <w:pPr>
              <w:ind w:right="960"/>
              <w:contextualSpacing/>
              <w:jc w:val="left"/>
              <w:rPr>
                <w:sz w:val="24"/>
                <w:szCs w:val="24"/>
              </w:rPr>
            </w:pPr>
            <w:bookmarkStart w:id="6" w:name="guifanxingwenjian"/>
            <w:bookmarkEnd w:id="6"/>
          </w:p>
        </w:tc>
        <w:tc>
          <w:tcPr>
            <w:tcW w:w="3302" w:type="dxa"/>
            <w:gridSpan w:val="3"/>
            <w:tcBorders>
              <w:top w:val="nil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  <w:vAlign w:val="center"/>
          </w:tcPr>
          <w:p w:rsidR="00E06EA7" w:rsidRPr="00FE60CB" w:rsidRDefault="00E06EA7">
            <w:pPr>
              <w:wordWrap w:val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7" w:name="wh"/>
            <w:bookmarkEnd w:id="7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465"/>
        </w:trPr>
        <w:tc>
          <w:tcPr>
            <w:tcW w:w="6005" w:type="dxa"/>
            <w:gridSpan w:val="5"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E06EA7" w:rsidRDefault="006411C5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签发</w:t>
            </w:r>
          </w:p>
          <w:p w:rsidR="00E06EA7" w:rsidRDefault="00E06EA7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8" w:name="ldps"/>
            <w:bookmarkStart w:id="9" w:name="signIdea"/>
            <w:bookmarkEnd w:id="8"/>
            <w:bookmarkEnd w:id="9"/>
          </w:p>
        </w:tc>
        <w:tc>
          <w:tcPr>
            <w:tcW w:w="2504" w:type="dxa"/>
            <w:gridSpan w:val="3"/>
            <w:tcBorders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6411C5">
            <w:pPr>
              <w:widowControl/>
              <w:jc w:val="lef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外会签</w:t>
            </w:r>
          </w:p>
          <w:p w:rsidR="00E06EA7" w:rsidRDefault="006411C5">
            <w:pPr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0" w:name="wbhqdw"/>
            <w:bookmarkEnd w:id="10"/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 xml:space="preserve">      </w:t>
            </w:r>
          </w:p>
        </w:tc>
        <w:tc>
          <w:tcPr>
            <w:tcW w:w="2179" w:type="dxa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E06EA7" w:rsidRDefault="00E06EA7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1" w:name="wbhqdw1"/>
            <w:bookmarkEnd w:id="11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406"/>
        </w:trPr>
        <w:tc>
          <w:tcPr>
            <w:tcW w:w="6005" w:type="dxa"/>
            <w:gridSpan w:val="5"/>
            <w:tcBorders>
              <w:top w:val="single" w:sz="4" w:space="0" w:color="FF0000"/>
              <w:left w:val="nil"/>
              <w:right w:val="single" w:sz="4" w:space="0" w:color="FF0000"/>
            </w:tcBorders>
            <w:shd w:val="clear" w:color="auto" w:fill="auto"/>
          </w:tcPr>
          <w:p w:rsidR="00E06EA7" w:rsidRDefault="006411C5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办公室核稿</w:t>
            </w:r>
          </w:p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12" w:name="bureauxIdea"/>
            <w:bookmarkEnd w:id="12"/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行内会签</w:t>
            </w:r>
          </w:p>
          <w:p w:rsidR="00E06EA7" w:rsidRDefault="006411C5">
            <w:pPr>
              <w:contextualSpacing/>
              <w:rPr>
                <w:sz w:val="24"/>
                <w:szCs w:val="24"/>
              </w:rPr>
            </w:pPr>
            <w:bookmarkStart w:id="13" w:name="nbhqdw"/>
            <w:bookmarkEnd w:id="13"/>
            <w:r>
              <w:rPr>
                <w:rFonts w:hint="eastAsia"/>
                <w:sz w:val="24"/>
                <w:szCs w:val="24"/>
              </w:rPr>
              <w:t xml:space="preserve">                                                                 </w:t>
            </w:r>
          </w:p>
        </w:tc>
        <w:tc>
          <w:tcPr>
            <w:tcW w:w="2179" w:type="dxa"/>
            <w:vMerge w:val="restart"/>
            <w:tcBorders>
              <w:top w:val="single" w:sz="4" w:space="0" w:color="FF0000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widowControl/>
              <w:rPr>
                <w:color w:val="FF0000"/>
                <w:sz w:val="24"/>
                <w:szCs w:val="24"/>
              </w:rPr>
            </w:pPr>
          </w:p>
          <w:p w:rsidR="00E06EA7" w:rsidRDefault="00E06EA7">
            <w:pPr>
              <w:widowControl/>
              <w:rPr>
                <w:color w:val="000000" w:themeColor="text1"/>
                <w:sz w:val="24"/>
                <w:szCs w:val="24"/>
              </w:rPr>
            </w:pPr>
            <w:bookmarkStart w:id="14" w:name="nbhqdw1"/>
            <w:bookmarkEnd w:id="14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192"/>
        </w:trPr>
        <w:tc>
          <w:tcPr>
            <w:tcW w:w="6005" w:type="dxa"/>
            <w:gridSpan w:val="5"/>
            <w:tcBorders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主办处室负责人</w:t>
            </w:r>
          </w:p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15" w:name="sponsorSign"/>
            <w:bookmarkEnd w:id="15"/>
          </w:p>
        </w:tc>
        <w:tc>
          <w:tcPr>
            <w:tcW w:w="2504" w:type="dxa"/>
            <w:gridSpan w:val="3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179" w:type="dxa"/>
            <w:vMerge/>
            <w:tcBorders>
              <w:top w:val="single" w:sz="4" w:space="0" w:color="FF0000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widowControl/>
              <w:rPr>
                <w:color w:val="FF0000"/>
                <w:sz w:val="24"/>
                <w:szCs w:val="24"/>
              </w:rPr>
            </w:pPr>
          </w:p>
        </w:tc>
      </w:tr>
      <w:tr w:rsidR="00E06EA7" w:rsidTr="00993B5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715"/>
        </w:trPr>
        <w:tc>
          <w:tcPr>
            <w:tcW w:w="6005" w:type="dxa"/>
            <w:gridSpan w:val="5"/>
            <w:tcBorders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拟稿人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bookmarkStart w:id="16" w:name="ngr"/>
            <w:bookmarkEnd w:id="16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      </w:t>
            </w: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bookmarkStart w:id="17" w:name="ngrdh"/>
            <w:bookmarkEnd w:id="17"/>
          </w:p>
        </w:tc>
        <w:tc>
          <w:tcPr>
            <w:tcW w:w="2504" w:type="dxa"/>
            <w:gridSpan w:val="3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179" w:type="dxa"/>
            <w:vMerge/>
            <w:tcBorders>
              <w:top w:val="single" w:sz="4" w:space="0" w:color="FF0000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widowControl/>
              <w:rPr>
                <w:color w:val="FF0000"/>
                <w:sz w:val="24"/>
                <w:szCs w:val="24"/>
              </w:rPr>
            </w:pPr>
          </w:p>
        </w:tc>
      </w:tr>
      <w:tr w:rsidR="00570E2E" w:rsidTr="00570E2E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43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570E2E" w:rsidRDefault="00570E2E">
            <w:pPr>
              <w:ind w:left="960" w:hangingChars="400" w:hanging="960"/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标</w:t>
            </w:r>
            <w:r w:rsidRPr="00F90213"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题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570E2E" w:rsidRDefault="00570E2E">
            <w:pPr>
              <w:spacing w:line="400" w:lineRule="exact"/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32"/>
                <w:szCs w:val="32"/>
                <w:u w:val="none"/>
              </w:rPr>
            </w:pPr>
            <w:bookmarkStart w:id="18" w:name="bt"/>
            <w:bookmarkEnd w:id="18"/>
          </w:p>
        </w:tc>
      </w:tr>
      <w:tr w:rsidR="00E06EA7" w:rsidTr="00570E2E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48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ind w:left="960" w:hangingChars="400" w:hanging="960"/>
              <w:contextualSpacing/>
              <w:rPr>
                <w:rStyle w:val="a9"/>
                <w:rFonts w:ascii="宋体" w:hAnsi="宋体"/>
                <w:b/>
                <w:bCs/>
                <w:color w:val="FF0000"/>
                <w:sz w:val="30"/>
                <w:szCs w:val="30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送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Pr="00570E2E" w:rsidRDefault="00E06EA7" w:rsidP="00F84C24">
            <w:pPr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24"/>
                <w:szCs w:val="24"/>
                <w:u w:val="none"/>
              </w:rPr>
            </w:pPr>
            <w:bookmarkStart w:id="19" w:name="Subject"/>
            <w:bookmarkStart w:id="20" w:name="zsdw"/>
            <w:bookmarkEnd w:id="19"/>
            <w:bookmarkEnd w:id="20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行外抄送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21" w:name="hwcs"/>
            <w:bookmarkStart w:id="22" w:name="zhusong"/>
            <w:bookmarkEnd w:id="21"/>
            <w:bookmarkEnd w:id="22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行内抄送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23" w:name="hncs"/>
            <w:bookmarkStart w:id="24" w:name="chaosong"/>
            <w:bookmarkEnd w:id="23"/>
            <w:bookmarkEnd w:id="24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25" w:name="bhfs"/>
            <w:bookmarkStart w:id="26" w:name="fjcyj"/>
            <w:bookmarkEnd w:id="25"/>
            <w:bookmarkEnd w:id="26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印制份数</w:t>
            </w:r>
            <w:bookmarkStart w:id="27" w:name="fs"/>
            <w:bookmarkEnd w:id="27"/>
            <w:r>
              <w:rPr>
                <w:rFonts w:hint="eastAsia"/>
                <w:color w:val="FF0000"/>
                <w:sz w:val="24"/>
                <w:szCs w:val="24"/>
              </w:rPr>
              <w:t xml:space="preserve">   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正文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        </w:t>
            </w: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bookmarkStart w:id="28" w:name="fjnum"/>
            <w:bookmarkEnd w:id="28"/>
            <w:r>
              <w:rPr>
                <w:rFonts w:hint="eastAsia"/>
                <w:color w:val="FF0000"/>
                <w:sz w:val="24"/>
                <w:szCs w:val="24"/>
              </w:rPr>
              <w:t xml:space="preserve">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批示印送</w:t>
            </w:r>
          </w:p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共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页</w:t>
            </w:r>
          </w:p>
        </w:tc>
        <w:tc>
          <w:tcPr>
            <w:tcW w:w="2633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4972" w:type="dxa"/>
            <w:gridSpan w:val="5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jc w:val="righ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国家开发银行办公厅制发</w:t>
            </w:r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88"/>
        </w:trPr>
        <w:tc>
          <w:tcPr>
            <w:tcW w:w="1416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9272" w:type="dxa"/>
            <w:gridSpan w:val="8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E06EA7" w:rsidRDefault="002663B7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 w:rsidRPr="007B6F65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9D9433E" wp14:editId="0EF5717E">
                      <wp:simplePos x="0" y="0"/>
                      <wp:positionH relativeFrom="column">
                        <wp:posOffset>5242560</wp:posOffset>
                      </wp:positionH>
                      <wp:positionV relativeFrom="paragraph">
                        <wp:posOffset>45720</wp:posOffset>
                      </wp:positionV>
                      <wp:extent cx="647700" cy="2895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63B7" w:rsidRPr="00070FF9" w:rsidRDefault="002663B7" w:rsidP="002663B7">
                                  <w:pPr>
                                    <w:contextualSpacing/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FF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="00D81AA7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bookmarkStart w:id="29" w:name="_GoBack"/>
                                  <w:bookmarkEnd w:id="29"/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943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412.8pt;margin-top:3.6pt;width:51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" filled="f" stroked="f">
                      <v:textbox>
                        <w:txbxContent>
                          <w:p w:rsidR="002663B7" w:rsidRPr="00070FF9" w:rsidRDefault="002663B7" w:rsidP="002663B7">
                            <w:pPr>
                              <w:contextualSpacing/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FF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-1</w:t>
                            </w:r>
                            <w:r w:rsidR="00D81AA7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bookmarkStart w:id="30" w:name="_GoBack"/>
                            <w:bookmarkEnd w:id="30"/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5211A" w:rsidRDefault="0015211A" w:rsidP="00AC7464">
      <w:pPr>
        <w:widowControl/>
        <w:jc w:val="left"/>
        <w:rPr>
          <w:rFonts w:ascii="宋体" w:hAnsi="宋体"/>
          <w:b/>
          <w:bCs/>
          <w:kern w:val="44"/>
          <w:sz w:val="24"/>
          <w:szCs w:val="24"/>
          <w:lang w:val="zh-CN"/>
        </w:rPr>
      </w:pPr>
      <w:r>
        <w:rPr>
          <w:rFonts w:ascii="宋体" w:hAnsi="宋体"/>
          <w:b/>
          <w:bCs/>
          <w:kern w:val="44"/>
          <w:sz w:val="24"/>
          <w:szCs w:val="24"/>
          <w:lang w:val="zh-CN"/>
        </w:rPr>
        <w:br w:type="page"/>
      </w:r>
    </w:p>
    <w:p w:rsidR="00E06EA7" w:rsidRPr="00AC7464" w:rsidRDefault="00E06EA7" w:rsidP="003740CB">
      <w:pPr>
        <w:widowControl/>
        <w:jc w:val="left"/>
        <w:rPr>
          <w:rFonts w:ascii="宋体" w:hAnsi="宋体"/>
          <w:b/>
          <w:bCs/>
          <w:kern w:val="44"/>
          <w:sz w:val="24"/>
          <w:szCs w:val="24"/>
          <w:lang w:val="zh-CN"/>
        </w:rPr>
        <w:sectPr w:rsidR="00E06EA7" w:rsidRPr="00AC7464">
          <w:headerReference w:type="even" r:id="rId8"/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bookmarkStart w:id="31" w:name="note"/>
      <w:bookmarkEnd w:id="31"/>
    </w:p>
    <w:p w:rsidR="00E06EA7" w:rsidRDefault="00AC7464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 xml:space="preserve"> </w:t>
      </w:r>
      <w:r w:rsidR="006411C5">
        <w:rPr>
          <w:rFonts w:ascii="宋体" w:hAnsi="宋体" w:hint="eastAsia"/>
          <w:sz w:val="28"/>
        </w:rPr>
        <w:t>[会签意见]</w:t>
      </w:r>
    </w:p>
    <w:p w:rsidR="00E06EA7" w:rsidRDefault="00E06EA7">
      <w:pPr>
        <w:rPr>
          <w:lang w:val="zh-CN"/>
        </w:rPr>
      </w:pPr>
      <w:bookmarkStart w:id="32" w:name="inBankHqIdea"/>
      <w:bookmarkStart w:id="33" w:name="bdwIdea"/>
      <w:bookmarkEnd w:id="32"/>
      <w:bookmarkEnd w:id="33"/>
    </w:p>
    <w:p w:rsidR="00E06EA7" w:rsidRDefault="006411C5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[会签意见处理]</w:t>
      </w:r>
    </w:p>
    <w:p w:rsidR="00E06EA7" w:rsidRDefault="00E06EA7">
      <w:pPr>
        <w:rPr>
          <w:lang w:val="zh-CN"/>
        </w:rPr>
      </w:pPr>
      <w:bookmarkStart w:id="34" w:name="yjcnsm"/>
      <w:bookmarkEnd w:id="34"/>
    </w:p>
    <w:p w:rsidR="00E06EA7" w:rsidRDefault="006411C5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[文 件 原 文]</w:t>
      </w:r>
    </w:p>
    <w:p w:rsidR="00E06EA7" w:rsidRDefault="00E06EA7">
      <w:pPr>
        <w:rPr>
          <w:lang w:val="zh-CN"/>
        </w:rPr>
      </w:pPr>
      <w:bookmarkStart w:id="35" w:name="zhengwen"/>
      <w:bookmarkEnd w:id="35"/>
    </w:p>
    <w:p w:rsidR="00E06EA7" w:rsidRDefault="006411C5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</w:t>
      </w:r>
      <w:r w:rsidR="00C6376E">
        <w:rPr>
          <w:rFonts w:ascii="宋体" w:hAnsi="宋体" w:hint="eastAsia"/>
          <w:sz w:val="28"/>
        </w:rPr>
        <w:t>参阅件/</w:t>
      </w:r>
      <w:r>
        <w:rPr>
          <w:rFonts w:ascii="宋体" w:hAnsi="宋体" w:hint="eastAsia"/>
          <w:sz w:val="28"/>
        </w:rPr>
        <w:t>附件]</w:t>
      </w:r>
    </w:p>
    <w:p w:rsidR="00E06EA7" w:rsidRDefault="00E06EA7">
      <w:bookmarkStart w:id="36" w:name="body"/>
      <w:bookmarkStart w:id="37" w:name="fj"/>
      <w:bookmarkEnd w:id="36"/>
      <w:bookmarkEnd w:id="37"/>
    </w:p>
    <w:sectPr w:rsidR="00E06EA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E92" w:rsidRDefault="00613E92">
      <w:r>
        <w:separator/>
      </w:r>
    </w:p>
  </w:endnote>
  <w:endnote w:type="continuationSeparator" w:id="0">
    <w:p w:rsidR="00613E92" w:rsidRDefault="0061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6411C5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E92" w:rsidRDefault="00613E92">
      <w:r>
        <w:separator/>
      </w:r>
    </w:p>
  </w:footnote>
  <w:footnote w:type="continuationSeparator" w:id="0">
    <w:p w:rsidR="00613E92" w:rsidRDefault="00613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E06EA7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E06EA7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E06EA7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470"/>
    <w:rsid w:val="00001ACF"/>
    <w:rsid w:val="00006ECE"/>
    <w:rsid w:val="000070CD"/>
    <w:rsid w:val="000078E0"/>
    <w:rsid w:val="00021D0B"/>
    <w:rsid w:val="00023716"/>
    <w:rsid w:val="00033737"/>
    <w:rsid w:val="00033781"/>
    <w:rsid w:val="00035D17"/>
    <w:rsid w:val="00041E82"/>
    <w:rsid w:val="00044258"/>
    <w:rsid w:val="00050A36"/>
    <w:rsid w:val="00050C09"/>
    <w:rsid w:val="0005224A"/>
    <w:rsid w:val="00052EA8"/>
    <w:rsid w:val="00053E0C"/>
    <w:rsid w:val="00054A0E"/>
    <w:rsid w:val="00056BE9"/>
    <w:rsid w:val="0007282E"/>
    <w:rsid w:val="00081C8F"/>
    <w:rsid w:val="00083A7C"/>
    <w:rsid w:val="000851A8"/>
    <w:rsid w:val="00092DD0"/>
    <w:rsid w:val="00094B5D"/>
    <w:rsid w:val="000978F6"/>
    <w:rsid w:val="000A02C4"/>
    <w:rsid w:val="000A1810"/>
    <w:rsid w:val="000A4B7C"/>
    <w:rsid w:val="000B36C5"/>
    <w:rsid w:val="000C0268"/>
    <w:rsid w:val="000C219A"/>
    <w:rsid w:val="000D096D"/>
    <w:rsid w:val="000D174F"/>
    <w:rsid w:val="000D22DD"/>
    <w:rsid w:val="000D47E8"/>
    <w:rsid w:val="000D5A7B"/>
    <w:rsid w:val="000E07B6"/>
    <w:rsid w:val="000E620A"/>
    <w:rsid w:val="000E7981"/>
    <w:rsid w:val="000F5404"/>
    <w:rsid w:val="000F5648"/>
    <w:rsid w:val="001004AF"/>
    <w:rsid w:val="00105C24"/>
    <w:rsid w:val="001113CE"/>
    <w:rsid w:val="00123E39"/>
    <w:rsid w:val="00127D11"/>
    <w:rsid w:val="001371CE"/>
    <w:rsid w:val="00140A92"/>
    <w:rsid w:val="0015211A"/>
    <w:rsid w:val="00152373"/>
    <w:rsid w:val="00155EA4"/>
    <w:rsid w:val="00157EB5"/>
    <w:rsid w:val="001618B2"/>
    <w:rsid w:val="00163FB4"/>
    <w:rsid w:val="00165B6A"/>
    <w:rsid w:val="001661C7"/>
    <w:rsid w:val="00170410"/>
    <w:rsid w:val="00177981"/>
    <w:rsid w:val="00180E38"/>
    <w:rsid w:val="0019064A"/>
    <w:rsid w:val="001947A2"/>
    <w:rsid w:val="00197089"/>
    <w:rsid w:val="001A2661"/>
    <w:rsid w:val="001A2ABF"/>
    <w:rsid w:val="001A4578"/>
    <w:rsid w:val="001C0926"/>
    <w:rsid w:val="001C43AB"/>
    <w:rsid w:val="001C7678"/>
    <w:rsid w:val="001D209C"/>
    <w:rsid w:val="001D3325"/>
    <w:rsid w:val="001D716E"/>
    <w:rsid w:val="001E3F7F"/>
    <w:rsid w:val="001F3E6F"/>
    <w:rsid w:val="001F7BD0"/>
    <w:rsid w:val="002105CC"/>
    <w:rsid w:val="002208FD"/>
    <w:rsid w:val="002272B3"/>
    <w:rsid w:val="0023651D"/>
    <w:rsid w:val="00247108"/>
    <w:rsid w:val="0026279B"/>
    <w:rsid w:val="00264362"/>
    <w:rsid w:val="002663B7"/>
    <w:rsid w:val="00267D8B"/>
    <w:rsid w:val="00272A66"/>
    <w:rsid w:val="00287C65"/>
    <w:rsid w:val="00292809"/>
    <w:rsid w:val="00295A4E"/>
    <w:rsid w:val="002A48B3"/>
    <w:rsid w:val="002B420A"/>
    <w:rsid w:val="002C06E7"/>
    <w:rsid w:val="002C7F20"/>
    <w:rsid w:val="002D2178"/>
    <w:rsid w:val="002E1A08"/>
    <w:rsid w:val="002E7DD9"/>
    <w:rsid w:val="002F2176"/>
    <w:rsid w:val="002F4AB2"/>
    <w:rsid w:val="002F6FB6"/>
    <w:rsid w:val="002F7118"/>
    <w:rsid w:val="0030006F"/>
    <w:rsid w:val="00305773"/>
    <w:rsid w:val="003065D0"/>
    <w:rsid w:val="00313753"/>
    <w:rsid w:val="003228E7"/>
    <w:rsid w:val="00324D22"/>
    <w:rsid w:val="00324DCA"/>
    <w:rsid w:val="00327020"/>
    <w:rsid w:val="00344837"/>
    <w:rsid w:val="003448B5"/>
    <w:rsid w:val="003469C3"/>
    <w:rsid w:val="00355E3A"/>
    <w:rsid w:val="00356831"/>
    <w:rsid w:val="00365FB7"/>
    <w:rsid w:val="003740CB"/>
    <w:rsid w:val="0038473F"/>
    <w:rsid w:val="00392006"/>
    <w:rsid w:val="0039302C"/>
    <w:rsid w:val="003B2681"/>
    <w:rsid w:val="003B684A"/>
    <w:rsid w:val="003D38C5"/>
    <w:rsid w:val="003D7186"/>
    <w:rsid w:val="003D7AAC"/>
    <w:rsid w:val="003E1DAB"/>
    <w:rsid w:val="003E2C2D"/>
    <w:rsid w:val="003E4900"/>
    <w:rsid w:val="003F140B"/>
    <w:rsid w:val="003F69C8"/>
    <w:rsid w:val="004114C3"/>
    <w:rsid w:val="00415D1B"/>
    <w:rsid w:val="0042385C"/>
    <w:rsid w:val="00425C6C"/>
    <w:rsid w:val="004356E2"/>
    <w:rsid w:val="00435ACB"/>
    <w:rsid w:val="0044520B"/>
    <w:rsid w:val="00453C73"/>
    <w:rsid w:val="00454341"/>
    <w:rsid w:val="004550B1"/>
    <w:rsid w:val="004631A9"/>
    <w:rsid w:val="00476FD5"/>
    <w:rsid w:val="00481872"/>
    <w:rsid w:val="00485A55"/>
    <w:rsid w:val="004B3FBD"/>
    <w:rsid w:val="004C5D70"/>
    <w:rsid w:val="004D17E6"/>
    <w:rsid w:val="004D3D3D"/>
    <w:rsid w:val="004D595C"/>
    <w:rsid w:val="004E7C3B"/>
    <w:rsid w:val="004F28BB"/>
    <w:rsid w:val="004F62C8"/>
    <w:rsid w:val="00501EA2"/>
    <w:rsid w:val="00505E0C"/>
    <w:rsid w:val="00510823"/>
    <w:rsid w:val="00515493"/>
    <w:rsid w:val="00525F63"/>
    <w:rsid w:val="00525FE6"/>
    <w:rsid w:val="00530D64"/>
    <w:rsid w:val="00531C7F"/>
    <w:rsid w:val="00532256"/>
    <w:rsid w:val="00562805"/>
    <w:rsid w:val="005630CC"/>
    <w:rsid w:val="00567AD3"/>
    <w:rsid w:val="00570E2E"/>
    <w:rsid w:val="00575052"/>
    <w:rsid w:val="005845E7"/>
    <w:rsid w:val="00590AD7"/>
    <w:rsid w:val="005A0031"/>
    <w:rsid w:val="005B136E"/>
    <w:rsid w:val="005B560C"/>
    <w:rsid w:val="005B5A7B"/>
    <w:rsid w:val="005B76D5"/>
    <w:rsid w:val="005B7D07"/>
    <w:rsid w:val="005C05EF"/>
    <w:rsid w:val="005C5F02"/>
    <w:rsid w:val="005D1BB0"/>
    <w:rsid w:val="005D3C17"/>
    <w:rsid w:val="005D5285"/>
    <w:rsid w:val="005F26D9"/>
    <w:rsid w:val="005F3EA5"/>
    <w:rsid w:val="005F5492"/>
    <w:rsid w:val="00601C20"/>
    <w:rsid w:val="0060579F"/>
    <w:rsid w:val="0060737E"/>
    <w:rsid w:val="006133DC"/>
    <w:rsid w:val="00613E92"/>
    <w:rsid w:val="0062427D"/>
    <w:rsid w:val="00626B3B"/>
    <w:rsid w:val="006372A3"/>
    <w:rsid w:val="006411C5"/>
    <w:rsid w:val="00643E61"/>
    <w:rsid w:val="00646765"/>
    <w:rsid w:val="0065366F"/>
    <w:rsid w:val="00662DB7"/>
    <w:rsid w:val="006776A1"/>
    <w:rsid w:val="00677CBA"/>
    <w:rsid w:val="00681FEB"/>
    <w:rsid w:val="006A12C5"/>
    <w:rsid w:val="006A2F50"/>
    <w:rsid w:val="006B2521"/>
    <w:rsid w:val="006C02C4"/>
    <w:rsid w:val="006C0646"/>
    <w:rsid w:val="006C7BBF"/>
    <w:rsid w:val="006D5139"/>
    <w:rsid w:val="006E522A"/>
    <w:rsid w:val="006E73C3"/>
    <w:rsid w:val="006E7E57"/>
    <w:rsid w:val="006F0A8D"/>
    <w:rsid w:val="006F2EEA"/>
    <w:rsid w:val="006F7164"/>
    <w:rsid w:val="007066C0"/>
    <w:rsid w:val="00721015"/>
    <w:rsid w:val="007268E9"/>
    <w:rsid w:val="00732B38"/>
    <w:rsid w:val="00734519"/>
    <w:rsid w:val="00734542"/>
    <w:rsid w:val="00746B7C"/>
    <w:rsid w:val="0076129F"/>
    <w:rsid w:val="00762191"/>
    <w:rsid w:val="00762D1A"/>
    <w:rsid w:val="00776FBC"/>
    <w:rsid w:val="00782F85"/>
    <w:rsid w:val="0078648D"/>
    <w:rsid w:val="0078753F"/>
    <w:rsid w:val="007903A3"/>
    <w:rsid w:val="00790DF6"/>
    <w:rsid w:val="00792E11"/>
    <w:rsid w:val="007978C6"/>
    <w:rsid w:val="007A09CC"/>
    <w:rsid w:val="007A321A"/>
    <w:rsid w:val="007A6EEE"/>
    <w:rsid w:val="007A6F57"/>
    <w:rsid w:val="007B3BB8"/>
    <w:rsid w:val="007B45D4"/>
    <w:rsid w:val="007C45AD"/>
    <w:rsid w:val="007D5234"/>
    <w:rsid w:val="007D5D44"/>
    <w:rsid w:val="007D7E1F"/>
    <w:rsid w:val="007E2A0B"/>
    <w:rsid w:val="007E4CCD"/>
    <w:rsid w:val="007F5440"/>
    <w:rsid w:val="00806643"/>
    <w:rsid w:val="00807445"/>
    <w:rsid w:val="00811D3D"/>
    <w:rsid w:val="00814841"/>
    <w:rsid w:val="008157D5"/>
    <w:rsid w:val="00822D36"/>
    <w:rsid w:val="008309FD"/>
    <w:rsid w:val="00834FD2"/>
    <w:rsid w:val="008512AA"/>
    <w:rsid w:val="008521F0"/>
    <w:rsid w:val="0085558E"/>
    <w:rsid w:val="008716B3"/>
    <w:rsid w:val="00872DD4"/>
    <w:rsid w:val="00881B7A"/>
    <w:rsid w:val="00884561"/>
    <w:rsid w:val="008959A9"/>
    <w:rsid w:val="008A4BAB"/>
    <w:rsid w:val="008A5651"/>
    <w:rsid w:val="008B07F0"/>
    <w:rsid w:val="008B164D"/>
    <w:rsid w:val="008B1879"/>
    <w:rsid w:val="008C0749"/>
    <w:rsid w:val="008C4601"/>
    <w:rsid w:val="008C69A6"/>
    <w:rsid w:val="008D2874"/>
    <w:rsid w:val="008D4A71"/>
    <w:rsid w:val="008E4714"/>
    <w:rsid w:val="008E494F"/>
    <w:rsid w:val="008F3EB2"/>
    <w:rsid w:val="00910FCF"/>
    <w:rsid w:val="00912910"/>
    <w:rsid w:val="00914F5D"/>
    <w:rsid w:val="00921775"/>
    <w:rsid w:val="0092358F"/>
    <w:rsid w:val="00933726"/>
    <w:rsid w:val="00936BF7"/>
    <w:rsid w:val="00940F19"/>
    <w:rsid w:val="009411B3"/>
    <w:rsid w:val="00944708"/>
    <w:rsid w:val="00946CDC"/>
    <w:rsid w:val="00950761"/>
    <w:rsid w:val="009603AC"/>
    <w:rsid w:val="009604A0"/>
    <w:rsid w:val="00966C39"/>
    <w:rsid w:val="00972B9E"/>
    <w:rsid w:val="00993B52"/>
    <w:rsid w:val="009B72FE"/>
    <w:rsid w:val="009B7592"/>
    <w:rsid w:val="009C0FE4"/>
    <w:rsid w:val="009E0FA5"/>
    <w:rsid w:val="009F0019"/>
    <w:rsid w:val="009F1402"/>
    <w:rsid w:val="009F4BFD"/>
    <w:rsid w:val="00A05323"/>
    <w:rsid w:val="00A10993"/>
    <w:rsid w:val="00A1566C"/>
    <w:rsid w:val="00A17C3E"/>
    <w:rsid w:val="00A2507B"/>
    <w:rsid w:val="00A2550D"/>
    <w:rsid w:val="00A34C19"/>
    <w:rsid w:val="00A34EB0"/>
    <w:rsid w:val="00A44575"/>
    <w:rsid w:val="00A55620"/>
    <w:rsid w:val="00A57EE1"/>
    <w:rsid w:val="00A6467A"/>
    <w:rsid w:val="00A656D6"/>
    <w:rsid w:val="00A6682B"/>
    <w:rsid w:val="00A67D91"/>
    <w:rsid w:val="00A727D1"/>
    <w:rsid w:val="00A72A0C"/>
    <w:rsid w:val="00A7602D"/>
    <w:rsid w:val="00A77C03"/>
    <w:rsid w:val="00A77F31"/>
    <w:rsid w:val="00A83409"/>
    <w:rsid w:val="00A85921"/>
    <w:rsid w:val="00A87777"/>
    <w:rsid w:val="00A9327A"/>
    <w:rsid w:val="00A9527B"/>
    <w:rsid w:val="00AA3C9C"/>
    <w:rsid w:val="00AB590D"/>
    <w:rsid w:val="00AB6431"/>
    <w:rsid w:val="00AB7341"/>
    <w:rsid w:val="00AC7464"/>
    <w:rsid w:val="00AC7F2E"/>
    <w:rsid w:val="00AD5894"/>
    <w:rsid w:val="00AD5A3E"/>
    <w:rsid w:val="00AE39A0"/>
    <w:rsid w:val="00AF4230"/>
    <w:rsid w:val="00B0192B"/>
    <w:rsid w:val="00B0338C"/>
    <w:rsid w:val="00B11FD1"/>
    <w:rsid w:val="00B13E6E"/>
    <w:rsid w:val="00B212EF"/>
    <w:rsid w:val="00B57B7C"/>
    <w:rsid w:val="00B603DC"/>
    <w:rsid w:val="00B636B5"/>
    <w:rsid w:val="00B7046F"/>
    <w:rsid w:val="00B77071"/>
    <w:rsid w:val="00B8017D"/>
    <w:rsid w:val="00B917F0"/>
    <w:rsid w:val="00B950B6"/>
    <w:rsid w:val="00BA4848"/>
    <w:rsid w:val="00BA4DFF"/>
    <w:rsid w:val="00BC5D38"/>
    <w:rsid w:val="00BE0342"/>
    <w:rsid w:val="00BF22C1"/>
    <w:rsid w:val="00BF25C5"/>
    <w:rsid w:val="00BF262E"/>
    <w:rsid w:val="00C029B3"/>
    <w:rsid w:val="00C03A51"/>
    <w:rsid w:val="00C04158"/>
    <w:rsid w:val="00C0625C"/>
    <w:rsid w:val="00C0627A"/>
    <w:rsid w:val="00C0764E"/>
    <w:rsid w:val="00C30FFF"/>
    <w:rsid w:val="00C36C1F"/>
    <w:rsid w:val="00C43E99"/>
    <w:rsid w:val="00C4627C"/>
    <w:rsid w:val="00C4643E"/>
    <w:rsid w:val="00C46F26"/>
    <w:rsid w:val="00C52389"/>
    <w:rsid w:val="00C633F8"/>
    <w:rsid w:val="00C6376E"/>
    <w:rsid w:val="00C749A2"/>
    <w:rsid w:val="00C822B7"/>
    <w:rsid w:val="00C90B9D"/>
    <w:rsid w:val="00C92841"/>
    <w:rsid w:val="00C9760A"/>
    <w:rsid w:val="00CA7F3B"/>
    <w:rsid w:val="00CB2B96"/>
    <w:rsid w:val="00CB3EC5"/>
    <w:rsid w:val="00CB77EC"/>
    <w:rsid w:val="00CC59CD"/>
    <w:rsid w:val="00CC5C59"/>
    <w:rsid w:val="00CC6B50"/>
    <w:rsid w:val="00CE1A53"/>
    <w:rsid w:val="00CE2025"/>
    <w:rsid w:val="00CE3122"/>
    <w:rsid w:val="00CE368C"/>
    <w:rsid w:val="00CE4824"/>
    <w:rsid w:val="00CE5550"/>
    <w:rsid w:val="00CE6470"/>
    <w:rsid w:val="00CF1D7C"/>
    <w:rsid w:val="00CF714A"/>
    <w:rsid w:val="00CF7B79"/>
    <w:rsid w:val="00D07975"/>
    <w:rsid w:val="00D10D0B"/>
    <w:rsid w:val="00D14C35"/>
    <w:rsid w:val="00D157D3"/>
    <w:rsid w:val="00D26384"/>
    <w:rsid w:val="00D30BC0"/>
    <w:rsid w:val="00D33AC3"/>
    <w:rsid w:val="00D41718"/>
    <w:rsid w:val="00D4499E"/>
    <w:rsid w:val="00D518CE"/>
    <w:rsid w:val="00D54928"/>
    <w:rsid w:val="00D61367"/>
    <w:rsid w:val="00D63508"/>
    <w:rsid w:val="00D81AA7"/>
    <w:rsid w:val="00D939EB"/>
    <w:rsid w:val="00D94BFD"/>
    <w:rsid w:val="00D96116"/>
    <w:rsid w:val="00DA156B"/>
    <w:rsid w:val="00DA3400"/>
    <w:rsid w:val="00DA7328"/>
    <w:rsid w:val="00DB03A7"/>
    <w:rsid w:val="00DD0432"/>
    <w:rsid w:val="00DD0E83"/>
    <w:rsid w:val="00DD3AE9"/>
    <w:rsid w:val="00DD46CE"/>
    <w:rsid w:val="00DD6159"/>
    <w:rsid w:val="00DD7B1B"/>
    <w:rsid w:val="00DE6690"/>
    <w:rsid w:val="00DE710D"/>
    <w:rsid w:val="00DF5791"/>
    <w:rsid w:val="00DF7FC5"/>
    <w:rsid w:val="00E00694"/>
    <w:rsid w:val="00E00834"/>
    <w:rsid w:val="00E05E81"/>
    <w:rsid w:val="00E06078"/>
    <w:rsid w:val="00E06EA7"/>
    <w:rsid w:val="00E07D78"/>
    <w:rsid w:val="00E12EA7"/>
    <w:rsid w:val="00E13540"/>
    <w:rsid w:val="00E13EA7"/>
    <w:rsid w:val="00E16C4A"/>
    <w:rsid w:val="00E351C9"/>
    <w:rsid w:val="00E37140"/>
    <w:rsid w:val="00E3780F"/>
    <w:rsid w:val="00E662C4"/>
    <w:rsid w:val="00E80EE3"/>
    <w:rsid w:val="00E826C5"/>
    <w:rsid w:val="00E90B11"/>
    <w:rsid w:val="00E969C4"/>
    <w:rsid w:val="00EA4033"/>
    <w:rsid w:val="00EB1828"/>
    <w:rsid w:val="00EB1A33"/>
    <w:rsid w:val="00EB247B"/>
    <w:rsid w:val="00EB5A3E"/>
    <w:rsid w:val="00EC1DEB"/>
    <w:rsid w:val="00EC4DB4"/>
    <w:rsid w:val="00ED6DE5"/>
    <w:rsid w:val="00EE5FC3"/>
    <w:rsid w:val="00EE6433"/>
    <w:rsid w:val="00EF0557"/>
    <w:rsid w:val="00EF085B"/>
    <w:rsid w:val="00EF3FD0"/>
    <w:rsid w:val="00F01418"/>
    <w:rsid w:val="00F015F3"/>
    <w:rsid w:val="00F027B8"/>
    <w:rsid w:val="00F05437"/>
    <w:rsid w:val="00F122D7"/>
    <w:rsid w:val="00F135F3"/>
    <w:rsid w:val="00F14C7F"/>
    <w:rsid w:val="00F15A08"/>
    <w:rsid w:val="00F174A3"/>
    <w:rsid w:val="00F400D1"/>
    <w:rsid w:val="00F4104D"/>
    <w:rsid w:val="00F52FD4"/>
    <w:rsid w:val="00F54294"/>
    <w:rsid w:val="00F5593C"/>
    <w:rsid w:val="00F63BE2"/>
    <w:rsid w:val="00F84C24"/>
    <w:rsid w:val="00F874DF"/>
    <w:rsid w:val="00F90213"/>
    <w:rsid w:val="00F96D89"/>
    <w:rsid w:val="00F97F0E"/>
    <w:rsid w:val="00FB081F"/>
    <w:rsid w:val="00FB1DB6"/>
    <w:rsid w:val="00FB20D1"/>
    <w:rsid w:val="00FB400E"/>
    <w:rsid w:val="00FB7927"/>
    <w:rsid w:val="00FC0848"/>
    <w:rsid w:val="00FD65AD"/>
    <w:rsid w:val="00FE60CB"/>
    <w:rsid w:val="00FF0FDF"/>
    <w:rsid w:val="00FF4F1F"/>
    <w:rsid w:val="01785675"/>
    <w:rsid w:val="01DD4D7A"/>
    <w:rsid w:val="040747A3"/>
    <w:rsid w:val="053E32CA"/>
    <w:rsid w:val="054A2C98"/>
    <w:rsid w:val="056E259D"/>
    <w:rsid w:val="05717376"/>
    <w:rsid w:val="05AA4B31"/>
    <w:rsid w:val="05C718B3"/>
    <w:rsid w:val="06676348"/>
    <w:rsid w:val="06C03DDC"/>
    <w:rsid w:val="06F515AA"/>
    <w:rsid w:val="074B07FE"/>
    <w:rsid w:val="080D6A43"/>
    <w:rsid w:val="0813196F"/>
    <w:rsid w:val="08D4553C"/>
    <w:rsid w:val="093777ED"/>
    <w:rsid w:val="09696BC7"/>
    <w:rsid w:val="09A51476"/>
    <w:rsid w:val="0ABA1422"/>
    <w:rsid w:val="0B4D715C"/>
    <w:rsid w:val="0B9A6440"/>
    <w:rsid w:val="0BE2052F"/>
    <w:rsid w:val="0D0D1F82"/>
    <w:rsid w:val="0DBD23CC"/>
    <w:rsid w:val="0DE7563C"/>
    <w:rsid w:val="0F034960"/>
    <w:rsid w:val="0FF26B1C"/>
    <w:rsid w:val="10202638"/>
    <w:rsid w:val="10A00C6C"/>
    <w:rsid w:val="10FD4A1F"/>
    <w:rsid w:val="138000EC"/>
    <w:rsid w:val="138A4ECE"/>
    <w:rsid w:val="138F6FCD"/>
    <w:rsid w:val="13CF449F"/>
    <w:rsid w:val="14190541"/>
    <w:rsid w:val="1527677D"/>
    <w:rsid w:val="16682246"/>
    <w:rsid w:val="17EC0509"/>
    <w:rsid w:val="187F3417"/>
    <w:rsid w:val="194D1275"/>
    <w:rsid w:val="1A612ECA"/>
    <w:rsid w:val="1AEF5C66"/>
    <w:rsid w:val="1B7179C0"/>
    <w:rsid w:val="1BC07685"/>
    <w:rsid w:val="1BEE1828"/>
    <w:rsid w:val="1D9F02F6"/>
    <w:rsid w:val="1E6038B2"/>
    <w:rsid w:val="1ED8379D"/>
    <w:rsid w:val="1FB4576B"/>
    <w:rsid w:val="21165139"/>
    <w:rsid w:val="21436624"/>
    <w:rsid w:val="21FA5174"/>
    <w:rsid w:val="21FE6EC5"/>
    <w:rsid w:val="221128D9"/>
    <w:rsid w:val="22433AA3"/>
    <w:rsid w:val="228D7C12"/>
    <w:rsid w:val="236D4EC6"/>
    <w:rsid w:val="23C52840"/>
    <w:rsid w:val="23FC6BC6"/>
    <w:rsid w:val="24151B29"/>
    <w:rsid w:val="2422732E"/>
    <w:rsid w:val="24420F7A"/>
    <w:rsid w:val="24A95998"/>
    <w:rsid w:val="24CA5F2F"/>
    <w:rsid w:val="25564070"/>
    <w:rsid w:val="2581345B"/>
    <w:rsid w:val="272519A1"/>
    <w:rsid w:val="27DF292F"/>
    <w:rsid w:val="2865677D"/>
    <w:rsid w:val="286925F3"/>
    <w:rsid w:val="296A3130"/>
    <w:rsid w:val="29A84376"/>
    <w:rsid w:val="2A4D29F5"/>
    <w:rsid w:val="2A685391"/>
    <w:rsid w:val="2AA64B1A"/>
    <w:rsid w:val="2BFD6922"/>
    <w:rsid w:val="2C8551AE"/>
    <w:rsid w:val="2CDB54B3"/>
    <w:rsid w:val="2DA6194D"/>
    <w:rsid w:val="2E4D2E36"/>
    <w:rsid w:val="2E9C7DE2"/>
    <w:rsid w:val="2EBF3CC4"/>
    <w:rsid w:val="2EC81994"/>
    <w:rsid w:val="2EC827B2"/>
    <w:rsid w:val="2F7671FF"/>
    <w:rsid w:val="30372B37"/>
    <w:rsid w:val="303E3398"/>
    <w:rsid w:val="306135B0"/>
    <w:rsid w:val="30D94003"/>
    <w:rsid w:val="30F379A8"/>
    <w:rsid w:val="314F2D98"/>
    <w:rsid w:val="31BF61AD"/>
    <w:rsid w:val="31D07837"/>
    <w:rsid w:val="32C02793"/>
    <w:rsid w:val="32EE43B5"/>
    <w:rsid w:val="33A11BFB"/>
    <w:rsid w:val="33D3425F"/>
    <w:rsid w:val="343D134B"/>
    <w:rsid w:val="34E60259"/>
    <w:rsid w:val="361C2565"/>
    <w:rsid w:val="364E4AD1"/>
    <w:rsid w:val="36BD66D3"/>
    <w:rsid w:val="376D0787"/>
    <w:rsid w:val="37CE380D"/>
    <w:rsid w:val="386F34F3"/>
    <w:rsid w:val="38BC673D"/>
    <w:rsid w:val="39467B23"/>
    <w:rsid w:val="39BB3B08"/>
    <w:rsid w:val="39D0573E"/>
    <w:rsid w:val="3A0C7ACA"/>
    <w:rsid w:val="3A3C3CA6"/>
    <w:rsid w:val="3A905422"/>
    <w:rsid w:val="3B084895"/>
    <w:rsid w:val="3BB46B18"/>
    <w:rsid w:val="3C163032"/>
    <w:rsid w:val="3C9359BF"/>
    <w:rsid w:val="3DFD1085"/>
    <w:rsid w:val="3E226F24"/>
    <w:rsid w:val="42561A17"/>
    <w:rsid w:val="42E824EA"/>
    <w:rsid w:val="432303B1"/>
    <w:rsid w:val="43610623"/>
    <w:rsid w:val="43B14AB2"/>
    <w:rsid w:val="43C24425"/>
    <w:rsid w:val="44493DAE"/>
    <w:rsid w:val="44B94392"/>
    <w:rsid w:val="45303292"/>
    <w:rsid w:val="45433430"/>
    <w:rsid w:val="45655D02"/>
    <w:rsid w:val="456613D5"/>
    <w:rsid w:val="45EA6D47"/>
    <w:rsid w:val="465C4025"/>
    <w:rsid w:val="47A554E2"/>
    <w:rsid w:val="47A60B02"/>
    <w:rsid w:val="482C26A9"/>
    <w:rsid w:val="486874EC"/>
    <w:rsid w:val="48781E28"/>
    <w:rsid w:val="492C4894"/>
    <w:rsid w:val="49CA70FA"/>
    <w:rsid w:val="4AB345C3"/>
    <w:rsid w:val="4B43245C"/>
    <w:rsid w:val="4B547AD1"/>
    <w:rsid w:val="4C6B707A"/>
    <w:rsid w:val="4C900D9C"/>
    <w:rsid w:val="4CAF1CF1"/>
    <w:rsid w:val="4CF94E98"/>
    <w:rsid w:val="4D85179F"/>
    <w:rsid w:val="4E016BA2"/>
    <w:rsid w:val="4F3332D4"/>
    <w:rsid w:val="50743487"/>
    <w:rsid w:val="50910D99"/>
    <w:rsid w:val="50C555D5"/>
    <w:rsid w:val="50C7248C"/>
    <w:rsid w:val="519C5F53"/>
    <w:rsid w:val="521F1DE1"/>
    <w:rsid w:val="52534090"/>
    <w:rsid w:val="52D41A99"/>
    <w:rsid w:val="53EB472C"/>
    <w:rsid w:val="540207F4"/>
    <w:rsid w:val="56F006D9"/>
    <w:rsid w:val="574D51A3"/>
    <w:rsid w:val="57547B50"/>
    <w:rsid w:val="58325965"/>
    <w:rsid w:val="588541DC"/>
    <w:rsid w:val="59D34F54"/>
    <w:rsid w:val="5A502C42"/>
    <w:rsid w:val="5AEC5DA9"/>
    <w:rsid w:val="5B0343B3"/>
    <w:rsid w:val="5BF87A29"/>
    <w:rsid w:val="5D271822"/>
    <w:rsid w:val="5D4F34CA"/>
    <w:rsid w:val="5DCC01BB"/>
    <w:rsid w:val="5E152040"/>
    <w:rsid w:val="5E183E5A"/>
    <w:rsid w:val="5E4C104E"/>
    <w:rsid w:val="5EA54B25"/>
    <w:rsid w:val="60173DC6"/>
    <w:rsid w:val="60DD6F66"/>
    <w:rsid w:val="615C695C"/>
    <w:rsid w:val="62187564"/>
    <w:rsid w:val="625223E1"/>
    <w:rsid w:val="62694DBA"/>
    <w:rsid w:val="628F5094"/>
    <w:rsid w:val="63862543"/>
    <w:rsid w:val="63A33245"/>
    <w:rsid w:val="63CE4634"/>
    <w:rsid w:val="63F836E0"/>
    <w:rsid w:val="64324A0B"/>
    <w:rsid w:val="646B15FD"/>
    <w:rsid w:val="648B343B"/>
    <w:rsid w:val="65050F0C"/>
    <w:rsid w:val="65096069"/>
    <w:rsid w:val="662D4DCE"/>
    <w:rsid w:val="669E08D7"/>
    <w:rsid w:val="67115C17"/>
    <w:rsid w:val="67135CAD"/>
    <w:rsid w:val="681141A8"/>
    <w:rsid w:val="68E875AC"/>
    <w:rsid w:val="69307C67"/>
    <w:rsid w:val="69A71109"/>
    <w:rsid w:val="6AD31F27"/>
    <w:rsid w:val="6EC236A3"/>
    <w:rsid w:val="6ECA4273"/>
    <w:rsid w:val="6F4B435D"/>
    <w:rsid w:val="705F1A8C"/>
    <w:rsid w:val="70800A9A"/>
    <w:rsid w:val="709D6C7E"/>
    <w:rsid w:val="70DC1426"/>
    <w:rsid w:val="70F926D9"/>
    <w:rsid w:val="70FB6DE2"/>
    <w:rsid w:val="71FF6D3C"/>
    <w:rsid w:val="72387920"/>
    <w:rsid w:val="725A4033"/>
    <w:rsid w:val="7295654E"/>
    <w:rsid w:val="729E638E"/>
    <w:rsid w:val="73E06283"/>
    <w:rsid w:val="74296E1B"/>
    <w:rsid w:val="74D67180"/>
    <w:rsid w:val="756673CA"/>
    <w:rsid w:val="75906CF4"/>
    <w:rsid w:val="763826E0"/>
    <w:rsid w:val="764922BB"/>
    <w:rsid w:val="76592138"/>
    <w:rsid w:val="76C91AA1"/>
    <w:rsid w:val="774B08CF"/>
    <w:rsid w:val="79AE5224"/>
    <w:rsid w:val="7BA25643"/>
    <w:rsid w:val="7BCB15CB"/>
    <w:rsid w:val="7C12537F"/>
    <w:rsid w:val="7CD62E85"/>
    <w:rsid w:val="7CED04C5"/>
    <w:rsid w:val="7D7A1C1B"/>
    <w:rsid w:val="7DA82B93"/>
    <w:rsid w:val="7E0C582F"/>
    <w:rsid w:val="7F7710B9"/>
    <w:rsid w:val="7F8A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D9461"/>
  <w15:docId w15:val="{3A9E2D2E-1A5A-4278-B4FD-4EDBBD13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hangfawen7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E6FD83-CDDF-432B-96F1-E4E46F4A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hangfawen7.dot</Template>
  <TotalTime>95</TotalTime>
  <Pages>2</Pages>
  <Words>48</Words>
  <Characters>280</Characters>
  <Application>Microsoft Office Word</Application>
  <DocSecurity>0</DocSecurity>
  <Lines>2</Lines>
  <Paragraphs>1</Paragraphs>
  <ScaleCrop>false</ScaleCrop>
  <Company>Lenovo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王天怡</dc:creator>
  <cp:lastModifiedBy>艳秋 田</cp:lastModifiedBy>
  <cp:revision>79</cp:revision>
  <cp:lastPrinted>2018-09-03T09:33:00Z</cp:lastPrinted>
  <dcterms:created xsi:type="dcterms:W3CDTF">2018-09-14T12:05:00Z</dcterms:created>
  <dcterms:modified xsi:type="dcterms:W3CDTF">2019-01-02T13:37:00Z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