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41352D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41352D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4" w:name="mainBoardIdea"/>
            <w:bookmarkEnd w:id="14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sectionSigndh"/>
            <w:bookmarkEnd w:id="21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2" w:name="bt"/>
            <w:bookmarkEnd w:id="22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3" w:name="zsdw"/>
            <w:bookmarkEnd w:id="2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4" w:name="hwcs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hncs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6" w:name="fjcyj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95449B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185420</wp:posOffset>
                      </wp:positionV>
                      <wp:extent cx="2901950" cy="533400"/>
                      <wp:effectExtent l="0" t="0" r="12700" b="1905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rnd">
                                <a:solidFill>
                                  <a:srgbClr val="FFFFFF"/>
                                </a:solidFill>
                                <a:prstDash val="sysDot"/>
                                <a:miter lim="800000"/>
                              </a:ln>
                            </wps:spPr>
                            <wps:txbx>
                              <w:txbxContent>
                                <w:p w:rsidR="007535E2" w:rsidRDefault="007535E2" w:rsidP="00611D3B">
                                  <w:pPr>
                                    <w:jc w:val="right"/>
                                  </w:pPr>
                                  <w:bookmarkStart w:id="27" w:name="barCode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37.85pt;margin-top:14.6pt;width:228.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" strokecolor="white" strokeweight="0">
                      <v:stroke dashstyle="1 1" endcap="round"/>
                      <v:textbox>
                        <w:txbxContent>
                          <w:p w:rsidR="007535E2" w:rsidRDefault="007535E2" w:rsidP="00611D3B">
                            <w:pPr>
                              <w:jc w:val="right"/>
                            </w:pPr>
                            <w:bookmarkStart w:id="28" w:name="barCode"/>
                            <w:bookmarkEnd w:id="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7A60C4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7A60C4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B90" w:rsidRDefault="00A91B90">
      <w:r>
        <w:separator/>
      </w:r>
    </w:p>
  </w:endnote>
  <w:endnote w:type="continuationSeparator" w:id="0">
    <w:p w:rsidR="00A91B90" w:rsidRDefault="00A9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B90" w:rsidRDefault="00A91B90">
      <w:r>
        <w:separator/>
      </w:r>
    </w:p>
  </w:footnote>
  <w:footnote w:type="continuationSeparator" w:id="0">
    <w:p w:rsidR="00A91B90" w:rsidRDefault="00A91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A094E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352D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0C4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1B90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3E55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5C42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35F3"/>
    <w:rsid w:val="00F14C7F"/>
    <w:rsid w:val="00F15A08"/>
    <w:rsid w:val="00F174A3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B0B207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722C26-088F-4DCD-9656-8994A225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222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147</cp:revision>
  <cp:lastPrinted>2017-06-13T02:37:00Z</cp:lastPrinted>
  <dcterms:created xsi:type="dcterms:W3CDTF">2018-04-04T10:50:00Z</dcterms:created>
  <dcterms:modified xsi:type="dcterms:W3CDTF">2019-01-02T13:34:00Z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