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5E2" w:rsidRDefault="007535E2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1238"/>
        <w:gridCol w:w="997"/>
        <w:gridCol w:w="708"/>
        <w:gridCol w:w="849"/>
        <w:gridCol w:w="136"/>
        <w:gridCol w:w="291"/>
        <w:gridCol w:w="1410"/>
        <w:gridCol w:w="291"/>
        <w:gridCol w:w="985"/>
        <w:gridCol w:w="429"/>
        <w:gridCol w:w="575"/>
        <w:gridCol w:w="128"/>
        <w:gridCol w:w="293"/>
        <w:gridCol w:w="155"/>
        <w:gridCol w:w="554"/>
        <w:gridCol w:w="1649"/>
      </w:tblGrid>
      <w:tr w:rsidR="007535E2">
        <w:tc>
          <w:tcPr>
            <w:tcW w:w="7909" w:type="dxa"/>
            <w:gridSpan w:val="11"/>
          </w:tcPr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gridSpan w:val="5"/>
          </w:tcPr>
          <w:p w:rsidR="007535E2" w:rsidRDefault="007371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密级：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mj"/>
            <w:bookmarkEnd w:id="0"/>
          </w:p>
        </w:tc>
      </w:tr>
      <w:tr w:rsidR="007535E2">
        <w:tc>
          <w:tcPr>
            <w:tcW w:w="7909" w:type="dxa"/>
            <w:gridSpan w:val="11"/>
          </w:tcPr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gridSpan w:val="5"/>
          </w:tcPr>
          <w:p w:rsidR="007535E2" w:rsidRDefault="007371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缓急：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1" w:name="jjcd"/>
            <w:bookmarkEnd w:id="1"/>
          </w:p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51"/>
        </w:trPr>
        <w:tc>
          <w:tcPr>
            <w:tcW w:w="1068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jc w:val="center"/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</w:pPr>
            <w:bookmarkStart w:id="2" w:name="fwjgmc"/>
            <w:bookmarkEnd w:id="2"/>
            <w:r>
              <w:rPr>
                <w:rFonts w:ascii="宋体" w:hAnsi="宋体" w:cs="宋体" w:hint="eastAsia"/>
                <w:b/>
                <w:color w:val="FF0000"/>
                <w:kern w:val="0"/>
                <w:sz w:val="52"/>
                <w:szCs w:val="52"/>
              </w:rPr>
              <w:t>发文稿纸</w:t>
            </w: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3792" w:type="dxa"/>
            <w:gridSpan w:val="4"/>
            <w:tcBorders>
              <w:top w:val="nil"/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主办单位：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bookmarkStart w:id="3" w:name="zbdw"/>
            <w:bookmarkEnd w:id="3"/>
          </w:p>
        </w:tc>
        <w:tc>
          <w:tcPr>
            <w:tcW w:w="3542" w:type="dxa"/>
            <w:gridSpan w:val="6"/>
            <w:tcBorders>
              <w:top w:val="nil"/>
              <w:left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Pr="00A12572" w:rsidRDefault="007535E2">
            <w:pPr>
              <w:ind w:right="960"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  <w:bookmarkStart w:id="4" w:name="guifanxingwenjian"/>
            <w:bookmarkEnd w:id="4"/>
          </w:p>
        </w:tc>
        <w:tc>
          <w:tcPr>
            <w:tcW w:w="3354" w:type="dxa"/>
            <w:gridSpan w:val="6"/>
            <w:tcBorders>
              <w:top w:val="nil"/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Pr="00A12572" w:rsidRDefault="007535E2">
            <w:pPr>
              <w:wordWrap w:val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5" w:name="wh"/>
            <w:bookmarkEnd w:id="5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19"/>
        </w:trPr>
        <w:tc>
          <w:tcPr>
            <w:tcW w:w="5920" w:type="dxa"/>
            <w:gridSpan w:val="8"/>
            <w:vMerge w:val="restart"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签发</w:t>
            </w:r>
          </w:p>
          <w:p w:rsidR="007535E2" w:rsidRDefault="0073715C">
            <w:pPr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6" w:name="ldps"/>
            <w:bookmarkEnd w:id="6"/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65" w:type="dxa"/>
            <w:gridSpan w:val="6"/>
            <w:tcBorders>
              <w:top w:val="single" w:sz="4" w:space="0" w:color="4F81BD" w:themeColor="accent1"/>
              <w:left w:val="single" w:sz="4" w:space="0" w:color="FF0000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3715C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行外会签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203" w:type="dxa"/>
            <w:gridSpan w:val="2"/>
            <w:tcBorders>
              <w:left w:val="nil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sz w:val="24"/>
                <w:szCs w:val="24"/>
              </w:rPr>
            </w:pPr>
          </w:p>
        </w:tc>
      </w:tr>
      <w:tr w:rsidR="007535E2" w:rsidTr="0095449B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2866"/>
        </w:trPr>
        <w:tc>
          <w:tcPr>
            <w:tcW w:w="5920" w:type="dxa"/>
            <w:gridSpan w:val="8"/>
            <w:vMerge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FFFFFF"/>
              <w:left w:val="single" w:sz="4" w:space="0" w:color="FF0000"/>
              <w:bottom w:val="single" w:sz="4" w:space="0" w:color="FF0000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spacing w:line="480" w:lineRule="auto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7" w:name="wbhqdw"/>
            <w:bookmarkEnd w:id="7"/>
          </w:p>
        </w:tc>
        <w:tc>
          <w:tcPr>
            <w:tcW w:w="2358" w:type="dxa"/>
            <w:gridSpan w:val="3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spacing w:line="480" w:lineRule="auto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8" w:name="wbhqdw1"/>
            <w:bookmarkEnd w:id="8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tcBorders>
              <w:top w:val="single" w:sz="4" w:space="0" w:color="FF0000"/>
              <w:left w:val="nil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办公厅负责人</w:t>
            </w:r>
          </w:p>
        </w:tc>
        <w:tc>
          <w:tcPr>
            <w:tcW w:w="2117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办公厅核稿</w:t>
            </w:r>
          </w:p>
        </w:tc>
        <w:tc>
          <w:tcPr>
            <w:tcW w:w="2651" w:type="dxa"/>
            <w:gridSpan w:val="4"/>
            <w:tcBorders>
              <w:top w:val="single" w:sz="4" w:space="0" w:color="FF0000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vMerge w:val="restart"/>
            <w:tcBorders>
              <w:top w:val="single" w:sz="4" w:space="0" w:color="FFFFFF"/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sz w:val="24"/>
                <w:szCs w:val="24"/>
              </w:rPr>
            </w:pPr>
            <w:bookmarkStart w:id="9" w:name="officeLdSign"/>
            <w:bookmarkEnd w:id="9"/>
          </w:p>
        </w:tc>
        <w:tc>
          <w:tcPr>
            <w:tcW w:w="2117" w:type="dxa"/>
            <w:gridSpan w:val="4"/>
            <w:tcBorders>
              <w:top w:val="single" w:sz="4" w:space="0" w:color="FFFFFF"/>
              <w:left w:val="single" w:sz="4" w:space="0" w:color="FF0000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65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vMerge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FFFFFF"/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经办人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32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sz w:val="24"/>
                <w:szCs w:val="24"/>
              </w:rPr>
            </w:pPr>
            <w:bookmarkStart w:id="10" w:name="officePnSign"/>
            <w:bookmarkEnd w:id="10"/>
          </w:p>
        </w:tc>
        <w:tc>
          <w:tcPr>
            <w:tcW w:w="1002" w:type="dxa"/>
            <w:gridSpan w:val="3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7535E2" w:rsidRDefault="0073715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审核人</w:t>
            </w:r>
          </w:p>
        </w:tc>
        <w:tc>
          <w:tcPr>
            <w:tcW w:w="164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jc w:val="left"/>
              <w:rPr>
                <w:sz w:val="24"/>
                <w:szCs w:val="24"/>
              </w:rPr>
            </w:pPr>
            <w:bookmarkStart w:id="11" w:name="officeSign"/>
            <w:bookmarkEnd w:id="11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tcBorders>
              <w:top w:val="single" w:sz="4" w:space="0" w:color="FF0000"/>
              <w:left w:val="nil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主办单位负责人</w:t>
            </w:r>
          </w:p>
        </w:tc>
        <w:tc>
          <w:tcPr>
            <w:tcW w:w="2410" w:type="dxa"/>
            <w:gridSpan w:val="5"/>
            <w:vMerge w:val="restart"/>
            <w:tcBorders>
              <w:top w:val="single" w:sz="4" w:space="0" w:color="FF0000"/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widowControl/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行内会签</w:t>
            </w:r>
          </w:p>
          <w:p w:rsidR="007535E2" w:rsidRDefault="007535E2">
            <w:pPr>
              <w:widowControl/>
              <w:spacing w:line="360" w:lineRule="exact"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  <w:bookmarkStart w:id="12" w:name="nbhqdw"/>
            <w:bookmarkEnd w:id="12"/>
          </w:p>
        </w:tc>
        <w:tc>
          <w:tcPr>
            <w:tcW w:w="2358" w:type="dxa"/>
            <w:gridSpan w:val="3"/>
            <w:vMerge w:val="restart"/>
            <w:tcBorders>
              <w:top w:val="single" w:sz="4" w:space="0" w:color="FF0000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7535E2" w:rsidRDefault="007535E2">
            <w:pPr>
              <w:widowControl/>
              <w:spacing w:line="360" w:lineRule="exact"/>
              <w:contextualSpacing/>
              <w:jc w:val="left"/>
              <w:rPr>
                <w:color w:val="000000"/>
                <w:sz w:val="24"/>
                <w:szCs w:val="24"/>
              </w:rPr>
            </w:pPr>
            <w:bookmarkStart w:id="13" w:name="nbhqdw1"/>
            <w:bookmarkEnd w:id="13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04"/>
        </w:trPr>
        <w:tc>
          <w:tcPr>
            <w:tcW w:w="5920" w:type="dxa"/>
            <w:gridSpan w:val="8"/>
            <w:tcBorders>
              <w:top w:val="single" w:sz="4" w:space="0" w:color="FFFFFF"/>
              <w:left w:val="nil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bookmarkStart w:id="14" w:name="mainBoardIdea"/>
            <w:bookmarkEnd w:id="14"/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981" w:type="dxa"/>
            <w:gridSpan w:val="5"/>
            <w:tcBorders>
              <w:top w:val="single" w:sz="4" w:space="0" w:color="FF0000"/>
              <w:left w:val="single" w:sz="4" w:space="0" w:color="FFFFFF"/>
              <w:bottom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15" w:name="zbcs"/>
            <w:bookmarkEnd w:id="15"/>
          </w:p>
        </w:tc>
        <w:tc>
          <w:tcPr>
            <w:tcW w:w="1701" w:type="dxa"/>
            <w:gridSpan w:val="2"/>
            <w:tcBorders>
              <w:top w:val="nil"/>
              <w:left w:val="single" w:sz="4" w:space="0" w:color="FF0000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主办单位核稿</w:t>
            </w:r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审核人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宋体" w:hAnsi="宋体"/>
                <w:sz w:val="24"/>
                <w:szCs w:val="24"/>
              </w:rPr>
            </w:pPr>
            <w:bookmarkStart w:id="16" w:name="sponsorSign"/>
            <w:bookmarkEnd w:id="16"/>
          </w:p>
        </w:tc>
        <w:tc>
          <w:tcPr>
            <w:tcW w:w="70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gridSpan w:val="3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bookmarkStart w:id="17" w:name="sponsorSigndh"/>
            <w:bookmarkEnd w:id="17"/>
          </w:p>
        </w:tc>
        <w:tc>
          <w:tcPr>
            <w:tcW w:w="1701" w:type="dxa"/>
            <w:gridSpan w:val="2"/>
            <w:tcBorders>
              <w:top w:val="single" w:sz="4" w:space="0" w:color="FFFFFF"/>
              <w:left w:val="single" w:sz="4" w:space="0" w:color="FF0000"/>
              <w:bottom w:val="single" w:sz="4" w:space="0" w:color="FFFFFF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8" w:name="sectionSign"/>
            <w:bookmarkEnd w:id="18"/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single" w:sz="4" w:space="0" w:color="FFFFFF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拟稿人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宋体" w:hAnsi="宋体"/>
                <w:sz w:val="24"/>
                <w:szCs w:val="24"/>
              </w:rPr>
            </w:pPr>
            <w:bookmarkStart w:id="19" w:name="ngr"/>
            <w:bookmarkEnd w:id="19"/>
          </w:p>
        </w:tc>
        <w:tc>
          <w:tcPr>
            <w:tcW w:w="708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</w:p>
        </w:tc>
        <w:tc>
          <w:tcPr>
            <w:tcW w:w="127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bookmarkStart w:id="20" w:name="ngrdh"/>
            <w:bookmarkEnd w:id="20"/>
          </w:p>
        </w:tc>
        <w:tc>
          <w:tcPr>
            <w:tcW w:w="1701" w:type="dxa"/>
            <w:gridSpan w:val="2"/>
            <w:tcBorders>
              <w:top w:val="single" w:sz="4" w:space="0" w:color="FFFFFF"/>
              <w:left w:val="single" w:sz="4" w:space="0" w:color="FF0000"/>
              <w:bottom w:val="nil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1" w:name="sectionSigndh"/>
            <w:bookmarkEnd w:id="21"/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1134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ind w:left="960" w:hangingChars="400" w:hanging="960"/>
              <w:contextualSpacing/>
              <w:rPr>
                <w:rStyle w:val="a9"/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题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spacing w:line="400" w:lineRule="exact"/>
              <w:contextualSpacing/>
              <w:rPr>
                <w:rStyle w:val="a9"/>
                <w:rFonts w:ascii="Times New Roman" w:eastAsia="黑体" w:hAnsi="Times New Roman"/>
                <w:bCs/>
                <w:color w:val="auto"/>
                <w:sz w:val="32"/>
                <w:szCs w:val="32"/>
                <w:u w:val="none"/>
              </w:rPr>
            </w:pPr>
            <w:bookmarkStart w:id="22" w:name="bt"/>
            <w:bookmarkEnd w:id="22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送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3" w:name="zsdw"/>
            <w:bookmarkEnd w:id="23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行外抄送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4" w:name="hwcs"/>
            <w:bookmarkEnd w:id="24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行内抄送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5" w:name="hncs"/>
            <w:bookmarkEnd w:id="25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bookmarkStart w:id="26" w:name="fjcyj"/>
            <w:bookmarkEnd w:id="26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印制份数</w:t>
            </w:r>
          </w:p>
        </w:tc>
        <w:tc>
          <w:tcPr>
            <w:tcW w:w="2690" w:type="dxa"/>
            <w:gridSpan w:val="4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正文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</w:p>
        </w:tc>
        <w:tc>
          <w:tcPr>
            <w:tcW w:w="5059" w:type="dxa"/>
            <w:gridSpan w:val="9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jc w:val="righ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国家开发银行办公厅制发</w:t>
            </w: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54"/>
        </w:trPr>
        <w:tc>
          <w:tcPr>
            <w:tcW w:w="1238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批示印送</w:t>
            </w:r>
          </w:p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共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页</w:t>
            </w:r>
          </w:p>
        </w:tc>
        <w:tc>
          <w:tcPr>
            <w:tcW w:w="9450" w:type="dxa"/>
            <w:gridSpan w:val="15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D805A7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3725545</wp:posOffset>
                      </wp:positionH>
                      <wp:positionV relativeFrom="paragraph">
                        <wp:posOffset>243205</wp:posOffset>
                      </wp:positionV>
                      <wp:extent cx="2114550" cy="508000"/>
                      <wp:effectExtent l="0" t="0" r="0" b="635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4550" cy="50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5A7" w:rsidRDefault="00D805A7" w:rsidP="00D805A7">
                                  <w:pPr>
                                    <w:jc w:val="right"/>
                                  </w:pPr>
                                  <w:bookmarkStart w:id="27" w:name="barCode"/>
                                  <w:bookmarkEnd w:id="2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margin-left:293.35pt;margin-top:19.15pt;width:166.5pt;height:4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" filled="f" stroked="f">
                      <v:textbox inset="0,0,0,0">
                        <w:txbxContent>
                          <w:p w:rsidR="00D805A7" w:rsidRDefault="00D805A7" w:rsidP="00D805A7">
                            <w:pPr>
                              <w:jc w:val="right"/>
                            </w:pPr>
                            <w:bookmarkStart w:id="28" w:name="barCode"/>
                            <w:bookmarkEnd w:id="2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449B" w:rsidRPr="007B6F65"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86056A7" wp14:editId="22E94E47">
                      <wp:simplePos x="0" y="0"/>
                      <wp:positionH relativeFrom="column">
                        <wp:posOffset>5384165</wp:posOffset>
                      </wp:positionH>
                      <wp:positionV relativeFrom="paragraph">
                        <wp:posOffset>-19050</wp:posOffset>
                      </wp:positionV>
                      <wp:extent cx="647700" cy="28956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0FF9" w:rsidRPr="00070FF9" w:rsidRDefault="00070FF9" w:rsidP="00070FF9">
                                  <w:pPr>
                                    <w:contextualSpacing/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-1</w:t>
                                  </w:r>
                                  <w:r w:rsidR="00D70D90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bookmarkStart w:id="29" w:name="_GoBack"/>
                                  <w:bookmarkEnd w:id="29"/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056A7" id="文本框 2" o:spid="_x0000_s1027" type="#_x0000_t202" style="position:absolute;margin-left:423.95pt;margin-top:-1.5pt;width:51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" filled="f" stroked="f">
                      <v:textbox>
                        <w:txbxContent>
                          <w:p w:rsidR="00070FF9" w:rsidRPr="00070FF9" w:rsidRDefault="00070FF9" w:rsidP="00070FF9">
                            <w:pPr>
                              <w:contextualSpacing/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F</w:t>
                            </w: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-1</w:t>
                            </w:r>
                            <w:r w:rsidR="00D70D90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bookmarkStart w:id="30" w:name="_GoBack"/>
                            <w:bookmarkEnd w:id="30"/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535E2" w:rsidRDefault="007535E2">
      <w:pPr>
        <w:widowControl/>
        <w:jc w:val="left"/>
      </w:pPr>
    </w:p>
    <w:p w:rsidR="007535E2" w:rsidRDefault="0073715C">
      <w:pPr>
        <w:widowControl/>
        <w:jc w:val="left"/>
        <w:sectPr w:rsidR="007535E2">
          <w:headerReference w:type="even" r:id="rId8"/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br w:type="page"/>
      </w:r>
      <w:bookmarkStart w:id="31" w:name="note"/>
      <w:bookmarkEnd w:id="31"/>
    </w:p>
    <w:p w:rsidR="007535E2" w:rsidRDefault="007535E2">
      <w:pPr>
        <w:spacing w:line="0" w:lineRule="atLeast"/>
        <w:rPr>
          <w:rFonts w:hAnsi="宋体"/>
          <w:sz w:val="2"/>
        </w:rPr>
      </w:pPr>
      <w:bookmarkStart w:id="32" w:name="ybnr_end"/>
      <w:bookmarkEnd w:id="32"/>
    </w:p>
    <w:p w:rsidR="007535E2" w:rsidRDefault="0073715C">
      <w:pPr>
        <w:pStyle w:val="1"/>
        <w:spacing w:before="0"/>
        <w:rPr>
          <w:rFonts w:ascii="宋体" w:hAnsi="宋体"/>
          <w:sz w:val="28"/>
        </w:rPr>
      </w:pPr>
      <w:bookmarkStart w:id="33" w:name="inBankHqIdeaSection"/>
      <w:bookmarkEnd w:id="33"/>
      <w:r>
        <w:rPr>
          <w:rFonts w:ascii="宋体" w:hAnsi="宋体" w:hint="eastAsia"/>
          <w:sz w:val="28"/>
        </w:rPr>
        <w:t>[行内会签意见]</w:t>
      </w:r>
    </w:p>
    <w:p w:rsidR="007535E2" w:rsidRDefault="007535E2">
      <w:pPr>
        <w:rPr>
          <w:rFonts w:ascii="Times New Roman" w:hAnsi="Times New Roman"/>
          <w:sz w:val="24"/>
        </w:rPr>
      </w:pPr>
      <w:bookmarkStart w:id="34" w:name="inBankHqIdea"/>
      <w:bookmarkEnd w:id="34"/>
    </w:p>
    <w:p w:rsidR="007535E2" w:rsidRDefault="0073715C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[会签意见处理]</w:t>
      </w:r>
    </w:p>
    <w:p w:rsidR="007535E2" w:rsidRDefault="007535E2">
      <w:pPr>
        <w:spacing w:line="360" w:lineRule="exact"/>
        <w:rPr>
          <w:rFonts w:ascii="Times New Roman" w:hAnsi="Times New Roman"/>
          <w:sz w:val="28"/>
          <w:szCs w:val="28"/>
        </w:rPr>
      </w:pPr>
      <w:bookmarkStart w:id="35" w:name="yjcnsm"/>
      <w:bookmarkEnd w:id="35"/>
    </w:p>
    <w:p w:rsidR="007535E2" w:rsidRDefault="0073715C">
      <w:pPr>
        <w:pStyle w:val="1"/>
        <w:rPr>
          <w:rFonts w:ascii="宋体" w:hAnsi="宋体"/>
          <w:sz w:val="28"/>
        </w:rPr>
      </w:pPr>
      <w:bookmarkStart w:id="36" w:name="inBankHqIdeaSectionEnd"/>
      <w:bookmarkEnd w:id="36"/>
      <w:r>
        <w:rPr>
          <w:rFonts w:ascii="宋体" w:hAnsi="宋体" w:hint="eastAsia"/>
          <w:sz w:val="28"/>
        </w:rPr>
        <w:t>[文 件 原 文]</w:t>
      </w:r>
    </w:p>
    <w:p w:rsidR="007535E2" w:rsidRDefault="007535E2">
      <w:pPr>
        <w:rPr>
          <w:rFonts w:ascii="仿宋_GB2312" w:eastAsia="仿宋_GB2312"/>
          <w:sz w:val="30"/>
          <w:szCs w:val="30"/>
        </w:rPr>
      </w:pPr>
      <w:bookmarkStart w:id="37" w:name="zhengwen"/>
      <w:bookmarkEnd w:id="37"/>
    </w:p>
    <w:p w:rsidR="007535E2" w:rsidRDefault="007535E2">
      <w:pPr>
        <w:rPr>
          <w:rFonts w:ascii="仿宋_GB2312" w:eastAsia="仿宋_GB2312"/>
          <w:sz w:val="30"/>
          <w:szCs w:val="30"/>
        </w:rPr>
      </w:pPr>
    </w:p>
    <w:sectPr w:rsidR="007535E2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34F" w:rsidRDefault="0034634F">
      <w:r>
        <w:separator/>
      </w:r>
    </w:p>
  </w:endnote>
  <w:endnote w:type="continuationSeparator" w:id="0">
    <w:p w:rsidR="0034634F" w:rsidRDefault="00346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3715C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34F" w:rsidRDefault="0034634F">
      <w:r>
        <w:separator/>
      </w:r>
    </w:p>
  </w:footnote>
  <w:footnote w:type="continuationSeparator" w:id="0">
    <w:p w:rsidR="0034634F" w:rsidRDefault="00346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535E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535E2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6E9"/>
    <w:rsid w:val="00001ACF"/>
    <w:rsid w:val="00005D8D"/>
    <w:rsid w:val="00006811"/>
    <w:rsid w:val="00006ECE"/>
    <w:rsid w:val="000070CD"/>
    <w:rsid w:val="000203BA"/>
    <w:rsid w:val="00021D0B"/>
    <w:rsid w:val="00033737"/>
    <w:rsid w:val="00033781"/>
    <w:rsid w:val="00035CF4"/>
    <w:rsid w:val="00035D17"/>
    <w:rsid w:val="00041E82"/>
    <w:rsid w:val="00044258"/>
    <w:rsid w:val="00050A36"/>
    <w:rsid w:val="00050C09"/>
    <w:rsid w:val="00052EA8"/>
    <w:rsid w:val="00053E0C"/>
    <w:rsid w:val="0005578E"/>
    <w:rsid w:val="00056BE9"/>
    <w:rsid w:val="00070FF9"/>
    <w:rsid w:val="0007282E"/>
    <w:rsid w:val="00081C8F"/>
    <w:rsid w:val="00083A7C"/>
    <w:rsid w:val="000851A8"/>
    <w:rsid w:val="00094B5D"/>
    <w:rsid w:val="000974FF"/>
    <w:rsid w:val="000978F6"/>
    <w:rsid w:val="000A02C4"/>
    <w:rsid w:val="000A1810"/>
    <w:rsid w:val="000A31CA"/>
    <w:rsid w:val="000B36C5"/>
    <w:rsid w:val="000C0268"/>
    <w:rsid w:val="000C219A"/>
    <w:rsid w:val="000D096D"/>
    <w:rsid w:val="000D174F"/>
    <w:rsid w:val="000D22DD"/>
    <w:rsid w:val="000E07B6"/>
    <w:rsid w:val="000E620A"/>
    <w:rsid w:val="000F0C6A"/>
    <w:rsid w:val="000F5404"/>
    <w:rsid w:val="000F5648"/>
    <w:rsid w:val="001004AF"/>
    <w:rsid w:val="001113CE"/>
    <w:rsid w:val="001200B2"/>
    <w:rsid w:val="00123E39"/>
    <w:rsid w:val="00127D11"/>
    <w:rsid w:val="001371CE"/>
    <w:rsid w:val="00140A92"/>
    <w:rsid w:val="00142742"/>
    <w:rsid w:val="00147B04"/>
    <w:rsid w:val="00152373"/>
    <w:rsid w:val="00157EB5"/>
    <w:rsid w:val="00163FB4"/>
    <w:rsid w:val="00170410"/>
    <w:rsid w:val="001706DA"/>
    <w:rsid w:val="00172FBD"/>
    <w:rsid w:val="00177981"/>
    <w:rsid w:val="00180E38"/>
    <w:rsid w:val="001947A2"/>
    <w:rsid w:val="00197089"/>
    <w:rsid w:val="001A105D"/>
    <w:rsid w:val="001A2661"/>
    <w:rsid w:val="001A2ABF"/>
    <w:rsid w:val="001A4578"/>
    <w:rsid w:val="001B7AEA"/>
    <w:rsid w:val="001C0926"/>
    <w:rsid w:val="001C7678"/>
    <w:rsid w:val="001D209C"/>
    <w:rsid w:val="001D393F"/>
    <w:rsid w:val="001D716E"/>
    <w:rsid w:val="001E3F7F"/>
    <w:rsid w:val="001F3E6F"/>
    <w:rsid w:val="002002F4"/>
    <w:rsid w:val="002033C6"/>
    <w:rsid w:val="00215232"/>
    <w:rsid w:val="0023651D"/>
    <w:rsid w:val="00247108"/>
    <w:rsid w:val="0026279B"/>
    <w:rsid w:val="00264362"/>
    <w:rsid w:val="00267D8B"/>
    <w:rsid w:val="002717D5"/>
    <w:rsid w:val="00272A66"/>
    <w:rsid w:val="00287C65"/>
    <w:rsid w:val="00292809"/>
    <w:rsid w:val="00295A4E"/>
    <w:rsid w:val="002A48B3"/>
    <w:rsid w:val="002B420A"/>
    <w:rsid w:val="002C06E7"/>
    <w:rsid w:val="002C7F20"/>
    <w:rsid w:val="002D0693"/>
    <w:rsid w:val="002D770D"/>
    <w:rsid w:val="002E1A08"/>
    <w:rsid w:val="002E7DD9"/>
    <w:rsid w:val="002F2176"/>
    <w:rsid w:val="002F4AB2"/>
    <w:rsid w:val="002F6FB6"/>
    <w:rsid w:val="002F7118"/>
    <w:rsid w:val="0030006F"/>
    <w:rsid w:val="00300770"/>
    <w:rsid w:val="0030165A"/>
    <w:rsid w:val="00304867"/>
    <w:rsid w:val="003065D0"/>
    <w:rsid w:val="00313753"/>
    <w:rsid w:val="00317D9E"/>
    <w:rsid w:val="003228E7"/>
    <w:rsid w:val="00324D22"/>
    <w:rsid w:val="00324DCA"/>
    <w:rsid w:val="00327020"/>
    <w:rsid w:val="00344837"/>
    <w:rsid w:val="003448B5"/>
    <w:rsid w:val="00345139"/>
    <w:rsid w:val="0034634F"/>
    <w:rsid w:val="003469C3"/>
    <w:rsid w:val="00347816"/>
    <w:rsid w:val="00355E3A"/>
    <w:rsid w:val="00356831"/>
    <w:rsid w:val="00365FB7"/>
    <w:rsid w:val="0038473F"/>
    <w:rsid w:val="00392006"/>
    <w:rsid w:val="0039302C"/>
    <w:rsid w:val="003B2681"/>
    <w:rsid w:val="003B684A"/>
    <w:rsid w:val="003D38C5"/>
    <w:rsid w:val="003D7186"/>
    <w:rsid w:val="003D7AAC"/>
    <w:rsid w:val="003E1DAB"/>
    <w:rsid w:val="003E2C2D"/>
    <w:rsid w:val="003E4900"/>
    <w:rsid w:val="003F140B"/>
    <w:rsid w:val="003F69C8"/>
    <w:rsid w:val="00404D87"/>
    <w:rsid w:val="00406C18"/>
    <w:rsid w:val="004114C3"/>
    <w:rsid w:val="00415D1B"/>
    <w:rsid w:val="0042385C"/>
    <w:rsid w:val="00425C6C"/>
    <w:rsid w:val="00430A79"/>
    <w:rsid w:val="004356E2"/>
    <w:rsid w:val="0044520B"/>
    <w:rsid w:val="00452BB5"/>
    <w:rsid w:val="00454341"/>
    <w:rsid w:val="004550B1"/>
    <w:rsid w:val="004631A9"/>
    <w:rsid w:val="00476FD5"/>
    <w:rsid w:val="00481872"/>
    <w:rsid w:val="00485A55"/>
    <w:rsid w:val="00485E30"/>
    <w:rsid w:val="004B3805"/>
    <w:rsid w:val="004B3FBD"/>
    <w:rsid w:val="004C2E9A"/>
    <w:rsid w:val="004C5D70"/>
    <w:rsid w:val="004D19CE"/>
    <w:rsid w:val="004D3D3D"/>
    <w:rsid w:val="004D595C"/>
    <w:rsid w:val="004D659D"/>
    <w:rsid w:val="004E7C3B"/>
    <w:rsid w:val="004F28BB"/>
    <w:rsid w:val="004F36D7"/>
    <w:rsid w:val="004F62C8"/>
    <w:rsid w:val="004F7642"/>
    <w:rsid w:val="005017A6"/>
    <w:rsid w:val="00501EA2"/>
    <w:rsid w:val="00505E0C"/>
    <w:rsid w:val="00510823"/>
    <w:rsid w:val="00515493"/>
    <w:rsid w:val="00525FE6"/>
    <w:rsid w:val="00531C7F"/>
    <w:rsid w:val="00532256"/>
    <w:rsid w:val="00544E8C"/>
    <w:rsid w:val="00562805"/>
    <w:rsid w:val="005630CC"/>
    <w:rsid w:val="00567AD3"/>
    <w:rsid w:val="00575052"/>
    <w:rsid w:val="005845E7"/>
    <w:rsid w:val="0058491D"/>
    <w:rsid w:val="00590AD7"/>
    <w:rsid w:val="005A0031"/>
    <w:rsid w:val="005A1B9D"/>
    <w:rsid w:val="005B136E"/>
    <w:rsid w:val="005B560C"/>
    <w:rsid w:val="005B5A7B"/>
    <w:rsid w:val="005B76D5"/>
    <w:rsid w:val="005B7D07"/>
    <w:rsid w:val="005C5F02"/>
    <w:rsid w:val="005D1BB0"/>
    <w:rsid w:val="005D3C17"/>
    <w:rsid w:val="005D5285"/>
    <w:rsid w:val="005F1D2C"/>
    <w:rsid w:val="005F3EA5"/>
    <w:rsid w:val="005F5492"/>
    <w:rsid w:val="00601C20"/>
    <w:rsid w:val="0060579F"/>
    <w:rsid w:val="0060737E"/>
    <w:rsid w:val="00611D3B"/>
    <w:rsid w:val="006133DC"/>
    <w:rsid w:val="00617AB1"/>
    <w:rsid w:val="0062427D"/>
    <w:rsid w:val="00626B3B"/>
    <w:rsid w:val="006372A3"/>
    <w:rsid w:val="00646765"/>
    <w:rsid w:val="006468FC"/>
    <w:rsid w:val="00651313"/>
    <w:rsid w:val="00655A4A"/>
    <w:rsid w:val="00662DB7"/>
    <w:rsid w:val="006769C0"/>
    <w:rsid w:val="006776A1"/>
    <w:rsid w:val="00677CBA"/>
    <w:rsid w:val="00681FEB"/>
    <w:rsid w:val="006A12C5"/>
    <w:rsid w:val="006A2F50"/>
    <w:rsid w:val="006B2521"/>
    <w:rsid w:val="006C02C4"/>
    <w:rsid w:val="006C0646"/>
    <w:rsid w:val="006C7BBF"/>
    <w:rsid w:val="006D5139"/>
    <w:rsid w:val="006E4E43"/>
    <w:rsid w:val="006E522A"/>
    <w:rsid w:val="006E73C3"/>
    <w:rsid w:val="006E7E57"/>
    <w:rsid w:val="006F2EEA"/>
    <w:rsid w:val="006F5807"/>
    <w:rsid w:val="006F7164"/>
    <w:rsid w:val="007128FD"/>
    <w:rsid w:val="00712A9F"/>
    <w:rsid w:val="00724D15"/>
    <w:rsid w:val="00732B38"/>
    <w:rsid w:val="00732E2A"/>
    <w:rsid w:val="0073715C"/>
    <w:rsid w:val="00746B7C"/>
    <w:rsid w:val="00746DC1"/>
    <w:rsid w:val="007535E2"/>
    <w:rsid w:val="0076129F"/>
    <w:rsid w:val="00762191"/>
    <w:rsid w:val="00762D1A"/>
    <w:rsid w:val="007706A3"/>
    <w:rsid w:val="00776FBC"/>
    <w:rsid w:val="00782F85"/>
    <w:rsid w:val="0078648D"/>
    <w:rsid w:val="0078753F"/>
    <w:rsid w:val="007903A3"/>
    <w:rsid w:val="00790DF6"/>
    <w:rsid w:val="00792E11"/>
    <w:rsid w:val="007978C6"/>
    <w:rsid w:val="00797CEA"/>
    <w:rsid w:val="007A09CC"/>
    <w:rsid w:val="007A321A"/>
    <w:rsid w:val="007A6EEE"/>
    <w:rsid w:val="007A6F57"/>
    <w:rsid w:val="007B45D4"/>
    <w:rsid w:val="007C45AD"/>
    <w:rsid w:val="007D2415"/>
    <w:rsid w:val="007D5234"/>
    <w:rsid w:val="007D5D44"/>
    <w:rsid w:val="007D7E1F"/>
    <w:rsid w:val="007E3FC7"/>
    <w:rsid w:val="007E4CCD"/>
    <w:rsid w:val="00806643"/>
    <w:rsid w:val="00807445"/>
    <w:rsid w:val="00811D3D"/>
    <w:rsid w:val="00813C08"/>
    <w:rsid w:val="00814841"/>
    <w:rsid w:val="00815129"/>
    <w:rsid w:val="008157D5"/>
    <w:rsid w:val="00822D36"/>
    <w:rsid w:val="008309FD"/>
    <w:rsid w:val="00834FD2"/>
    <w:rsid w:val="008512AA"/>
    <w:rsid w:val="008521F0"/>
    <w:rsid w:val="0085558E"/>
    <w:rsid w:val="0086121B"/>
    <w:rsid w:val="008716B3"/>
    <w:rsid w:val="00872DD4"/>
    <w:rsid w:val="008827EB"/>
    <w:rsid w:val="0088309C"/>
    <w:rsid w:val="00884561"/>
    <w:rsid w:val="008A428E"/>
    <w:rsid w:val="008A4BAB"/>
    <w:rsid w:val="008B164D"/>
    <w:rsid w:val="008B1879"/>
    <w:rsid w:val="008C0749"/>
    <w:rsid w:val="008C69A6"/>
    <w:rsid w:val="008D2874"/>
    <w:rsid w:val="008E4714"/>
    <w:rsid w:val="008E494F"/>
    <w:rsid w:val="008F06A6"/>
    <w:rsid w:val="008F3EB2"/>
    <w:rsid w:val="00910FCF"/>
    <w:rsid w:val="00911AD0"/>
    <w:rsid w:val="00912910"/>
    <w:rsid w:val="00914F5D"/>
    <w:rsid w:val="00921775"/>
    <w:rsid w:val="0092358F"/>
    <w:rsid w:val="009242EF"/>
    <w:rsid w:val="00933726"/>
    <w:rsid w:val="00935E09"/>
    <w:rsid w:val="00936BF7"/>
    <w:rsid w:val="009411B3"/>
    <w:rsid w:val="00941C40"/>
    <w:rsid w:val="00946CDC"/>
    <w:rsid w:val="0095449B"/>
    <w:rsid w:val="009603AC"/>
    <w:rsid w:val="009604A0"/>
    <w:rsid w:val="009669E0"/>
    <w:rsid w:val="00966C39"/>
    <w:rsid w:val="00972B9E"/>
    <w:rsid w:val="00986596"/>
    <w:rsid w:val="009B11A3"/>
    <w:rsid w:val="009B72FE"/>
    <w:rsid w:val="009C0FE4"/>
    <w:rsid w:val="009C3C29"/>
    <w:rsid w:val="009D59A7"/>
    <w:rsid w:val="009E0FA5"/>
    <w:rsid w:val="009F0019"/>
    <w:rsid w:val="009F4BFD"/>
    <w:rsid w:val="00A10993"/>
    <w:rsid w:val="00A12572"/>
    <w:rsid w:val="00A1442C"/>
    <w:rsid w:val="00A1566C"/>
    <w:rsid w:val="00A17C3E"/>
    <w:rsid w:val="00A2507B"/>
    <w:rsid w:val="00A2550D"/>
    <w:rsid w:val="00A34C19"/>
    <w:rsid w:val="00A34EB0"/>
    <w:rsid w:val="00A44575"/>
    <w:rsid w:val="00A6467A"/>
    <w:rsid w:val="00A66E97"/>
    <w:rsid w:val="00A67D91"/>
    <w:rsid w:val="00A72057"/>
    <w:rsid w:val="00A727D1"/>
    <w:rsid w:val="00A72A0C"/>
    <w:rsid w:val="00A7602D"/>
    <w:rsid w:val="00A77C03"/>
    <w:rsid w:val="00A77F31"/>
    <w:rsid w:val="00A83409"/>
    <w:rsid w:val="00A85921"/>
    <w:rsid w:val="00A87777"/>
    <w:rsid w:val="00A9527B"/>
    <w:rsid w:val="00AA3C9C"/>
    <w:rsid w:val="00AB6431"/>
    <w:rsid w:val="00AB7341"/>
    <w:rsid w:val="00AC7C5D"/>
    <w:rsid w:val="00AC7F2E"/>
    <w:rsid w:val="00AD5894"/>
    <w:rsid w:val="00AD5A3E"/>
    <w:rsid w:val="00AE60B5"/>
    <w:rsid w:val="00AF4230"/>
    <w:rsid w:val="00B0192B"/>
    <w:rsid w:val="00B0338C"/>
    <w:rsid w:val="00B11FD1"/>
    <w:rsid w:val="00B13E6E"/>
    <w:rsid w:val="00B212EF"/>
    <w:rsid w:val="00B277E5"/>
    <w:rsid w:val="00B34E4E"/>
    <w:rsid w:val="00B464AE"/>
    <w:rsid w:val="00B54077"/>
    <w:rsid w:val="00B57B7C"/>
    <w:rsid w:val="00B77071"/>
    <w:rsid w:val="00B8017D"/>
    <w:rsid w:val="00B917F0"/>
    <w:rsid w:val="00B950B6"/>
    <w:rsid w:val="00BA35AC"/>
    <w:rsid w:val="00BA4848"/>
    <w:rsid w:val="00BA4DFF"/>
    <w:rsid w:val="00BC5D38"/>
    <w:rsid w:val="00BD4099"/>
    <w:rsid w:val="00BE0342"/>
    <w:rsid w:val="00BE2F55"/>
    <w:rsid w:val="00BE5E20"/>
    <w:rsid w:val="00BF22C1"/>
    <w:rsid w:val="00BF25C5"/>
    <w:rsid w:val="00BF262E"/>
    <w:rsid w:val="00C029B3"/>
    <w:rsid w:val="00C03A51"/>
    <w:rsid w:val="00C04158"/>
    <w:rsid w:val="00C0764E"/>
    <w:rsid w:val="00C13EA7"/>
    <w:rsid w:val="00C15E1F"/>
    <w:rsid w:val="00C30FFF"/>
    <w:rsid w:val="00C36C1F"/>
    <w:rsid w:val="00C43E99"/>
    <w:rsid w:val="00C52389"/>
    <w:rsid w:val="00C61174"/>
    <w:rsid w:val="00C62FDE"/>
    <w:rsid w:val="00C633F8"/>
    <w:rsid w:val="00C7113D"/>
    <w:rsid w:val="00C749A2"/>
    <w:rsid w:val="00C76B18"/>
    <w:rsid w:val="00C822B7"/>
    <w:rsid w:val="00C90B9D"/>
    <w:rsid w:val="00C92841"/>
    <w:rsid w:val="00C94A85"/>
    <w:rsid w:val="00C9760A"/>
    <w:rsid w:val="00CA7F3B"/>
    <w:rsid w:val="00CB1F0A"/>
    <w:rsid w:val="00CB2B96"/>
    <w:rsid w:val="00CB77EC"/>
    <w:rsid w:val="00CC59CD"/>
    <w:rsid w:val="00CC5C59"/>
    <w:rsid w:val="00CC6B50"/>
    <w:rsid w:val="00CE1A53"/>
    <w:rsid w:val="00CE2025"/>
    <w:rsid w:val="00CE3122"/>
    <w:rsid w:val="00CE4824"/>
    <w:rsid w:val="00CF1D7C"/>
    <w:rsid w:val="00CF7B79"/>
    <w:rsid w:val="00D07975"/>
    <w:rsid w:val="00D10D0B"/>
    <w:rsid w:val="00D14C35"/>
    <w:rsid w:val="00D157D3"/>
    <w:rsid w:val="00D26384"/>
    <w:rsid w:val="00D30BC0"/>
    <w:rsid w:val="00D33AC3"/>
    <w:rsid w:val="00D41718"/>
    <w:rsid w:val="00D4499E"/>
    <w:rsid w:val="00D5130B"/>
    <w:rsid w:val="00D518CE"/>
    <w:rsid w:val="00D54928"/>
    <w:rsid w:val="00D63508"/>
    <w:rsid w:val="00D70D90"/>
    <w:rsid w:val="00D773E4"/>
    <w:rsid w:val="00D805A7"/>
    <w:rsid w:val="00D877FB"/>
    <w:rsid w:val="00D939EB"/>
    <w:rsid w:val="00D94BFD"/>
    <w:rsid w:val="00D96116"/>
    <w:rsid w:val="00DA156B"/>
    <w:rsid w:val="00DA3400"/>
    <w:rsid w:val="00DA7328"/>
    <w:rsid w:val="00DB03A7"/>
    <w:rsid w:val="00DD0432"/>
    <w:rsid w:val="00DD0E83"/>
    <w:rsid w:val="00DD1422"/>
    <w:rsid w:val="00DD3AE9"/>
    <w:rsid w:val="00DD6159"/>
    <w:rsid w:val="00DD6AB4"/>
    <w:rsid w:val="00DD769A"/>
    <w:rsid w:val="00DF1BA3"/>
    <w:rsid w:val="00DF5791"/>
    <w:rsid w:val="00DF7FC5"/>
    <w:rsid w:val="00E00694"/>
    <w:rsid w:val="00E05E81"/>
    <w:rsid w:val="00E06078"/>
    <w:rsid w:val="00E12EA7"/>
    <w:rsid w:val="00E13540"/>
    <w:rsid w:val="00E16C4A"/>
    <w:rsid w:val="00E2139D"/>
    <w:rsid w:val="00E2540D"/>
    <w:rsid w:val="00E351C9"/>
    <w:rsid w:val="00E37140"/>
    <w:rsid w:val="00E3780F"/>
    <w:rsid w:val="00E6037C"/>
    <w:rsid w:val="00E662C4"/>
    <w:rsid w:val="00E90B11"/>
    <w:rsid w:val="00E969C4"/>
    <w:rsid w:val="00EA4033"/>
    <w:rsid w:val="00EA5E8F"/>
    <w:rsid w:val="00EB05EC"/>
    <w:rsid w:val="00EB5A3E"/>
    <w:rsid w:val="00EC1DEB"/>
    <w:rsid w:val="00ED2680"/>
    <w:rsid w:val="00EE0FB0"/>
    <w:rsid w:val="00EE5209"/>
    <w:rsid w:val="00EE5FC3"/>
    <w:rsid w:val="00EE6433"/>
    <w:rsid w:val="00EF0557"/>
    <w:rsid w:val="00EF06E9"/>
    <w:rsid w:val="00EF3FD0"/>
    <w:rsid w:val="00F015F3"/>
    <w:rsid w:val="00F02F2D"/>
    <w:rsid w:val="00F0456B"/>
    <w:rsid w:val="00F05437"/>
    <w:rsid w:val="00F135F3"/>
    <w:rsid w:val="00F14C7F"/>
    <w:rsid w:val="00F15A08"/>
    <w:rsid w:val="00F174A3"/>
    <w:rsid w:val="00F4104D"/>
    <w:rsid w:val="00F52FD4"/>
    <w:rsid w:val="00F54294"/>
    <w:rsid w:val="00F63BE2"/>
    <w:rsid w:val="00F874DF"/>
    <w:rsid w:val="00F97F0E"/>
    <w:rsid w:val="00FB081F"/>
    <w:rsid w:val="00FB1DB6"/>
    <w:rsid w:val="00FB20D1"/>
    <w:rsid w:val="00FB384A"/>
    <w:rsid w:val="00FB400E"/>
    <w:rsid w:val="00FD65AD"/>
    <w:rsid w:val="04C414C3"/>
    <w:rsid w:val="05573CD5"/>
    <w:rsid w:val="07C92F8F"/>
    <w:rsid w:val="0B3E73D2"/>
    <w:rsid w:val="0DB774D5"/>
    <w:rsid w:val="119F49EA"/>
    <w:rsid w:val="16FB5416"/>
    <w:rsid w:val="1B917E77"/>
    <w:rsid w:val="1D132B64"/>
    <w:rsid w:val="1DD917CB"/>
    <w:rsid w:val="1F5A7C0B"/>
    <w:rsid w:val="20FE1441"/>
    <w:rsid w:val="242E01BC"/>
    <w:rsid w:val="24660349"/>
    <w:rsid w:val="2A666B79"/>
    <w:rsid w:val="2C385141"/>
    <w:rsid w:val="2CE46E37"/>
    <w:rsid w:val="2D4E1D1F"/>
    <w:rsid w:val="2F407071"/>
    <w:rsid w:val="31E42E4C"/>
    <w:rsid w:val="375A7528"/>
    <w:rsid w:val="418945B6"/>
    <w:rsid w:val="4620652D"/>
    <w:rsid w:val="4D647AF7"/>
    <w:rsid w:val="51CE6426"/>
    <w:rsid w:val="54E87FFF"/>
    <w:rsid w:val="5F202FE3"/>
    <w:rsid w:val="603F5C0D"/>
    <w:rsid w:val="63E65F73"/>
    <w:rsid w:val="6A2B6078"/>
    <w:rsid w:val="7087446B"/>
    <w:rsid w:val="70BE44A2"/>
    <w:rsid w:val="70CF4FC9"/>
    <w:rsid w:val="78646009"/>
    <w:rsid w:val="786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819B70"/>
  <w15:docId w15:val="{BDA216AE-C27C-49A8-BBB5-82C6C7BE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修订1"/>
    <w:hidden/>
    <w:uiPriority w:val="99"/>
    <w:semiHidden/>
    <w:qFormat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20132;&#25509;\&#32769;OA&#27169;&#26495;\&#29983;&#20135;&#29615;&#22659;&#25171;&#21360;&#27169;&#26495;20180330\&#34892;&#21457;&#25991;\hangfawen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E9DDED-2D98-4BCD-9647-7CEF0DE9D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hangfawen.dot</Template>
  <TotalTime>222</TotalTime>
  <Pages>2</Pages>
  <Words>41</Words>
  <Characters>237</Characters>
  <Application>Microsoft Office Word</Application>
  <DocSecurity>0</DocSecurity>
  <Lines>1</Lines>
  <Paragraphs>1</Paragraphs>
  <ScaleCrop>false</ScaleCrop>
  <Company>Lenovo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王群</dc:creator>
  <cp:lastModifiedBy>艳秋 田</cp:lastModifiedBy>
  <cp:revision>148</cp:revision>
  <cp:lastPrinted>2017-06-13T02:37:00Z</cp:lastPrinted>
  <dcterms:created xsi:type="dcterms:W3CDTF">2018-04-04T10:50:00Z</dcterms:created>
  <dcterms:modified xsi:type="dcterms:W3CDTF">2019-01-02T13:32:00Z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