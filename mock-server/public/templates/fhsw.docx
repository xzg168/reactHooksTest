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EB1596">
        <w:tc>
          <w:tcPr>
            <w:tcW w:w="9000" w:type="dxa"/>
          </w:tcPr>
          <w:p w:rsidR="00EB1596" w:rsidRDefault="00486E1A">
            <w:pPr>
              <w:jc w:val="center"/>
              <w:rPr>
                <w:rFonts w:ascii="华文宋体" w:hAnsi="华文宋体"/>
                <w:b/>
                <w:color w:val="FF0000"/>
                <w:sz w:val="44"/>
              </w:rPr>
            </w:pPr>
            <w:bookmarkStart w:id="0" w:name="danwei"/>
            <w:bookmarkEnd w:id="0"/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-402590</wp:posOffset>
                      </wp:positionV>
                      <wp:extent cx="1485900" cy="436880"/>
                      <wp:effectExtent l="0" t="6985" r="13335" b="13335"/>
                      <wp:wrapNone/>
                      <wp:docPr id="3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436880"/>
                                <a:chOff x="4857" y="6572"/>
                                <a:chExt cx="2340" cy="688"/>
                              </a:xfrm>
                            </wpg:grpSpPr>
                            <wps:wsp>
                              <wps:cNvPr id="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21" y="6572"/>
                                  <a:ext cx="2076" cy="6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 w:rsidR="00EB1596" w:rsidRDefault="00486E1A">
                                    <w:pPr>
                                      <w:spacing w:line="320" w:lineRule="exact"/>
                                      <w:rPr>
                                        <w:b/>
                                        <w:bCs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8"/>
                                      </w:rPr>
                                      <w:t>国家开发银行</w:t>
                                    </w:r>
                                  </w:p>
                                  <w:p w:rsidR="00EB1596" w:rsidRDefault="00486E1A">
                                    <w:pPr>
                                      <w:spacing w:line="120" w:lineRule="exact"/>
                                      <w:ind w:firstLineChars="50" w:firstLine="71"/>
                                      <w:rPr>
                                        <w:spacing w:val="16"/>
                                        <w:sz w:val="11"/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China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20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Development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20"/>
                                        <w:sz w:val="1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eastAsia="黑体" w:hint="eastAsia"/>
                                        <w:spacing w:val="16"/>
                                        <w:sz w:val="11"/>
                                      </w:rPr>
                                      <w:t>Bank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Picture 13" descr="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57" y="6652"/>
                                  <a:ext cx="39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1" o:spid="_x0000_s1026" style="position:absolute;left:0;text-align:left;margin-left:-18pt;margin-top:-31.7pt;width:117pt;height:34.4pt;z-index:251657216" coordorigin="4857,6572" coordsize="2340,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">
                      <v:rect id="Rectangle 12" o:spid="_x0000_s1027" style="position:absolute;left:5121;top:6572;width:2076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>
                        <v:textbox>
                          <w:txbxContent>
                            <w:p w:rsidR="00EB1596" w:rsidRDefault="00486E1A">
                              <w:pPr>
                                <w:spacing w:line="320" w:lineRule="exact"/>
                                <w:rPr>
                                  <w:b/>
                                  <w:bCs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28"/>
                                </w:rPr>
                                <w:t>国家开发银行</w:t>
                              </w:r>
                            </w:p>
                            <w:p w:rsidR="00EB1596" w:rsidRDefault="00486E1A">
                              <w:pPr>
                                <w:spacing w:line="120" w:lineRule="exact"/>
                                <w:ind w:firstLineChars="50" w:firstLine="71"/>
                                <w:rPr>
                                  <w:spacing w:val="16"/>
                                  <w:sz w:val="11"/>
                                  <w:vertAlign w:val="subscript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China</w:t>
                              </w:r>
                              <w:r>
                                <w:rPr>
                                  <w:rFonts w:eastAsia="黑体" w:hint="eastAsia"/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Development</w:t>
                              </w:r>
                              <w:r>
                                <w:rPr>
                                  <w:rFonts w:eastAsia="黑体" w:hint="eastAsia"/>
                                  <w:spacing w:val="2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pacing w:val="16"/>
                                  <w:sz w:val="11"/>
                                </w:rPr>
                                <w:t>Bank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s1028" type="#_x0000_t75" alt="2" style="position:absolute;left:4857;top:6652;width:39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">
                        <v:imagedata r:id="rId6" o:title="2"/>
                      </v:shape>
                    </v:group>
                  </w:pict>
                </mc:Fallback>
              </mc:AlternateContent>
            </w:r>
            <w:r>
              <w:rPr>
                <w:rFonts w:ascii="华文宋体" w:hAnsi="华文宋体" w:hint="eastAsia"/>
                <w:b/>
                <w:color w:val="FF0000"/>
                <w:sz w:val="44"/>
              </w:rPr>
              <w:t>文件处理单</w:t>
            </w:r>
          </w:p>
        </w:tc>
      </w:tr>
    </w:tbl>
    <w:p w:rsidR="00EB1596" w:rsidRDefault="00486E1A">
      <w:pPr>
        <w:jc w:val="center"/>
        <w:rPr>
          <w:rFonts w:ascii="华文宋体" w:hAnsi="华文宋体"/>
          <w:color w:val="FF0000"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594360</wp:posOffset>
                </wp:positionV>
                <wp:extent cx="0" cy="7231380"/>
                <wp:effectExtent l="11430" t="9525" r="7620" b="762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1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17" o:spid="_x0000_s1026" o:spt="20" style="position:absolute;left:0pt;margin-left:-18.15pt;margin-top:46.8pt;height:569.4pt;width:0pt;z-index:251658240;mso-width-relative:page;mso-height-relative:page;" filled="f" stroked="t" coordsize="21600,21600" o:gfxdata="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qOFNWNgAAAALAQAADwAAAAAAAAABACAAAAAiAAAAZHJzL2Rvd25yZXYueG1s&#10;UEsBAhQAFAAAAAgAh07iQKs2L7C/AQAAbAMAAA4AAAAAAAAAAQAgAAAAJwEAAGRycy9lMm9Eb2Mu&#10;eG1sUEsFBgAAAAAGAAYAWQEAAFgFAAAAAA==&#10;">
                <v:fill on="f" focussize="0,0"/>
                <v:stroke color="#FF0000" joinstyle="round" dashstyle="1 1"/>
                <v:imagedata o:title=""/>
                <o:lock v:ext="edit" aspectratio="f"/>
              </v:line>
            </w:pict>
          </mc:Fallback>
        </mc:AlternateContent>
      </w: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0"/>
        <w:gridCol w:w="2700"/>
        <w:gridCol w:w="1620"/>
        <w:gridCol w:w="2880"/>
      </w:tblGrid>
      <w:tr w:rsidR="00EB1596">
        <w:trPr>
          <w:trHeight w:val="567"/>
        </w:trPr>
        <w:tc>
          <w:tcPr>
            <w:tcW w:w="1800" w:type="dxa"/>
            <w:tcBorders>
              <w:bottom w:val="single" w:sz="4" w:space="0" w:color="auto"/>
            </w:tcBorders>
            <w:vAlign w:val="bottom"/>
          </w:tcPr>
          <w:p w:rsidR="00EB1596" w:rsidRDefault="00486E1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登记日期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" w:name="djrq"/>
            <w:bookmarkEnd w:id="1"/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:rsidR="00EB1596" w:rsidRDefault="00486E1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收文登记号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2" w:name="wh"/>
            <w:bookmarkEnd w:id="2"/>
          </w:p>
        </w:tc>
      </w:tr>
      <w:tr w:rsidR="00EB1596">
        <w:trPr>
          <w:trHeight w:val="56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596" w:rsidRDefault="00486E1A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来文机关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3" w:name="lwdw"/>
            <w:bookmarkEnd w:id="3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596" w:rsidRDefault="00486E1A">
            <w:pPr>
              <w:spacing w:line="360" w:lineRule="auto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/>
                <w:sz w:val="24"/>
              </w:rPr>
              <w:t>文件字号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4" w:name="lwwh"/>
            <w:bookmarkEnd w:id="4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密级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5" w:name="mj"/>
            <w:bookmarkStart w:id="6" w:name="mibie"/>
            <w:bookmarkEnd w:id="5"/>
            <w:bookmarkEnd w:id="6"/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EB1596" w:rsidRDefault="00486E1A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办理</w:t>
            </w:r>
            <w:r>
              <w:rPr>
                <w:rFonts w:ascii="宋体" w:hint="eastAsia"/>
                <w:sz w:val="24"/>
              </w:rPr>
              <w:t>/</w:t>
            </w:r>
            <w:r>
              <w:rPr>
                <w:rFonts w:ascii="宋体" w:hint="eastAsia"/>
                <w:sz w:val="24"/>
              </w:rPr>
              <w:t>传阅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7" w:name="bllx"/>
            <w:bookmarkStart w:id="8" w:name="blchyue"/>
            <w:bookmarkEnd w:id="7"/>
            <w:bookmarkEnd w:id="8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67"/>
        </w:trPr>
        <w:tc>
          <w:tcPr>
            <w:tcW w:w="1800" w:type="dxa"/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sz w:val="24"/>
              </w:rPr>
              <w:t>份数</w:t>
            </w:r>
          </w:p>
        </w:tc>
        <w:tc>
          <w:tcPr>
            <w:tcW w:w="2700" w:type="dxa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9" w:name="dyfs"/>
            <w:bookmarkStart w:id="10" w:name="fs"/>
            <w:bookmarkEnd w:id="9"/>
            <w:bookmarkEnd w:id="10"/>
          </w:p>
        </w:tc>
        <w:tc>
          <w:tcPr>
            <w:tcW w:w="1620" w:type="dxa"/>
            <w:vAlign w:val="center"/>
          </w:tcPr>
          <w:p w:rsidR="00EB1596" w:rsidRDefault="00486E1A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宋体" w:hint="eastAsia"/>
                <w:sz w:val="24"/>
              </w:rPr>
              <w:t>附件数</w:t>
            </w:r>
          </w:p>
        </w:tc>
        <w:tc>
          <w:tcPr>
            <w:tcW w:w="2880" w:type="dxa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1" w:name="fjnum"/>
            <w:bookmarkEnd w:id="11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1800" w:type="dxa"/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文件标题</w:t>
            </w:r>
          </w:p>
        </w:tc>
        <w:tc>
          <w:tcPr>
            <w:tcW w:w="7200" w:type="dxa"/>
            <w:gridSpan w:val="3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2" w:name="bt"/>
            <w:bookmarkStart w:id="13" w:name="Subject"/>
            <w:bookmarkEnd w:id="12"/>
            <w:bookmarkEnd w:id="13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1800" w:type="dxa"/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上报领导</w:t>
            </w:r>
          </w:p>
        </w:tc>
        <w:tc>
          <w:tcPr>
            <w:tcW w:w="7200" w:type="dxa"/>
            <w:gridSpan w:val="3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4" w:name="csld"/>
            <w:bookmarkEnd w:id="14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2"/>
        </w:trPr>
        <w:tc>
          <w:tcPr>
            <w:tcW w:w="1800" w:type="dxa"/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领导意见</w:t>
            </w:r>
          </w:p>
        </w:tc>
        <w:tc>
          <w:tcPr>
            <w:tcW w:w="7200" w:type="dxa"/>
            <w:gridSpan w:val="3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5" w:name="ldps"/>
            <w:bookmarkEnd w:id="15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68"/>
        </w:trPr>
        <w:tc>
          <w:tcPr>
            <w:tcW w:w="1800" w:type="dxa"/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办公室领导</w:t>
            </w:r>
          </w:p>
          <w:p w:rsidR="00EB1596" w:rsidRDefault="00486E1A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分</w:t>
            </w:r>
            <w:bookmarkStart w:id="16" w:name="_GoBack"/>
            <w:bookmarkEnd w:id="16"/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办意见</w:t>
            </w:r>
          </w:p>
        </w:tc>
        <w:tc>
          <w:tcPr>
            <w:tcW w:w="7200" w:type="dxa"/>
            <w:gridSpan w:val="3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7" w:name="bgsyj"/>
            <w:bookmarkEnd w:id="17"/>
          </w:p>
        </w:tc>
      </w:tr>
      <w:tr w:rsidR="00EB15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37"/>
        </w:trPr>
        <w:tc>
          <w:tcPr>
            <w:tcW w:w="1800" w:type="dxa"/>
            <w:vAlign w:val="center"/>
          </w:tcPr>
          <w:p w:rsidR="00EB1596" w:rsidRDefault="00486E1A">
            <w:pPr>
              <w:jc w:val="center"/>
              <w:rPr>
                <w:rFonts w:ascii="宋体"/>
                <w:color w:val="000000"/>
                <w:kern w:val="0"/>
                <w:sz w:val="24"/>
                <w:szCs w:val="22"/>
              </w:rPr>
            </w:pPr>
            <w:r>
              <w:rPr>
                <w:rFonts w:ascii="宋体" w:hint="eastAsia"/>
                <w:color w:val="000000"/>
                <w:kern w:val="0"/>
                <w:sz w:val="24"/>
                <w:szCs w:val="22"/>
              </w:rPr>
              <w:t>备注</w:t>
            </w:r>
          </w:p>
        </w:tc>
        <w:tc>
          <w:tcPr>
            <w:tcW w:w="7200" w:type="dxa"/>
            <w:gridSpan w:val="3"/>
            <w:vAlign w:val="center"/>
          </w:tcPr>
          <w:p w:rsidR="00EB1596" w:rsidRDefault="00EB1596">
            <w:pPr>
              <w:rPr>
                <w:rFonts w:ascii="楷体_GB2312" w:eastAsia="楷体_GB2312"/>
                <w:sz w:val="24"/>
              </w:rPr>
            </w:pPr>
            <w:bookmarkStart w:id="18" w:name="remark"/>
            <w:bookmarkStart w:id="19" w:name="note"/>
            <w:bookmarkEnd w:id="18"/>
            <w:bookmarkEnd w:id="19"/>
          </w:p>
        </w:tc>
      </w:tr>
    </w:tbl>
    <w:p w:rsidR="00EB1596" w:rsidRDefault="00486E1A">
      <w:pPr>
        <w:pStyle w:val="1"/>
      </w:pPr>
      <w:r>
        <w:rPr>
          <w:rFonts w:hint="eastAsia"/>
        </w:rPr>
        <w:t>[</w:t>
      </w:r>
      <w:r>
        <w:rPr>
          <w:rFonts w:hint="eastAsia"/>
        </w:rPr>
        <w:t>办理意见</w:t>
      </w:r>
      <w:r>
        <w:t>]</w:t>
      </w:r>
    </w:p>
    <w:p w:rsidR="00EB1596" w:rsidRDefault="00EB1596">
      <w:pPr>
        <w:rPr>
          <w:rFonts w:ascii="宋体" w:hAnsi="宋体"/>
          <w:bCs/>
          <w:sz w:val="24"/>
        </w:rPr>
      </w:pPr>
      <w:bookmarkStart w:id="20" w:name="zbyj"/>
      <w:bookmarkEnd w:id="20"/>
    </w:p>
    <w:p w:rsidR="00EB1596" w:rsidRDefault="00EB1596">
      <w:pPr>
        <w:rPr>
          <w:rFonts w:ascii="宋体" w:hAnsi="宋体"/>
          <w:bCs/>
          <w:sz w:val="24"/>
        </w:rPr>
      </w:pPr>
      <w:bookmarkStart w:id="21" w:name="xbyj"/>
      <w:bookmarkEnd w:id="21"/>
    </w:p>
    <w:p w:rsidR="00EB1596" w:rsidRDefault="00486E1A">
      <w:pPr>
        <w:pStyle w:val="1"/>
      </w:pPr>
      <w:r>
        <w:lastRenderedPageBreak/>
        <w:t>[</w:t>
      </w:r>
      <w:r>
        <w:rPr>
          <w:rFonts w:hint="eastAsia"/>
        </w:rPr>
        <w:t>原件</w:t>
      </w:r>
      <w:r>
        <w:t>]</w:t>
      </w:r>
    </w:p>
    <w:p w:rsidR="00EB1596" w:rsidRDefault="00EB1596">
      <w:pPr>
        <w:rPr>
          <w:sz w:val="24"/>
        </w:rPr>
      </w:pPr>
      <w:bookmarkStart w:id="22" w:name="yuanjian"/>
      <w:bookmarkEnd w:id="22"/>
    </w:p>
    <w:p w:rsidR="00EB1596" w:rsidRDefault="00EB1596">
      <w:pPr>
        <w:rPr>
          <w:sz w:val="24"/>
        </w:rPr>
      </w:pPr>
    </w:p>
    <w:p w:rsidR="00EB1596" w:rsidRDefault="00486E1A">
      <w:pPr>
        <w:pStyle w:val="1"/>
      </w:pPr>
      <w:r>
        <w:rPr>
          <w:rFonts w:hint="eastAsia"/>
        </w:rPr>
        <w:t>[</w:t>
      </w:r>
      <w:r>
        <w:rPr>
          <w:rFonts w:hint="eastAsia"/>
        </w:rPr>
        <w:t>附件</w:t>
      </w:r>
      <w:r>
        <w:rPr>
          <w:rFonts w:hint="eastAsia"/>
        </w:rPr>
        <w:t>]</w:t>
      </w:r>
    </w:p>
    <w:p w:rsidR="00EB1596" w:rsidRDefault="00EB1596">
      <w:pPr>
        <w:rPr>
          <w:rFonts w:ascii="宋体" w:hAnsi="宋体"/>
          <w:sz w:val="24"/>
        </w:rPr>
      </w:pPr>
      <w:bookmarkStart w:id="23" w:name="fj"/>
      <w:bookmarkEnd w:id="23"/>
    </w:p>
    <w:sectPr w:rsidR="00EB1596">
      <w:pgSz w:w="11907" w:h="16840"/>
      <w:pgMar w:top="1440" w:right="1134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5FF"/>
    <w:rsid w:val="00193117"/>
    <w:rsid w:val="00486E1A"/>
    <w:rsid w:val="00690080"/>
    <w:rsid w:val="00723EB1"/>
    <w:rsid w:val="00896E02"/>
    <w:rsid w:val="00901F58"/>
    <w:rsid w:val="00946182"/>
    <w:rsid w:val="00B00BA2"/>
    <w:rsid w:val="00B20558"/>
    <w:rsid w:val="00D801FD"/>
    <w:rsid w:val="00DE15FF"/>
    <w:rsid w:val="00EB1596"/>
    <w:rsid w:val="00FF3658"/>
    <w:rsid w:val="083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41C9F6"/>
  <w15:docId w15:val="{C3002495-AAAA-4BA9-B53B-FE9F18F6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宋体" w:hAnsi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temp\&#25171;&#21360;&#36755;&#20986;&#27169;&#26495;\&#26032;&#30340;\&#20998;&#34892;&#25910;&#25991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分行收文.dot</Template>
  <TotalTime>10</TotalTime>
  <Pages>2</Pages>
  <Words>17</Words>
  <Characters>103</Characters>
  <Application>Microsoft Office Word</Application>
  <DocSecurity>0</DocSecurity>
  <Lines>1</Lines>
  <Paragraphs>1</Paragraphs>
  <ScaleCrop>false</ScaleCrop>
  <Company>sinosoft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签    报</dc:title>
  <dc:creator>admin</dc:creator>
  <cp:lastModifiedBy>杨 琪</cp:lastModifiedBy>
  <cp:revision>12</cp:revision>
  <cp:lastPrinted>2000-07-03T08:13:00Z</cp:lastPrinted>
  <dcterms:created xsi:type="dcterms:W3CDTF">2018-07-05T07:31:00Z</dcterms:created>
  <dcterms:modified xsi:type="dcterms:W3CDTF">2019-02-22T01:32:00Z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