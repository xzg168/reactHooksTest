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E9" w:rsidRDefault="00DA33E9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417"/>
        <w:gridCol w:w="2499"/>
        <w:gridCol w:w="133"/>
        <w:gridCol w:w="1667"/>
        <w:gridCol w:w="289"/>
        <w:gridCol w:w="830"/>
        <w:gridCol w:w="1116"/>
        <w:gridCol w:w="395"/>
        <w:gridCol w:w="2342"/>
      </w:tblGrid>
      <w:tr w:rsidR="00DA33E9">
        <w:tc>
          <w:tcPr>
            <w:tcW w:w="7951" w:type="dxa"/>
            <w:gridSpan w:val="7"/>
          </w:tcPr>
          <w:p w:rsidR="00DA33E9" w:rsidRDefault="00DA33E9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7" w:type="dxa"/>
            <w:gridSpan w:val="2"/>
          </w:tcPr>
          <w:p w:rsidR="00DA33E9" w:rsidRDefault="005351FE"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DA33E9">
        <w:tc>
          <w:tcPr>
            <w:tcW w:w="7951" w:type="dxa"/>
            <w:gridSpan w:val="7"/>
          </w:tcPr>
          <w:p w:rsidR="00DA33E9" w:rsidRDefault="00DA33E9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7" w:type="dxa"/>
            <w:gridSpan w:val="2"/>
          </w:tcPr>
          <w:p w:rsidR="00DA33E9" w:rsidRDefault="005351FE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33E9" w:rsidRDefault="00857362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国家开发银行</w:t>
            </w:r>
            <w:r w:rsidR="000C3B45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厅</w:t>
            </w:r>
            <w:r w:rsidR="005351FE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发文稿纸</w:t>
            </w:r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916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主办处室：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  <w:bookmarkStart w:id="2" w:name="zbcs"/>
            <w:bookmarkEnd w:id="2"/>
          </w:p>
        </w:tc>
        <w:tc>
          <w:tcPr>
            <w:tcW w:w="2919" w:type="dxa"/>
            <w:gridSpan w:val="4"/>
            <w:tcBorders>
              <w:top w:val="nil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DA33E9">
            <w:pPr>
              <w:ind w:right="960"/>
              <w:contextualSpacing/>
              <w:jc w:val="left"/>
              <w:rPr>
                <w:sz w:val="24"/>
                <w:szCs w:val="24"/>
              </w:rPr>
            </w:pPr>
            <w:bookmarkStart w:id="3" w:name="guifanxingwenjian"/>
            <w:bookmarkEnd w:id="3"/>
          </w:p>
        </w:tc>
        <w:tc>
          <w:tcPr>
            <w:tcW w:w="3853" w:type="dxa"/>
            <w:gridSpan w:val="3"/>
            <w:tcBorders>
              <w:top w:val="nil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DA33E9" w:rsidRPr="005C09A6" w:rsidRDefault="00DA33E9" w:rsidP="00B70399">
            <w:pPr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4" w:name="wh"/>
            <w:bookmarkEnd w:id="4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465"/>
        </w:trPr>
        <w:tc>
          <w:tcPr>
            <w:tcW w:w="6005" w:type="dxa"/>
            <w:gridSpan w:val="5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DA33E9" w:rsidRDefault="005351F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DA33E9" w:rsidRDefault="00DA33E9">
            <w:pPr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5" w:name="signIdea"/>
            <w:bookmarkStart w:id="6" w:name="_GoBack"/>
            <w:bookmarkEnd w:id="5"/>
            <w:bookmarkEnd w:id="6"/>
          </w:p>
        </w:tc>
        <w:tc>
          <w:tcPr>
            <w:tcW w:w="2341" w:type="dxa"/>
            <w:gridSpan w:val="3"/>
            <w:tcBorders>
              <w:left w:val="single" w:sz="4" w:space="0" w:color="FF0000"/>
              <w:right w:val="nil"/>
            </w:tcBorders>
            <w:shd w:val="clear" w:color="auto" w:fill="auto"/>
          </w:tcPr>
          <w:p w:rsidR="00DA33E9" w:rsidRDefault="000C3B45">
            <w:pPr>
              <w:widowControl/>
              <w:jc w:val="lef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厅</w:t>
            </w:r>
            <w:r w:rsidR="005351FE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外会签</w:t>
            </w:r>
          </w:p>
          <w:p w:rsidR="00DA33E9" w:rsidRDefault="00DA33E9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" w:name="wbhqdw"/>
            <w:bookmarkEnd w:id="7"/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DA33E9" w:rsidRDefault="00DA33E9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8" w:name="wbhqdw1"/>
            <w:bookmarkEnd w:id="8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406"/>
        </w:trPr>
        <w:tc>
          <w:tcPr>
            <w:tcW w:w="6005" w:type="dxa"/>
            <w:gridSpan w:val="5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DA33E9" w:rsidRDefault="005351F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综合处核稿</w:t>
            </w:r>
          </w:p>
          <w:p w:rsidR="00DA33E9" w:rsidRDefault="00DA33E9">
            <w:pPr>
              <w:contextualSpacing/>
              <w:rPr>
                <w:color w:val="000000" w:themeColor="text1"/>
                <w:sz w:val="24"/>
                <w:szCs w:val="24"/>
              </w:rPr>
            </w:pPr>
            <w:bookmarkStart w:id="9" w:name="sectionSign"/>
            <w:bookmarkEnd w:id="9"/>
          </w:p>
        </w:tc>
        <w:tc>
          <w:tcPr>
            <w:tcW w:w="2341" w:type="dxa"/>
            <w:gridSpan w:val="3"/>
            <w:vMerge w:val="restart"/>
            <w:tcBorders>
              <w:top w:val="single" w:sz="4" w:space="0" w:color="FFFFFF"/>
              <w:left w:val="single" w:sz="4" w:space="0" w:color="FF0000"/>
              <w:right w:val="nil"/>
            </w:tcBorders>
            <w:shd w:val="clear" w:color="auto" w:fill="auto"/>
          </w:tcPr>
          <w:p w:rsidR="00DA33E9" w:rsidRDefault="000C3B4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厅</w:t>
            </w:r>
            <w:r w:rsidR="005351FE">
              <w:rPr>
                <w:rFonts w:hint="eastAsia"/>
                <w:color w:val="FF0000"/>
                <w:sz w:val="24"/>
                <w:szCs w:val="24"/>
              </w:rPr>
              <w:t>内会签</w:t>
            </w:r>
          </w:p>
          <w:p w:rsidR="00DA33E9" w:rsidRDefault="00DA33E9">
            <w:pPr>
              <w:widowControl/>
              <w:rPr>
                <w:color w:val="000000" w:themeColor="text1"/>
                <w:sz w:val="24"/>
                <w:szCs w:val="24"/>
              </w:rPr>
            </w:pPr>
            <w:bookmarkStart w:id="10" w:name="nbhqdw"/>
            <w:bookmarkEnd w:id="10"/>
          </w:p>
        </w:tc>
        <w:tc>
          <w:tcPr>
            <w:tcW w:w="2342" w:type="dxa"/>
            <w:vMerge w:val="restart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widowControl/>
              <w:rPr>
                <w:color w:val="FF0000"/>
                <w:sz w:val="24"/>
                <w:szCs w:val="24"/>
              </w:rPr>
            </w:pPr>
          </w:p>
          <w:p w:rsidR="00DA33E9" w:rsidRDefault="00DA33E9">
            <w:pPr>
              <w:widowControl/>
              <w:rPr>
                <w:color w:val="000000" w:themeColor="text1"/>
                <w:sz w:val="24"/>
                <w:szCs w:val="24"/>
              </w:rPr>
            </w:pPr>
            <w:bookmarkStart w:id="11" w:name="nbhqdw1"/>
            <w:bookmarkEnd w:id="11"/>
          </w:p>
        </w:tc>
      </w:tr>
      <w:tr w:rsidR="00DA33E9" w:rsidTr="007A3B7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067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DA33E9" w:rsidRDefault="005351F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主办处室负责人</w:t>
            </w:r>
          </w:p>
          <w:p w:rsidR="00DA33E9" w:rsidRDefault="00DA33E9">
            <w:pPr>
              <w:contextualSpacing/>
              <w:jc w:val="left"/>
              <w:rPr>
                <w:color w:val="000000" w:themeColor="text1"/>
                <w:sz w:val="24"/>
                <w:szCs w:val="24"/>
              </w:rPr>
            </w:pPr>
            <w:bookmarkStart w:id="12" w:name="sponsorSign"/>
            <w:bookmarkEnd w:id="12"/>
          </w:p>
        </w:tc>
        <w:tc>
          <w:tcPr>
            <w:tcW w:w="2341" w:type="dxa"/>
            <w:gridSpan w:val="3"/>
            <w:vMerge/>
            <w:tcBorders>
              <w:left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contextualSpacing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2" w:type="dxa"/>
            <w:vMerge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DA33E9" w:rsidTr="009F721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685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13" w:name="ngr"/>
            <w:bookmarkEnd w:id="13"/>
            <w:r>
              <w:rPr>
                <w:rFonts w:hint="eastAsia"/>
                <w:color w:val="FF0000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14" w:name="ngrdh"/>
            <w:bookmarkEnd w:id="14"/>
          </w:p>
        </w:tc>
        <w:tc>
          <w:tcPr>
            <w:tcW w:w="2341" w:type="dxa"/>
            <w:gridSpan w:val="3"/>
            <w:vMerge/>
            <w:tcBorders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DA33E9" w:rsidRDefault="00DA33E9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42" w:type="dxa"/>
            <w:vMerge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7010D5" w:rsidTr="009F721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968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010D5" w:rsidRDefault="007010D5">
            <w:pPr>
              <w:ind w:left="960" w:hangingChars="400" w:hanging="960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010D5" w:rsidRDefault="007010D5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15" w:name="bt"/>
            <w:bookmarkEnd w:id="15"/>
          </w:p>
        </w:tc>
      </w:tr>
      <w:tr w:rsidR="00DA33E9" w:rsidTr="007010D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48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Pr="007D16D9" w:rsidRDefault="00DA33E9" w:rsidP="007010D5">
            <w:pPr>
              <w:contextualSpacing/>
              <w:rPr>
                <w:rStyle w:val="a9"/>
                <w:rFonts w:asciiTheme="minorEastAsia" w:eastAsiaTheme="minorEastAsia" w:hAnsiTheme="minorEastAsia"/>
                <w:bCs/>
                <w:color w:val="auto"/>
                <w:sz w:val="24"/>
                <w:szCs w:val="24"/>
                <w:u w:val="none"/>
              </w:rPr>
            </w:pPr>
            <w:bookmarkStart w:id="16" w:name="Subject"/>
            <w:bookmarkStart w:id="17" w:name="zsdw"/>
            <w:bookmarkEnd w:id="16"/>
            <w:bookmarkEnd w:id="17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0C3B4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厅</w:t>
            </w:r>
            <w:r w:rsidR="005351FE">
              <w:rPr>
                <w:rFonts w:hint="eastAsia"/>
                <w:color w:val="FF0000"/>
                <w:sz w:val="24"/>
                <w:szCs w:val="24"/>
              </w:rPr>
              <w:t>外抄送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sz w:val="24"/>
                <w:szCs w:val="24"/>
              </w:rPr>
            </w:pPr>
            <w:bookmarkStart w:id="18" w:name="zhusong"/>
            <w:bookmarkStart w:id="19" w:name="hwcs"/>
            <w:bookmarkEnd w:id="18"/>
            <w:bookmarkEnd w:id="19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0C3B45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厅</w:t>
            </w:r>
            <w:r w:rsidR="005351FE">
              <w:rPr>
                <w:rFonts w:hint="eastAsia"/>
                <w:color w:val="FF0000"/>
                <w:sz w:val="24"/>
                <w:szCs w:val="24"/>
              </w:rPr>
              <w:t>内抄送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sz w:val="24"/>
                <w:szCs w:val="24"/>
              </w:rPr>
            </w:pPr>
            <w:bookmarkStart w:id="20" w:name="chaosong"/>
            <w:bookmarkStart w:id="21" w:name="hncs"/>
            <w:bookmarkEnd w:id="20"/>
            <w:bookmarkEnd w:id="21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color w:val="000000" w:themeColor="text1"/>
                <w:sz w:val="24"/>
                <w:szCs w:val="24"/>
              </w:rPr>
            </w:pPr>
            <w:bookmarkStart w:id="22" w:name="fjcyj"/>
            <w:bookmarkEnd w:id="22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23" w:name="attachname"/>
            <w:bookmarkEnd w:id="23"/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2632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4972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08"/>
        </w:trPr>
        <w:tc>
          <w:tcPr>
            <w:tcW w:w="1417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9271" w:type="dxa"/>
            <w:gridSpan w:val="8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DA33E9" w:rsidRDefault="00B0074F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A3A91EB" wp14:editId="23FC9B38">
                      <wp:simplePos x="0" y="0"/>
                      <wp:positionH relativeFrom="column">
                        <wp:posOffset>5283835</wp:posOffset>
                      </wp:positionH>
                      <wp:positionV relativeFrom="paragraph">
                        <wp:posOffset>53340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074F" w:rsidRPr="00070FF9" w:rsidRDefault="00B0074F" w:rsidP="00B0074F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JF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E9089B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0C3B45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3A91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416.05pt;margin-top:4.2pt;width:51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" filled="f" stroked="f">
                      <v:textbox>
                        <w:txbxContent>
                          <w:p w:rsidR="00B0074F" w:rsidRPr="00070FF9" w:rsidRDefault="00B0074F" w:rsidP="00B0074F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JF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E9089B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  <w:r w:rsidR="000C3B45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D460D" w:rsidRDefault="009D460D">
      <w:pPr>
        <w:widowControl/>
        <w:jc w:val="left"/>
      </w:pPr>
      <w:r>
        <w:br w:type="page"/>
      </w:r>
    </w:p>
    <w:p w:rsidR="00DA33E9" w:rsidRPr="009D460D" w:rsidRDefault="00DA33E9">
      <w:pPr>
        <w:widowControl/>
        <w:jc w:val="left"/>
        <w:sectPr w:rsidR="00DA33E9" w:rsidRPr="009D460D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24" w:name="note"/>
      <w:bookmarkEnd w:id="24"/>
    </w:p>
    <w:p w:rsidR="00DA33E9" w:rsidRDefault="005351F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[会签意见]</w:t>
      </w:r>
    </w:p>
    <w:p w:rsidR="00DA33E9" w:rsidRDefault="00DA33E9">
      <w:pPr>
        <w:rPr>
          <w:lang w:val="zh-CN"/>
        </w:rPr>
      </w:pPr>
      <w:bookmarkStart w:id="25" w:name="inBankHqIdea"/>
      <w:bookmarkEnd w:id="25"/>
    </w:p>
    <w:p w:rsidR="00DA33E9" w:rsidRDefault="005351F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DA33E9" w:rsidRDefault="00DA33E9">
      <w:pPr>
        <w:rPr>
          <w:lang w:val="zh-CN"/>
        </w:rPr>
      </w:pPr>
      <w:bookmarkStart w:id="26" w:name="yjcnsm"/>
      <w:bookmarkEnd w:id="26"/>
    </w:p>
    <w:p w:rsidR="00DA33E9" w:rsidRDefault="005351F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[文 件 原 文]</w:t>
      </w:r>
    </w:p>
    <w:p w:rsidR="00DA33E9" w:rsidRDefault="00DA33E9">
      <w:pPr>
        <w:rPr>
          <w:lang w:val="zh-CN"/>
        </w:rPr>
      </w:pPr>
      <w:bookmarkStart w:id="27" w:name="zhengwen"/>
      <w:bookmarkEnd w:id="27"/>
    </w:p>
    <w:p w:rsidR="00DA33E9" w:rsidRDefault="005351F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[参阅件/附件]</w:t>
      </w:r>
    </w:p>
    <w:p w:rsidR="00DA33E9" w:rsidRDefault="00DA33E9">
      <w:bookmarkStart w:id="28" w:name="fj"/>
      <w:bookmarkStart w:id="29" w:name="body"/>
      <w:bookmarkEnd w:id="28"/>
      <w:bookmarkEnd w:id="29"/>
    </w:p>
    <w:sectPr w:rsidR="00DA33E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20F" w:rsidRDefault="0023620F">
      <w:r>
        <w:separator/>
      </w:r>
    </w:p>
  </w:endnote>
  <w:endnote w:type="continuationSeparator" w:id="0">
    <w:p w:rsidR="0023620F" w:rsidRDefault="0023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3E9" w:rsidRDefault="005351FE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20F" w:rsidRDefault="0023620F">
      <w:r>
        <w:separator/>
      </w:r>
    </w:p>
  </w:footnote>
  <w:footnote w:type="continuationSeparator" w:id="0">
    <w:p w:rsidR="0023620F" w:rsidRDefault="0023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3E9" w:rsidRDefault="00DA33E9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3E9" w:rsidRDefault="00DA33E9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3E9" w:rsidRDefault="00DA33E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70"/>
    <w:rsid w:val="00001ACF"/>
    <w:rsid w:val="00006ECE"/>
    <w:rsid w:val="000070CD"/>
    <w:rsid w:val="000078E0"/>
    <w:rsid w:val="0001620E"/>
    <w:rsid w:val="00021D0B"/>
    <w:rsid w:val="00033737"/>
    <w:rsid w:val="00033781"/>
    <w:rsid w:val="00035D17"/>
    <w:rsid w:val="00041E82"/>
    <w:rsid w:val="00044258"/>
    <w:rsid w:val="00050A36"/>
    <w:rsid w:val="00050C09"/>
    <w:rsid w:val="00052EA8"/>
    <w:rsid w:val="00053E0C"/>
    <w:rsid w:val="00056BE9"/>
    <w:rsid w:val="0007282E"/>
    <w:rsid w:val="00081C8F"/>
    <w:rsid w:val="00083A7C"/>
    <w:rsid w:val="000851A8"/>
    <w:rsid w:val="00093675"/>
    <w:rsid w:val="00094B5D"/>
    <w:rsid w:val="000978F6"/>
    <w:rsid w:val="000A02C4"/>
    <w:rsid w:val="000A1810"/>
    <w:rsid w:val="000B36C5"/>
    <w:rsid w:val="000C0268"/>
    <w:rsid w:val="000C219A"/>
    <w:rsid w:val="000C3B45"/>
    <w:rsid w:val="000D096D"/>
    <w:rsid w:val="000D174F"/>
    <w:rsid w:val="000D22DD"/>
    <w:rsid w:val="000E07B6"/>
    <w:rsid w:val="000E620A"/>
    <w:rsid w:val="000E7981"/>
    <w:rsid w:val="000F5404"/>
    <w:rsid w:val="000F5648"/>
    <w:rsid w:val="001004AF"/>
    <w:rsid w:val="001113CE"/>
    <w:rsid w:val="00123E39"/>
    <w:rsid w:val="001254A9"/>
    <w:rsid w:val="00127D11"/>
    <w:rsid w:val="001371CE"/>
    <w:rsid w:val="00140A92"/>
    <w:rsid w:val="00152373"/>
    <w:rsid w:val="00155EA4"/>
    <w:rsid w:val="00156477"/>
    <w:rsid w:val="00157EB5"/>
    <w:rsid w:val="00163FB4"/>
    <w:rsid w:val="00170410"/>
    <w:rsid w:val="00177981"/>
    <w:rsid w:val="00180E38"/>
    <w:rsid w:val="00182770"/>
    <w:rsid w:val="001947A2"/>
    <w:rsid w:val="00197089"/>
    <w:rsid w:val="001A2661"/>
    <w:rsid w:val="001A2ABF"/>
    <w:rsid w:val="001A4578"/>
    <w:rsid w:val="001C0926"/>
    <w:rsid w:val="001C7678"/>
    <w:rsid w:val="001D209C"/>
    <w:rsid w:val="001D716E"/>
    <w:rsid w:val="001E3F7F"/>
    <w:rsid w:val="001F3E6F"/>
    <w:rsid w:val="001F7BD0"/>
    <w:rsid w:val="002105CC"/>
    <w:rsid w:val="0023620F"/>
    <w:rsid w:val="0023651D"/>
    <w:rsid w:val="00247108"/>
    <w:rsid w:val="0026279B"/>
    <w:rsid w:val="00264362"/>
    <w:rsid w:val="00267D8B"/>
    <w:rsid w:val="00272A66"/>
    <w:rsid w:val="002874B5"/>
    <w:rsid w:val="00287C65"/>
    <w:rsid w:val="00292809"/>
    <w:rsid w:val="00295A4E"/>
    <w:rsid w:val="002A48B3"/>
    <w:rsid w:val="002B06AE"/>
    <w:rsid w:val="002B1C04"/>
    <w:rsid w:val="002B420A"/>
    <w:rsid w:val="002C06E7"/>
    <w:rsid w:val="002C7F20"/>
    <w:rsid w:val="002E1A08"/>
    <w:rsid w:val="002E7DD9"/>
    <w:rsid w:val="002F2176"/>
    <w:rsid w:val="002F4AB2"/>
    <w:rsid w:val="002F6FB6"/>
    <w:rsid w:val="002F7118"/>
    <w:rsid w:val="0030006F"/>
    <w:rsid w:val="003065D0"/>
    <w:rsid w:val="00313753"/>
    <w:rsid w:val="003228E7"/>
    <w:rsid w:val="00324D22"/>
    <w:rsid w:val="00324DCA"/>
    <w:rsid w:val="00327020"/>
    <w:rsid w:val="00344837"/>
    <w:rsid w:val="003448B5"/>
    <w:rsid w:val="003469C3"/>
    <w:rsid w:val="00355E3A"/>
    <w:rsid w:val="00356831"/>
    <w:rsid w:val="00365FB7"/>
    <w:rsid w:val="0038473F"/>
    <w:rsid w:val="00392006"/>
    <w:rsid w:val="0039302C"/>
    <w:rsid w:val="003943D7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114C3"/>
    <w:rsid w:val="00415D1B"/>
    <w:rsid w:val="0042385C"/>
    <w:rsid w:val="00425C6C"/>
    <w:rsid w:val="004356E2"/>
    <w:rsid w:val="00435ACB"/>
    <w:rsid w:val="0044520B"/>
    <w:rsid w:val="00453C73"/>
    <w:rsid w:val="00454341"/>
    <w:rsid w:val="004550B1"/>
    <w:rsid w:val="004631A9"/>
    <w:rsid w:val="00476FD5"/>
    <w:rsid w:val="00481872"/>
    <w:rsid w:val="00485A55"/>
    <w:rsid w:val="004B3FBD"/>
    <w:rsid w:val="004C5D70"/>
    <w:rsid w:val="004D3D3D"/>
    <w:rsid w:val="004D595C"/>
    <w:rsid w:val="004D69CA"/>
    <w:rsid w:val="004E7C3B"/>
    <w:rsid w:val="004F28BB"/>
    <w:rsid w:val="004F62C8"/>
    <w:rsid w:val="00501EA2"/>
    <w:rsid w:val="00505E0C"/>
    <w:rsid w:val="00510823"/>
    <w:rsid w:val="00515493"/>
    <w:rsid w:val="00525F63"/>
    <w:rsid w:val="00525FE6"/>
    <w:rsid w:val="00531C7F"/>
    <w:rsid w:val="00532256"/>
    <w:rsid w:val="005351FE"/>
    <w:rsid w:val="00562805"/>
    <w:rsid w:val="005630CC"/>
    <w:rsid w:val="00567AD3"/>
    <w:rsid w:val="00575052"/>
    <w:rsid w:val="005845E7"/>
    <w:rsid w:val="00590AD7"/>
    <w:rsid w:val="005A0031"/>
    <w:rsid w:val="005B136E"/>
    <w:rsid w:val="005B560C"/>
    <w:rsid w:val="005B5A7B"/>
    <w:rsid w:val="005B76D5"/>
    <w:rsid w:val="005B7D07"/>
    <w:rsid w:val="005C05EF"/>
    <w:rsid w:val="005C09A6"/>
    <w:rsid w:val="005C5F02"/>
    <w:rsid w:val="005D1BB0"/>
    <w:rsid w:val="005D3C17"/>
    <w:rsid w:val="005D5285"/>
    <w:rsid w:val="005F2473"/>
    <w:rsid w:val="005F26D9"/>
    <w:rsid w:val="005F3EA5"/>
    <w:rsid w:val="005F5492"/>
    <w:rsid w:val="00601C20"/>
    <w:rsid w:val="0060579F"/>
    <w:rsid w:val="0060737E"/>
    <w:rsid w:val="006133DC"/>
    <w:rsid w:val="0062427D"/>
    <w:rsid w:val="00626B3B"/>
    <w:rsid w:val="006372A3"/>
    <w:rsid w:val="00646765"/>
    <w:rsid w:val="00662DB7"/>
    <w:rsid w:val="006776A1"/>
    <w:rsid w:val="00677CBA"/>
    <w:rsid w:val="00681FEB"/>
    <w:rsid w:val="006829D0"/>
    <w:rsid w:val="006A12C5"/>
    <w:rsid w:val="006A2F50"/>
    <w:rsid w:val="006B2521"/>
    <w:rsid w:val="006C02C4"/>
    <w:rsid w:val="006C0646"/>
    <w:rsid w:val="006C7BBF"/>
    <w:rsid w:val="006D5139"/>
    <w:rsid w:val="006D7C8E"/>
    <w:rsid w:val="006E522A"/>
    <w:rsid w:val="006E73C3"/>
    <w:rsid w:val="006E7E57"/>
    <w:rsid w:val="006F0A8D"/>
    <w:rsid w:val="006F2EEA"/>
    <w:rsid w:val="006F7164"/>
    <w:rsid w:val="007010D5"/>
    <w:rsid w:val="007066C0"/>
    <w:rsid w:val="00732B38"/>
    <w:rsid w:val="00746B7C"/>
    <w:rsid w:val="0076129F"/>
    <w:rsid w:val="00762191"/>
    <w:rsid w:val="00762D1A"/>
    <w:rsid w:val="00771C07"/>
    <w:rsid w:val="00776FBC"/>
    <w:rsid w:val="00782F85"/>
    <w:rsid w:val="0078648D"/>
    <w:rsid w:val="0078753F"/>
    <w:rsid w:val="007903A3"/>
    <w:rsid w:val="00790DF6"/>
    <w:rsid w:val="00792E11"/>
    <w:rsid w:val="007978C6"/>
    <w:rsid w:val="007A09CC"/>
    <w:rsid w:val="007A321A"/>
    <w:rsid w:val="007A3B7D"/>
    <w:rsid w:val="007A6EEE"/>
    <w:rsid w:val="007A6F57"/>
    <w:rsid w:val="007B45D4"/>
    <w:rsid w:val="007C45AD"/>
    <w:rsid w:val="007D16D9"/>
    <w:rsid w:val="007D5234"/>
    <w:rsid w:val="007D5D44"/>
    <w:rsid w:val="007D7E1F"/>
    <w:rsid w:val="007E2A0B"/>
    <w:rsid w:val="007E4CCD"/>
    <w:rsid w:val="00806643"/>
    <w:rsid w:val="00807445"/>
    <w:rsid w:val="00811D3D"/>
    <w:rsid w:val="00814841"/>
    <w:rsid w:val="008157D5"/>
    <w:rsid w:val="00822D36"/>
    <w:rsid w:val="008309FD"/>
    <w:rsid w:val="00834FD2"/>
    <w:rsid w:val="00836919"/>
    <w:rsid w:val="008512AA"/>
    <w:rsid w:val="008521F0"/>
    <w:rsid w:val="0085558E"/>
    <w:rsid w:val="00857362"/>
    <w:rsid w:val="008716B3"/>
    <w:rsid w:val="00872DD4"/>
    <w:rsid w:val="00884561"/>
    <w:rsid w:val="008A4BAB"/>
    <w:rsid w:val="008A5651"/>
    <w:rsid w:val="008B164D"/>
    <w:rsid w:val="008B1879"/>
    <w:rsid w:val="008C0749"/>
    <w:rsid w:val="008C4601"/>
    <w:rsid w:val="008C5DAD"/>
    <w:rsid w:val="008C69A6"/>
    <w:rsid w:val="008D2874"/>
    <w:rsid w:val="008D4A71"/>
    <w:rsid w:val="008E4714"/>
    <w:rsid w:val="008E494F"/>
    <w:rsid w:val="008F3EB2"/>
    <w:rsid w:val="00910FCF"/>
    <w:rsid w:val="00912910"/>
    <w:rsid w:val="00914F5D"/>
    <w:rsid w:val="00921775"/>
    <w:rsid w:val="0092358F"/>
    <w:rsid w:val="00933726"/>
    <w:rsid w:val="00936BF7"/>
    <w:rsid w:val="009411B3"/>
    <w:rsid w:val="00944708"/>
    <w:rsid w:val="00946CDC"/>
    <w:rsid w:val="00950761"/>
    <w:rsid w:val="009603AC"/>
    <w:rsid w:val="009604A0"/>
    <w:rsid w:val="00966C39"/>
    <w:rsid w:val="00972B9E"/>
    <w:rsid w:val="009B72FE"/>
    <w:rsid w:val="009C0FE4"/>
    <w:rsid w:val="009D460D"/>
    <w:rsid w:val="009E0FA5"/>
    <w:rsid w:val="009F0019"/>
    <w:rsid w:val="009F1402"/>
    <w:rsid w:val="009F4BFD"/>
    <w:rsid w:val="009F7215"/>
    <w:rsid w:val="00A05323"/>
    <w:rsid w:val="00A10993"/>
    <w:rsid w:val="00A1566C"/>
    <w:rsid w:val="00A17C3E"/>
    <w:rsid w:val="00A2507B"/>
    <w:rsid w:val="00A2550D"/>
    <w:rsid w:val="00A34C19"/>
    <w:rsid w:val="00A34EB0"/>
    <w:rsid w:val="00A44575"/>
    <w:rsid w:val="00A5028E"/>
    <w:rsid w:val="00A6467A"/>
    <w:rsid w:val="00A656D6"/>
    <w:rsid w:val="00A6682B"/>
    <w:rsid w:val="00A67D91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B590D"/>
    <w:rsid w:val="00AB6431"/>
    <w:rsid w:val="00AB7341"/>
    <w:rsid w:val="00AC7F2E"/>
    <w:rsid w:val="00AD5894"/>
    <w:rsid w:val="00AD5A3E"/>
    <w:rsid w:val="00AF4230"/>
    <w:rsid w:val="00AF76D3"/>
    <w:rsid w:val="00B0074F"/>
    <w:rsid w:val="00B0192B"/>
    <w:rsid w:val="00B0338C"/>
    <w:rsid w:val="00B11FD1"/>
    <w:rsid w:val="00B13E6E"/>
    <w:rsid w:val="00B15566"/>
    <w:rsid w:val="00B212EF"/>
    <w:rsid w:val="00B57B7C"/>
    <w:rsid w:val="00B636B5"/>
    <w:rsid w:val="00B70399"/>
    <w:rsid w:val="00B77071"/>
    <w:rsid w:val="00B8017D"/>
    <w:rsid w:val="00B917F0"/>
    <w:rsid w:val="00B950B6"/>
    <w:rsid w:val="00BA4848"/>
    <w:rsid w:val="00BA4DFF"/>
    <w:rsid w:val="00BC5D38"/>
    <w:rsid w:val="00BD08EE"/>
    <w:rsid w:val="00BE0342"/>
    <w:rsid w:val="00BF22C1"/>
    <w:rsid w:val="00BF25C5"/>
    <w:rsid w:val="00BF262E"/>
    <w:rsid w:val="00C029B3"/>
    <w:rsid w:val="00C03A51"/>
    <w:rsid w:val="00C04158"/>
    <w:rsid w:val="00C0627A"/>
    <w:rsid w:val="00C0764E"/>
    <w:rsid w:val="00C30FFF"/>
    <w:rsid w:val="00C33B0C"/>
    <w:rsid w:val="00C36C1F"/>
    <w:rsid w:val="00C43E99"/>
    <w:rsid w:val="00C52389"/>
    <w:rsid w:val="00C633F8"/>
    <w:rsid w:val="00C749A2"/>
    <w:rsid w:val="00C822B7"/>
    <w:rsid w:val="00C90B9D"/>
    <w:rsid w:val="00C92841"/>
    <w:rsid w:val="00C9760A"/>
    <w:rsid w:val="00CA6F2E"/>
    <w:rsid w:val="00CA7F3B"/>
    <w:rsid w:val="00CB2B96"/>
    <w:rsid w:val="00CB77EC"/>
    <w:rsid w:val="00CC59CD"/>
    <w:rsid w:val="00CC5C59"/>
    <w:rsid w:val="00CC6B50"/>
    <w:rsid w:val="00CE1A53"/>
    <w:rsid w:val="00CE2025"/>
    <w:rsid w:val="00CE3122"/>
    <w:rsid w:val="00CE368C"/>
    <w:rsid w:val="00CE4824"/>
    <w:rsid w:val="00CE6470"/>
    <w:rsid w:val="00CF1D7C"/>
    <w:rsid w:val="00CF714A"/>
    <w:rsid w:val="00CF7B79"/>
    <w:rsid w:val="00D07975"/>
    <w:rsid w:val="00D10D0B"/>
    <w:rsid w:val="00D14C35"/>
    <w:rsid w:val="00D157D3"/>
    <w:rsid w:val="00D26384"/>
    <w:rsid w:val="00D30BC0"/>
    <w:rsid w:val="00D33AC3"/>
    <w:rsid w:val="00D40DB0"/>
    <w:rsid w:val="00D41718"/>
    <w:rsid w:val="00D4499E"/>
    <w:rsid w:val="00D518CE"/>
    <w:rsid w:val="00D54928"/>
    <w:rsid w:val="00D63508"/>
    <w:rsid w:val="00D8285A"/>
    <w:rsid w:val="00D939EB"/>
    <w:rsid w:val="00D94BFD"/>
    <w:rsid w:val="00D96116"/>
    <w:rsid w:val="00DA156B"/>
    <w:rsid w:val="00DA33E9"/>
    <w:rsid w:val="00DA3400"/>
    <w:rsid w:val="00DA3AFF"/>
    <w:rsid w:val="00DA7328"/>
    <w:rsid w:val="00DB03A7"/>
    <w:rsid w:val="00DC3FE0"/>
    <w:rsid w:val="00DD0432"/>
    <w:rsid w:val="00DD0E83"/>
    <w:rsid w:val="00DD3AE9"/>
    <w:rsid w:val="00DD6159"/>
    <w:rsid w:val="00DE710D"/>
    <w:rsid w:val="00DF5791"/>
    <w:rsid w:val="00DF7FC5"/>
    <w:rsid w:val="00E00694"/>
    <w:rsid w:val="00E00834"/>
    <w:rsid w:val="00E05E81"/>
    <w:rsid w:val="00E06078"/>
    <w:rsid w:val="00E12EA7"/>
    <w:rsid w:val="00E13540"/>
    <w:rsid w:val="00E16C4A"/>
    <w:rsid w:val="00E26091"/>
    <w:rsid w:val="00E351C9"/>
    <w:rsid w:val="00E37140"/>
    <w:rsid w:val="00E3780F"/>
    <w:rsid w:val="00E41561"/>
    <w:rsid w:val="00E46A9C"/>
    <w:rsid w:val="00E662C4"/>
    <w:rsid w:val="00E75938"/>
    <w:rsid w:val="00E9089B"/>
    <w:rsid w:val="00E90B11"/>
    <w:rsid w:val="00E969C4"/>
    <w:rsid w:val="00E96FED"/>
    <w:rsid w:val="00EA4033"/>
    <w:rsid w:val="00EB1A33"/>
    <w:rsid w:val="00EB5A3E"/>
    <w:rsid w:val="00EC1DEB"/>
    <w:rsid w:val="00EC4DB4"/>
    <w:rsid w:val="00ED5828"/>
    <w:rsid w:val="00EE5FC3"/>
    <w:rsid w:val="00EE6433"/>
    <w:rsid w:val="00EF0557"/>
    <w:rsid w:val="00EF085B"/>
    <w:rsid w:val="00EF3FD0"/>
    <w:rsid w:val="00F01418"/>
    <w:rsid w:val="00F015F3"/>
    <w:rsid w:val="00F027B8"/>
    <w:rsid w:val="00F05437"/>
    <w:rsid w:val="00F135F3"/>
    <w:rsid w:val="00F14C7F"/>
    <w:rsid w:val="00F15A08"/>
    <w:rsid w:val="00F174A3"/>
    <w:rsid w:val="00F400D1"/>
    <w:rsid w:val="00F4104D"/>
    <w:rsid w:val="00F52FD4"/>
    <w:rsid w:val="00F54294"/>
    <w:rsid w:val="00F5593C"/>
    <w:rsid w:val="00F63BE2"/>
    <w:rsid w:val="00F874DF"/>
    <w:rsid w:val="00F90213"/>
    <w:rsid w:val="00F97F0E"/>
    <w:rsid w:val="00FB081F"/>
    <w:rsid w:val="00FB1DB6"/>
    <w:rsid w:val="00FB20D1"/>
    <w:rsid w:val="00FB400E"/>
    <w:rsid w:val="00FB7927"/>
    <w:rsid w:val="00FC0848"/>
    <w:rsid w:val="00FD65AD"/>
    <w:rsid w:val="00FF0FDF"/>
    <w:rsid w:val="00FF4F1F"/>
    <w:rsid w:val="011A68B6"/>
    <w:rsid w:val="02C758A8"/>
    <w:rsid w:val="061E4504"/>
    <w:rsid w:val="09164071"/>
    <w:rsid w:val="0E7C17D5"/>
    <w:rsid w:val="0FD83AC0"/>
    <w:rsid w:val="10722A34"/>
    <w:rsid w:val="134B70FE"/>
    <w:rsid w:val="136B5051"/>
    <w:rsid w:val="13AD4EB5"/>
    <w:rsid w:val="15CE6A4E"/>
    <w:rsid w:val="191840A4"/>
    <w:rsid w:val="197A4163"/>
    <w:rsid w:val="1FCB3748"/>
    <w:rsid w:val="20273EEC"/>
    <w:rsid w:val="28086DA6"/>
    <w:rsid w:val="29E055E3"/>
    <w:rsid w:val="2D2C6B94"/>
    <w:rsid w:val="2EE03A7A"/>
    <w:rsid w:val="302C4394"/>
    <w:rsid w:val="31784DA9"/>
    <w:rsid w:val="32080559"/>
    <w:rsid w:val="34971C6E"/>
    <w:rsid w:val="34BF1469"/>
    <w:rsid w:val="352E2A3B"/>
    <w:rsid w:val="36521EF4"/>
    <w:rsid w:val="36B03DA6"/>
    <w:rsid w:val="37B319AD"/>
    <w:rsid w:val="38A31D4B"/>
    <w:rsid w:val="39B20FB8"/>
    <w:rsid w:val="3D78209F"/>
    <w:rsid w:val="3DD5538C"/>
    <w:rsid w:val="3DE22664"/>
    <w:rsid w:val="3EA30FFE"/>
    <w:rsid w:val="3EA50EB9"/>
    <w:rsid w:val="405968D4"/>
    <w:rsid w:val="41D86B45"/>
    <w:rsid w:val="423431CB"/>
    <w:rsid w:val="42F26C5D"/>
    <w:rsid w:val="44AF62F3"/>
    <w:rsid w:val="48020677"/>
    <w:rsid w:val="48B37221"/>
    <w:rsid w:val="495A4149"/>
    <w:rsid w:val="4BA07455"/>
    <w:rsid w:val="52150FE9"/>
    <w:rsid w:val="522B5BE1"/>
    <w:rsid w:val="52862D03"/>
    <w:rsid w:val="58831C6C"/>
    <w:rsid w:val="5C3C1C3B"/>
    <w:rsid w:val="5C7640A7"/>
    <w:rsid w:val="5D6D3593"/>
    <w:rsid w:val="5FA43FFE"/>
    <w:rsid w:val="61DD189F"/>
    <w:rsid w:val="66714EA5"/>
    <w:rsid w:val="68996126"/>
    <w:rsid w:val="6AA65A99"/>
    <w:rsid w:val="6C0649B1"/>
    <w:rsid w:val="6E6B5677"/>
    <w:rsid w:val="70E732FE"/>
    <w:rsid w:val="725C5759"/>
    <w:rsid w:val="74356D92"/>
    <w:rsid w:val="7AAC0840"/>
    <w:rsid w:val="7C0B0C51"/>
    <w:rsid w:val="7C383253"/>
    <w:rsid w:val="7D130E9E"/>
    <w:rsid w:val="7E15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6FA415-5DF5-4ABD-ACC0-B7830442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hangfawen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6A1A8-C539-4469-A13B-EAF64DCF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hangfawen7.dot</Template>
  <TotalTime>14</TotalTime>
  <Pages>2</Pages>
  <Words>37</Words>
  <Characters>216</Characters>
  <Application>Microsoft Office Word</Application>
  <DocSecurity>0</DocSecurity>
  <Lines>1</Lines>
  <Paragraphs>1</Paragraphs>
  <ScaleCrop>false</ScaleCrop>
  <Company>Lenovo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26</cp:revision>
  <cp:lastPrinted>2018-06-21T06:21:00Z</cp:lastPrinted>
  <dcterms:created xsi:type="dcterms:W3CDTF">2018-09-14T12:06:00Z</dcterms:created>
  <dcterms:modified xsi:type="dcterms:W3CDTF">2019-01-03T12:00:00Z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