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92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A8237D">
        <w:trPr>
          <w:cantSplit/>
          <w:trHeight w:val="134"/>
        </w:trPr>
        <w:tc>
          <w:tcPr>
            <w:tcW w:w="8928" w:type="dxa"/>
            <w:vAlign w:val="bottom"/>
          </w:tcPr>
          <w:p w:rsidR="00A8237D" w:rsidRDefault="00631155">
            <w:pPr>
              <w:ind w:left="207"/>
              <w:jc w:val="center"/>
              <w:rPr>
                <w:rFonts w:ascii="宋体" w:hAnsi="宋体"/>
                <w:b/>
                <w:color w:val="FF0000"/>
                <w:sz w:val="48"/>
              </w:rPr>
            </w:pPr>
            <w:r>
              <w:rPr>
                <w:rFonts w:ascii="宋体" w:hAnsi="宋体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396240</wp:posOffset>
                      </wp:positionV>
                      <wp:extent cx="802005" cy="8126095"/>
                      <wp:effectExtent l="0" t="4445" r="1905" b="3810"/>
                      <wp:wrapNone/>
                      <wp:docPr id="5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2005" cy="8126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</w:rPr>
                                    <w:t>装</w:t>
                                  </w: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rFonts w:ascii="宋体"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rFonts w:ascii="宋体"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rFonts w:ascii="宋体"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</w:rPr>
                                    <w:t>订</w:t>
                                  </w: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</w:rPr>
                                    <w:t>线</w:t>
                                  </w: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9F196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</w:rPr>
                                    <w:t xml:space="preserve">  </w:t>
                                  </w: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线</w:t>
                                  </w: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外</w:t>
                                  </w: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严</w:t>
                                  </w: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禁</w:t>
                                  </w: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写</w:t>
                                  </w:r>
                                </w:p>
                                <w:p w:rsidR="00A8237D" w:rsidRDefault="00A8237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字</w:t>
                                  </w:r>
                                  <w:r w:rsidR="00ED61CA"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7" o:spid="_x0000_s1026" type="#_x0000_t202" style="position:absolute;left:0;text-align:left;margin-left:-63pt;margin-top:31.2pt;width:63.15pt;height:63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" filled="f" stroked="f">
                      <v:textbox>
                        <w:txbxContent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装</w:t>
                            </w: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rFonts w:ascii="宋体"/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rFonts w:ascii="宋体"/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rFonts w:ascii="宋体"/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订</w:t>
                            </w: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线</w:t>
                            </w: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9F196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 xml:space="preserve">  </w:t>
                            </w: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线</w:t>
                            </w: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外</w:t>
                            </w: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严</w:t>
                            </w: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禁</w:t>
                            </w:r>
                          </w:p>
                          <w:p w:rsidR="00A8237D" w:rsidRDefault="00A8237D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写</w:t>
                            </w:r>
                          </w:p>
                          <w:p w:rsidR="00A8237D" w:rsidRDefault="00A823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字</w:t>
                            </w:r>
                            <w:r w:rsidR="00ED61CA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int="eastAsia"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-344805</wp:posOffset>
                      </wp:positionH>
                      <wp:positionV relativeFrom="paragraph">
                        <wp:posOffset>292735</wp:posOffset>
                      </wp:positionV>
                      <wp:extent cx="1905" cy="7632065"/>
                      <wp:effectExtent l="13335" t="5715" r="13335" b="10795"/>
                      <wp:wrapNone/>
                      <wp:docPr id="4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76320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9A0E9" id="Line 31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5pt,23.05pt" to="-27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" strokecolor="red">
                      <v:stroke dashstyle="1 1"/>
                    </v:line>
                  </w:pict>
                </mc:Fallback>
              </mc:AlternateContent>
            </w:r>
            <w:r>
              <w:rPr>
                <w:rFonts w:ascii="宋体" w:hAnsi="宋体"/>
                <w:noProof/>
                <w:color w:val="FF0000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-339725</wp:posOffset>
                      </wp:positionH>
                      <wp:positionV relativeFrom="paragraph">
                        <wp:posOffset>-792480</wp:posOffset>
                      </wp:positionV>
                      <wp:extent cx="1485900" cy="478155"/>
                      <wp:effectExtent l="0" t="6350" r="10160" b="10795"/>
                      <wp:wrapNone/>
                      <wp:docPr id="1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5900" cy="478155"/>
                                <a:chOff x="4857" y="6572"/>
                                <a:chExt cx="2340" cy="688"/>
                              </a:xfrm>
                            </wpg:grpSpPr>
                            <wps:wsp>
                              <wps:cNvPr id="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21" y="6572"/>
                                  <a:ext cx="2076" cy="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8237D" w:rsidRDefault="00A8237D">
                                    <w:pPr>
                                      <w:spacing w:line="320" w:lineRule="exact"/>
                                      <w:rPr>
                                        <w:b/>
                                        <w:bCs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8"/>
                                      </w:rPr>
                                      <w:t>国家开发银行</w:t>
                                    </w:r>
                                  </w:p>
                                  <w:p w:rsidR="00A8237D" w:rsidRDefault="00A8237D">
                                    <w:pPr>
                                      <w:spacing w:line="120" w:lineRule="exact"/>
                                      <w:ind w:firstLineChars="50" w:firstLine="71"/>
                                      <w:rPr>
                                        <w:spacing w:val="16"/>
                                        <w:sz w:val="11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eastAsia="黑体" w:hint="eastAsia"/>
                                        <w:spacing w:val="16"/>
                                        <w:sz w:val="11"/>
                                      </w:rPr>
                                      <w:t>China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20"/>
                                        <w:sz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16"/>
                                        <w:sz w:val="11"/>
                                      </w:rPr>
                                      <w:t>Development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20"/>
                                        <w:sz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16"/>
                                        <w:sz w:val="11"/>
                                      </w:rPr>
                                      <w:t>Bank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40" descr="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57" y="6652"/>
                                  <a:ext cx="390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8" o:spid="_x0000_s1027" style="position:absolute;left:0;text-align:left;margin-left:-26.75pt;margin-top:-62.4pt;width:117pt;height:37.65pt;z-index:251658752" coordorigin="4857,6572" coordsize="2340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">
                      <v:rect id="Rectangle 39" o:spid="_x0000_s1028" style="position:absolute;left:5121;top:6572;width:2076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" strokecolor="white">
                        <v:textbox>
                          <w:txbxContent>
                            <w:p w:rsidR="00A8237D" w:rsidRDefault="00A8237D">
                              <w:pPr>
                                <w:spacing w:line="320" w:lineRule="exact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</w:rPr>
                                <w:t>国家开发银行</w:t>
                              </w:r>
                            </w:p>
                            <w:p w:rsidR="00A8237D" w:rsidRDefault="00A8237D">
                              <w:pPr>
                                <w:spacing w:line="120" w:lineRule="exact"/>
                                <w:ind w:firstLineChars="50" w:firstLine="71"/>
                                <w:rPr>
                                  <w:spacing w:val="16"/>
                                  <w:sz w:val="11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pacing w:val="16"/>
                                  <w:sz w:val="11"/>
                                </w:rPr>
                                <w:t>China</w:t>
                              </w:r>
                              <w:r>
                                <w:rPr>
                                  <w:rFonts w:eastAsia="黑体" w:hint="eastAsia"/>
                                  <w:spacing w:val="2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pacing w:val="16"/>
                                  <w:sz w:val="11"/>
                                </w:rPr>
                                <w:t>Development</w:t>
                              </w:r>
                              <w:r>
                                <w:rPr>
                                  <w:rFonts w:eastAsia="黑体" w:hint="eastAsia"/>
                                  <w:spacing w:val="2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pacing w:val="16"/>
                                  <w:sz w:val="11"/>
                                </w:rPr>
                                <w:t>Bank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0" o:spid="_x0000_s1029" type="#_x0000_t75" alt="2" style="position:absolute;left:4857;top:6652;width:39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">
                        <v:imagedata r:id="rId8" o:title="2"/>
                      </v:shape>
                    </v:group>
                  </w:pict>
                </mc:Fallback>
              </mc:AlternateContent>
            </w:r>
            <w:r w:rsidR="00A8237D">
              <w:rPr>
                <w:rFonts w:ascii="华文宋体" w:hAnsi="华文宋体" w:hint="eastAsia"/>
                <w:b/>
                <w:color w:val="FF0000"/>
                <w:sz w:val="48"/>
              </w:rPr>
              <w:t>国家开发银行文件处理单</w:t>
            </w:r>
          </w:p>
        </w:tc>
      </w:tr>
    </w:tbl>
    <w:p w:rsidR="00A8237D" w:rsidRDefault="00A8237D">
      <w:pPr>
        <w:jc w:val="center"/>
        <w:rPr>
          <w:noProof/>
          <w:sz w:val="10"/>
        </w:rPr>
      </w:pPr>
      <w:r>
        <w:rPr>
          <w:rFonts w:hint="eastAsia"/>
          <w:noProof/>
          <w:sz w:val="10"/>
        </w:rPr>
        <w:t xml:space="preserve"> </w:t>
      </w:r>
      <w:r>
        <w:rPr>
          <w:noProof/>
          <w:sz w:val="10"/>
        </w:rPr>
        <w:t xml:space="preserve">      </w:t>
      </w:r>
      <w:r>
        <w:rPr>
          <w:rFonts w:hint="eastAsia"/>
          <w:noProof/>
          <w:sz w:val="10"/>
        </w:rPr>
        <w:t xml:space="preserve"> </w:t>
      </w:r>
    </w:p>
    <w:tbl>
      <w:tblPr>
        <w:tblW w:w="0" w:type="auto"/>
        <w:tblInd w:w="-72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76"/>
        <w:gridCol w:w="1188"/>
        <w:gridCol w:w="1476"/>
        <w:gridCol w:w="720"/>
        <w:gridCol w:w="903"/>
        <w:gridCol w:w="1275"/>
        <w:gridCol w:w="882"/>
      </w:tblGrid>
      <w:tr w:rsidR="00A8237D" w:rsidRPr="00C63A62" w:rsidTr="00F72E3D">
        <w:trPr>
          <w:trHeight w:val="458"/>
        </w:trPr>
        <w:tc>
          <w:tcPr>
            <w:tcW w:w="1080" w:type="dxa"/>
            <w:tcBorders>
              <w:bottom w:val="single" w:sz="4" w:space="0" w:color="FF0000"/>
            </w:tcBorders>
            <w:vAlign w:val="center"/>
          </w:tcPr>
          <w:p w:rsidR="00A8237D" w:rsidRPr="00E03B7A" w:rsidRDefault="00A8237D">
            <w:pPr>
              <w:jc w:val="center"/>
              <w:rPr>
                <w:rFonts w:eastAsia="楷体_GB2312"/>
                <w:color w:val="FF0000"/>
                <w:sz w:val="24"/>
              </w:rPr>
            </w:pPr>
            <w:r w:rsidRPr="00E03B7A">
              <w:rPr>
                <w:rFonts w:eastAsia="楷体_GB2312" w:hint="eastAsia"/>
                <w:color w:val="FF0000"/>
                <w:sz w:val="24"/>
              </w:rPr>
              <w:t>登记号</w:t>
            </w:r>
          </w:p>
        </w:tc>
        <w:tc>
          <w:tcPr>
            <w:tcW w:w="1476" w:type="dxa"/>
            <w:tcBorders>
              <w:bottom w:val="single" w:sz="4" w:space="0" w:color="FF0000"/>
            </w:tcBorders>
            <w:vAlign w:val="center"/>
          </w:tcPr>
          <w:p w:rsidR="000A4DB3" w:rsidRPr="007B1605" w:rsidRDefault="000A4DB3" w:rsidP="005B0857">
            <w:pPr>
              <w:jc w:val="center"/>
              <w:rPr>
                <w:rFonts w:ascii="仿宋" w:eastAsia="仿宋" w:hAnsi="仿宋"/>
                <w:color w:val="000000"/>
                <w:sz w:val="24"/>
              </w:rPr>
            </w:pPr>
            <w:bookmarkStart w:id="0" w:name="wenhao"/>
            <w:bookmarkStart w:id="1" w:name="wh"/>
            <w:bookmarkEnd w:id="0"/>
            <w:bookmarkEnd w:id="1"/>
          </w:p>
        </w:tc>
        <w:tc>
          <w:tcPr>
            <w:tcW w:w="1188" w:type="dxa"/>
            <w:tcBorders>
              <w:bottom w:val="single" w:sz="4" w:space="0" w:color="FF0000"/>
            </w:tcBorders>
            <w:vAlign w:val="center"/>
          </w:tcPr>
          <w:p w:rsidR="00A8237D" w:rsidRPr="00E03B7A" w:rsidRDefault="00A8237D" w:rsidP="008264DC">
            <w:pPr>
              <w:rPr>
                <w:color w:val="000000"/>
                <w:sz w:val="24"/>
              </w:rPr>
            </w:pPr>
            <w:r w:rsidRPr="00E03B7A">
              <w:rPr>
                <w:rFonts w:eastAsia="楷体_GB2312" w:hint="eastAsia"/>
                <w:color w:val="FF0000"/>
                <w:sz w:val="24"/>
              </w:rPr>
              <w:t>收文日期</w:t>
            </w:r>
          </w:p>
        </w:tc>
        <w:tc>
          <w:tcPr>
            <w:tcW w:w="1476" w:type="dxa"/>
            <w:tcBorders>
              <w:bottom w:val="single" w:sz="4" w:space="0" w:color="FF0000"/>
            </w:tcBorders>
            <w:vAlign w:val="center"/>
          </w:tcPr>
          <w:p w:rsidR="00250507" w:rsidRPr="00E03B7A" w:rsidRDefault="00250507" w:rsidP="009203EA">
            <w:pPr>
              <w:jc w:val="center"/>
              <w:rPr>
                <w:rFonts w:eastAsia="仿宋_GB2312"/>
                <w:color w:val="000000"/>
                <w:sz w:val="24"/>
              </w:rPr>
            </w:pPr>
            <w:bookmarkStart w:id="2" w:name="djrq"/>
            <w:bookmarkEnd w:id="2"/>
          </w:p>
        </w:tc>
        <w:tc>
          <w:tcPr>
            <w:tcW w:w="720" w:type="dxa"/>
            <w:tcBorders>
              <w:bottom w:val="single" w:sz="4" w:space="0" w:color="FF0000"/>
            </w:tcBorders>
            <w:vAlign w:val="center"/>
          </w:tcPr>
          <w:p w:rsidR="00A8237D" w:rsidRPr="00E03B7A" w:rsidRDefault="00A8237D">
            <w:pPr>
              <w:jc w:val="center"/>
              <w:rPr>
                <w:color w:val="000000"/>
                <w:sz w:val="24"/>
              </w:rPr>
            </w:pPr>
            <w:r w:rsidRPr="00E03B7A">
              <w:rPr>
                <w:rFonts w:eastAsia="楷体_GB2312" w:hint="eastAsia"/>
                <w:color w:val="FF0000"/>
                <w:sz w:val="24"/>
              </w:rPr>
              <w:t>密级</w:t>
            </w:r>
          </w:p>
        </w:tc>
        <w:tc>
          <w:tcPr>
            <w:tcW w:w="903" w:type="dxa"/>
            <w:tcBorders>
              <w:bottom w:val="single" w:sz="4" w:space="0" w:color="FF0000"/>
            </w:tcBorders>
            <w:vAlign w:val="center"/>
          </w:tcPr>
          <w:p w:rsidR="00A8237D" w:rsidRPr="007B1605" w:rsidRDefault="00A8237D" w:rsidP="005B0857">
            <w:pPr>
              <w:rPr>
                <w:rFonts w:ascii="仿宋" w:eastAsia="仿宋" w:hAnsi="仿宋"/>
                <w:sz w:val="24"/>
              </w:rPr>
            </w:pPr>
            <w:bookmarkStart w:id="3" w:name="mibie"/>
            <w:bookmarkStart w:id="4" w:name="mj"/>
            <w:bookmarkEnd w:id="3"/>
            <w:bookmarkEnd w:id="4"/>
          </w:p>
        </w:tc>
        <w:tc>
          <w:tcPr>
            <w:tcW w:w="1275" w:type="dxa"/>
            <w:tcBorders>
              <w:bottom w:val="single" w:sz="4" w:space="0" w:color="FF0000"/>
            </w:tcBorders>
            <w:vAlign w:val="center"/>
          </w:tcPr>
          <w:p w:rsidR="00A8237D" w:rsidRPr="00E03B7A" w:rsidRDefault="00A8237D">
            <w:pPr>
              <w:jc w:val="center"/>
              <w:rPr>
                <w:rFonts w:eastAsia="楷体_GB2312"/>
                <w:sz w:val="24"/>
              </w:rPr>
            </w:pPr>
            <w:r w:rsidRPr="00E03B7A">
              <w:rPr>
                <w:rFonts w:eastAsia="楷体_GB2312" w:hint="eastAsia"/>
                <w:color w:val="FF0000"/>
                <w:sz w:val="24"/>
              </w:rPr>
              <w:t>急缓程度</w:t>
            </w:r>
            <w:r w:rsidR="009F196C">
              <w:rPr>
                <w:rFonts w:eastAsia="楷体_GB2312" w:hint="eastAsia"/>
                <w:color w:val="FF0000"/>
                <w:sz w:val="24"/>
              </w:rPr>
              <w:t xml:space="preserve">   </w:t>
            </w:r>
          </w:p>
        </w:tc>
        <w:tc>
          <w:tcPr>
            <w:tcW w:w="882" w:type="dxa"/>
            <w:tcBorders>
              <w:bottom w:val="single" w:sz="4" w:space="0" w:color="FF0000"/>
            </w:tcBorders>
            <w:vAlign w:val="center"/>
          </w:tcPr>
          <w:p w:rsidR="00A8237D" w:rsidRPr="007B1605" w:rsidRDefault="00A8237D" w:rsidP="00D758C1">
            <w:pPr>
              <w:jc w:val="center"/>
              <w:rPr>
                <w:rFonts w:ascii="仿宋" w:eastAsia="仿宋" w:hAnsi="仿宋"/>
                <w:sz w:val="24"/>
              </w:rPr>
            </w:pPr>
            <w:bookmarkStart w:id="5" w:name="jihuan"/>
            <w:bookmarkStart w:id="6" w:name="jjcd"/>
            <w:bookmarkEnd w:id="5"/>
            <w:bookmarkEnd w:id="6"/>
          </w:p>
        </w:tc>
      </w:tr>
      <w:tr w:rsidR="001B6AEC" w:rsidTr="001B6AEC">
        <w:trPr>
          <w:cantSplit/>
          <w:trHeight w:val="576"/>
        </w:trPr>
        <w:tc>
          <w:tcPr>
            <w:tcW w:w="1080" w:type="dxa"/>
            <w:tcBorders>
              <w:bottom w:val="single" w:sz="4" w:space="0" w:color="FF0000"/>
            </w:tcBorders>
          </w:tcPr>
          <w:p w:rsidR="001B6AEC" w:rsidRDefault="001B6AEC" w:rsidP="00C417DC">
            <w:pPr>
              <w:rPr>
                <w:rFonts w:ascii="楷体_GB2312" w:eastAsia="楷体_GB2312"/>
                <w:color w:val="FF0000"/>
                <w:sz w:val="24"/>
              </w:rPr>
            </w:pPr>
            <w:r>
              <w:rPr>
                <w:rFonts w:ascii="楷体_GB2312" w:eastAsia="楷体_GB2312" w:hint="eastAsia"/>
                <w:color w:val="FF0000"/>
                <w:sz w:val="24"/>
              </w:rPr>
              <w:t>来  文</w:t>
            </w:r>
          </w:p>
          <w:p w:rsidR="001B6AEC" w:rsidRPr="001B6AEC" w:rsidRDefault="001B6AEC" w:rsidP="00C417DC">
            <w:pPr>
              <w:rPr>
                <w:rFonts w:ascii="楷体_GB2312" w:eastAsia="楷体_GB2312"/>
                <w:color w:val="FF0000"/>
                <w:sz w:val="24"/>
              </w:rPr>
            </w:pPr>
            <w:r>
              <w:rPr>
                <w:rFonts w:ascii="楷体_GB2312" w:eastAsia="楷体_GB2312" w:hint="eastAsia"/>
                <w:color w:val="FF0000"/>
                <w:sz w:val="24"/>
              </w:rPr>
              <w:t>标  题</w:t>
            </w:r>
          </w:p>
        </w:tc>
        <w:tc>
          <w:tcPr>
            <w:tcW w:w="7920" w:type="dxa"/>
            <w:gridSpan w:val="7"/>
            <w:tcBorders>
              <w:bottom w:val="single" w:sz="4" w:space="0" w:color="FF0000"/>
            </w:tcBorders>
            <w:vAlign w:val="center"/>
          </w:tcPr>
          <w:p w:rsidR="001B6AEC" w:rsidRPr="00841419" w:rsidRDefault="001B6AEC" w:rsidP="0023080F">
            <w:pPr>
              <w:rPr>
                <w:rFonts w:ascii="楷体_GB2312" w:eastAsia="楷体_GB2312"/>
                <w:sz w:val="24"/>
              </w:rPr>
            </w:pPr>
            <w:bookmarkStart w:id="7" w:name="Subject"/>
            <w:bookmarkStart w:id="8" w:name="bt"/>
            <w:bookmarkEnd w:id="7"/>
            <w:bookmarkEnd w:id="8"/>
          </w:p>
        </w:tc>
      </w:tr>
      <w:tr w:rsidR="001B6AEC" w:rsidTr="00A72AA3">
        <w:trPr>
          <w:cantSplit/>
          <w:trHeight w:val="7420"/>
        </w:trPr>
        <w:tc>
          <w:tcPr>
            <w:tcW w:w="9000" w:type="dxa"/>
            <w:gridSpan w:val="8"/>
            <w:tcBorders>
              <w:top w:val="single" w:sz="4" w:space="0" w:color="FF0000"/>
              <w:bottom w:val="single" w:sz="4" w:space="0" w:color="FF0000"/>
            </w:tcBorders>
          </w:tcPr>
          <w:p w:rsidR="001B6AEC" w:rsidRDefault="001B6AEC">
            <w:pPr>
              <w:rPr>
                <w:rFonts w:ascii="宋体"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color w:val="FF0000"/>
                <w:sz w:val="24"/>
              </w:rPr>
              <w:t xml:space="preserve">行领导批示  </w:t>
            </w:r>
          </w:p>
          <w:p w:rsidR="006F343E" w:rsidRDefault="006F343E" w:rsidP="006F343E">
            <w:pPr>
              <w:rPr>
                <w:rFonts w:ascii="楷体_GB2312" w:eastAsia="楷体_GB2312"/>
                <w:color w:val="FF0000"/>
                <w:sz w:val="24"/>
              </w:rPr>
            </w:pPr>
          </w:p>
          <w:p w:rsidR="00C86764" w:rsidRDefault="00C86764" w:rsidP="006F343E">
            <w:pPr>
              <w:rPr>
                <w:rFonts w:ascii="楷体_GB2312" w:eastAsia="楷体_GB2312"/>
                <w:color w:val="FF0000"/>
                <w:sz w:val="24"/>
              </w:rPr>
            </w:pPr>
          </w:p>
          <w:p w:rsidR="001B6AEC" w:rsidRPr="009A48F0" w:rsidRDefault="001B6AEC" w:rsidP="009A48F0">
            <w:pPr>
              <w:rPr>
                <w:rFonts w:ascii="华文中宋" w:eastAsia="华文中宋" w:hAnsi="华文中宋"/>
                <w:b/>
                <w:color w:val="FF0000"/>
                <w:spacing w:val="-14"/>
                <w:w w:val="66"/>
                <w:kern w:val="15"/>
                <w:position w:val="6"/>
                <w:sz w:val="46"/>
                <w:szCs w:val="46"/>
              </w:rPr>
            </w:pPr>
            <w:bookmarkStart w:id="9" w:name="ldps"/>
            <w:bookmarkStart w:id="10" w:name="csld"/>
            <w:bookmarkStart w:id="11" w:name="_GoBack"/>
            <w:bookmarkEnd w:id="9"/>
            <w:bookmarkEnd w:id="10"/>
            <w:bookmarkEnd w:id="11"/>
          </w:p>
        </w:tc>
      </w:tr>
      <w:tr w:rsidR="006F343E" w:rsidTr="00A72AA3">
        <w:trPr>
          <w:cantSplit/>
          <w:trHeight w:val="2820"/>
        </w:trPr>
        <w:tc>
          <w:tcPr>
            <w:tcW w:w="9000" w:type="dxa"/>
            <w:gridSpan w:val="8"/>
            <w:tcBorders>
              <w:top w:val="single" w:sz="4" w:space="0" w:color="FF0000"/>
            </w:tcBorders>
          </w:tcPr>
          <w:p w:rsidR="00A72AA3" w:rsidRPr="00F411BB" w:rsidRDefault="006F343E" w:rsidP="00F411BB">
            <w:pPr>
              <w:rPr>
                <w:rFonts w:ascii="楷体_GB2312" w:eastAsia="楷体_GB2312"/>
                <w:color w:val="FF0000"/>
                <w:sz w:val="24"/>
              </w:rPr>
            </w:pPr>
            <w:r>
              <w:rPr>
                <w:rFonts w:ascii="楷体_GB2312" w:eastAsia="楷体_GB2312" w:hint="eastAsia"/>
                <w:color w:val="FF0000"/>
                <w:sz w:val="24"/>
              </w:rPr>
              <w:t>办公厅意见</w:t>
            </w:r>
          </w:p>
          <w:p w:rsidR="00F206BD" w:rsidRPr="007B1605" w:rsidRDefault="00F206BD" w:rsidP="00F411BB">
            <w:pPr>
              <w:rPr>
                <w:rFonts w:ascii="仿宋" w:eastAsia="仿宋" w:hAnsi="仿宋"/>
                <w:b/>
                <w:sz w:val="24"/>
              </w:rPr>
            </w:pPr>
            <w:bookmarkStart w:id="12" w:name="fbcyj"/>
            <w:bookmarkStart w:id="13" w:name="bgtyj"/>
            <w:bookmarkEnd w:id="12"/>
            <w:bookmarkEnd w:id="13"/>
          </w:p>
        </w:tc>
      </w:tr>
    </w:tbl>
    <w:p w:rsidR="00A8237D" w:rsidRDefault="00D8254C">
      <w:pPr>
        <w:tabs>
          <w:tab w:val="left" w:pos="3240"/>
        </w:tabs>
      </w:pPr>
      <w:r>
        <w:rPr>
          <w:rFonts w:hint="eastAsia"/>
        </w:rPr>
        <w:t xml:space="preserve">                                                     </w:t>
      </w:r>
    </w:p>
    <w:sectPr w:rsidR="00A8237D">
      <w:footerReference w:type="even" r:id="rId9"/>
      <w:footerReference w:type="default" r:id="rId10"/>
      <w:pgSz w:w="11907" w:h="16840" w:code="9"/>
      <w:pgMar w:top="2098" w:right="1134" w:bottom="1474" w:left="189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A41" w:rsidRDefault="00FC3A41">
      <w:r>
        <w:separator/>
      </w:r>
    </w:p>
  </w:endnote>
  <w:endnote w:type="continuationSeparator" w:id="0">
    <w:p w:rsidR="00FC3A41" w:rsidRDefault="00FC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37D" w:rsidRDefault="00A8237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8237D" w:rsidRDefault="00A8237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37D" w:rsidRDefault="00A8237D">
    <w:pPr>
      <w:tabs>
        <w:tab w:val="left" w:pos="3240"/>
      </w:tabs>
      <w:rPr>
        <w:color w:val="FF0000"/>
        <w:sz w:val="18"/>
        <w:szCs w:val="18"/>
      </w:rPr>
    </w:pPr>
    <w:r>
      <w:rPr>
        <w:rFonts w:hint="eastAsia"/>
        <w:color w:val="FF0000"/>
        <w:sz w:val="18"/>
        <w:szCs w:val="18"/>
      </w:rPr>
      <w:t>注：１．国家秘密文件的传阅要严格按有关规定执行。</w:t>
    </w:r>
  </w:p>
  <w:p w:rsidR="00A8237D" w:rsidRDefault="00A8237D">
    <w:pPr>
      <w:tabs>
        <w:tab w:val="left" w:pos="3240"/>
      </w:tabs>
      <w:ind w:firstLine="360"/>
      <w:rPr>
        <w:color w:val="FF0000"/>
        <w:sz w:val="18"/>
        <w:szCs w:val="18"/>
      </w:rPr>
    </w:pPr>
    <w:r>
      <w:rPr>
        <w:rFonts w:hint="eastAsia"/>
        <w:color w:val="FF0000"/>
        <w:sz w:val="18"/>
        <w:szCs w:val="18"/>
      </w:rPr>
      <w:t>２．主办单位必须按规定期限办理重要文件，</w:t>
    </w:r>
    <w:r w:rsidR="009F196C">
      <w:rPr>
        <w:rFonts w:hint="eastAsia"/>
        <w:color w:val="FF0000"/>
        <w:sz w:val="18"/>
        <w:szCs w:val="18"/>
      </w:rPr>
      <w:t>特</w:t>
    </w:r>
    <w:r>
      <w:rPr>
        <w:rFonts w:hint="eastAsia"/>
        <w:color w:val="FF0000"/>
        <w:sz w:val="18"/>
        <w:szCs w:val="18"/>
      </w:rPr>
      <w:t>急件随到随办，急件１个工作日，一般件３个工作日。</w:t>
    </w:r>
  </w:p>
  <w:p w:rsidR="00A8237D" w:rsidRPr="009F196C" w:rsidRDefault="00A8237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A41" w:rsidRDefault="00FC3A41">
      <w:r>
        <w:separator/>
      </w:r>
    </w:p>
  </w:footnote>
  <w:footnote w:type="continuationSeparator" w:id="0">
    <w:p w:rsidR="00FC3A41" w:rsidRDefault="00FC3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55"/>
    <w:rsid w:val="00000895"/>
    <w:rsid w:val="00000A28"/>
    <w:rsid w:val="00000DA6"/>
    <w:rsid w:val="000017C2"/>
    <w:rsid w:val="00001992"/>
    <w:rsid w:val="00002BC5"/>
    <w:rsid w:val="00004935"/>
    <w:rsid w:val="00004D68"/>
    <w:rsid w:val="00004FF9"/>
    <w:rsid w:val="000051AA"/>
    <w:rsid w:val="00005963"/>
    <w:rsid w:val="000064FE"/>
    <w:rsid w:val="00006C45"/>
    <w:rsid w:val="000070B4"/>
    <w:rsid w:val="00007211"/>
    <w:rsid w:val="0000722B"/>
    <w:rsid w:val="00010991"/>
    <w:rsid w:val="0001152F"/>
    <w:rsid w:val="00011B12"/>
    <w:rsid w:val="0001296B"/>
    <w:rsid w:val="00012DFB"/>
    <w:rsid w:val="00014310"/>
    <w:rsid w:val="000148C7"/>
    <w:rsid w:val="00014D48"/>
    <w:rsid w:val="00016766"/>
    <w:rsid w:val="00016EB6"/>
    <w:rsid w:val="0001786B"/>
    <w:rsid w:val="00017E3C"/>
    <w:rsid w:val="00017F82"/>
    <w:rsid w:val="000205D1"/>
    <w:rsid w:val="00020AB0"/>
    <w:rsid w:val="00020E97"/>
    <w:rsid w:val="000212E9"/>
    <w:rsid w:val="00021C5C"/>
    <w:rsid w:val="000231B5"/>
    <w:rsid w:val="00023212"/>
    <w:rsid w:val="00023CDA"/>
    <w:rsid w:val="00024B25"/>
    <w:rsid w:val="00026271"/>
    <w:rsid w:val="0002639C"/>
    <w:rsid w:val="00026611"/>
    <w:rsid w:val="00026626"/>
    <w:rsid w:val="00026649"/>
    <w:rsid w:val="00026763"/>
    <w:rsid w:val="000269C4"/>
    <w:rsid w:val="00027054"/>
    <w:rsid w:val="00027A9E"/>
    <w:rsid w:val="000303FE"/>
    <w:rsid w:val="00030886"/>
    <w:rsid w:val="00030DFE"/>
    <w:rsid w:val="00032764"/>
    <w:rsid w:val="00032B92"/>
    <w:rsid w:val="00032E78"/>
    <w:rsid w:val="00033A0F"/>
    <w:rsid w:val="00034663"/>
    <w:rsid w:val="0003487F"/>
    <w:rsid w:val="000348D7"/>
    <w:rsid w:val="00035989"/>
    <w:rsid w:val="00035F92"/>
    <w:rsid w:val="0003604E"/>
    <w:rsid w:val="000363E0"/>
    <w:rsid w:val="00036F60"/>
    <w:rsid w:val="000401C9"/>
    <w:rsid w:val="000404FD"/>
    <w:rsid w:val="00041386"/>
    <w:rsid w:val="000423A5"/>
    <w:rsid w:val="0004272F"/>
    <w:rsid w:val="00043660"/>
    <w:rsid w:val="00043D0A"/>
    <w:rsid w:val="00043E13"/>
    <w:rsid w:val="00043E6E"/>
    <w:rsid w:val="000450DF"/>
    <w:rsid w:val="000452A3"/>
    <w:rsid w:val="00045478"/>
    <w:rsid w:val="000455F5"/>
    <w:rsid w:val="00045AED"/>
    <w:rsid w:val="00045D79"/>
    <w:rsid w:val="00046365"/>
    <w:rsid w:val="00046C12"/>
    <w:rsid w:val="00047739"/>
    <w:rsid w:val="00050DAA"/>
    <w:rsid w:val="000511AE"/>
    <w:rsid w:val="000512AC"/>
    <w:rsid w:val="0005154F"/>
    <w:rsid w:val="00052FC0"/>
    <w:rsid w:val="0005373E"/>
    <w:rsid w:val="0005374A"/>
    <w:rsid w:val="00053993"/>
    <w:rsid w:val="00053D28"/>
    <w:rsid w:val="00054220"/>
    <w:rsid w:val="000542A4"/>
    <w:rsid w:val="000558CC"/>
    <w:rsid w:val="00055CBC"/>
    <w:rsid w:val="000562A4"/>
    <w:rsid w:val="00057005"/>
    <w:rsid w:val="0006026B"/>
    <w:rsid w:val="00060633"/>
    <w:rsid w:val="00060DF5"/>
    <w:rsid w:val="0006119A"/>
    <w:rsid w:val="00061CFE"/>
    <w:rsid w:val="00062C15"/>
    <w:rsid w:val="00062E45"/>
    <w:rsid w:val="00062FF9"/>
    <w:rsid w:val="000637BD"/>
    <w:rsid w:val="0006395E"/>
    <w:rsid w:val="00066083"/>
    <w:rsid w:val="000661F3"/>
    <w:rsid w:val="00066A50"/>
    <w:rsid w:val="000672CE"/>
    <w:rsid w:val="000676D7"/>
    <w:rsid w:val="00071397"/>
    <w:rsid w:val="00071407"/>
    <w:rsid w:val="0007241A"/>
    <w:rsid w:val="00072971"/>
    <w:rsid w:val="00072F1D"/>
    <w:rsid w:val="000747B3"/>
    <w:rsid w:val="00074840"/>
    <w:rsid w:val="00074B83"/>
    <w:rsid w:val="0007533E"/>
    <w:rsid w:val="00075949"/>
    <w:rsid w:val="00075F4D"/>
    <w:rsid w:val="0007669C"/>
    <w:rsid w:val="0007731F"/>
    <w:rsid w:val="00077B11"/>
    <w:rsid w:val="00077BFE"/>
    <w:rsid w:val="000808CE"/>
    <w:rsid w:val="00080AAC"/>
    <w:rsid w:val="00080E12"/>
    <w:rsid w:val="00081135"/>
    <w:rsid w:val="000819E9"/>
    <w:rsid w:val="00082808"/>
    <w:rsid w:val="00082968"/>
    <w:rsid w:val="00082E5D"/>
    <w:rsid w:val="00083384"/>
    <w:rsid w:val="00083B4B"/>
    <w:rsid w:val="000844B0"/>
    <w:rsid w:val="00084BBA"/>
    <w:rsid w:val="00084DDD"/>
    <w:rsid w:val="00084E5D"/>
    <w:rsid w:val="00085C87"/>
    <w:rsid w:val="000861F8"/>
    <w:rsid w:val="00086A80"/>
    <w:rsid w:val="00087315"/>
    <w:rsid w:val="00087A2B"/>
    <w:rsid w:val="0009009C"/>
    <w:rsid w:val="00092420"/>
    <w:rsid w:val="00092495"/>
    <w:rsid w:val="00092967"/>
    <w:rsid w:val="0009332D"/>
    <w:rsid w:val="00094300"/>
    <w:rsid w:val="000943F0"/>
    <w:rsid w:val="00094644"/>
    <w:rsid w:val="00094745"/>
    <w:rsid w:val="00094AE8"/>
    <w:rsid w:val="0009528B"/>
    <w:rsid w:val="00095458"/>
    <w:rsid w:val="00096EAE"/>
    <w:rsid w:val="000A0507"/>
    <w:rsid w:val="000A104E"/>
    <w:rsid w:val="000A11A4"/>
    <w:rsid w:val="000A1981"/>
    <w:rsid w:val="000A1EA0"/>
    <w:rsid w:val="000A214E"/>
    <w:rsid w:val="000A2192"/>
    <w:rsid w:val="000A323E"/>
    <w:rsid w:val="000A3444"/>
    <w:rsid w:val="000A37B2"/>
    <w:rsid w:val="000A3B5D"/>
    <w:rsid w:val="000A4DB3"/>
    <w:rsid w:val="000A4DDD"/>
    <w:rsid w:val="000A5038"/>
    <w:rsid w:val="000A52DC"/>
    <w:rsid w:val="000A5909"/>
    <w:rsid w:val="000A59E4"/>
    <w:rsid w:val="000A5C62"/>
    <w:rsid w:val="000A6E50"/>
    <w:rsid w:val="000A6EEA"/>
    <w:rsid w:val="000A7DFF"/>
    <w:rsid w:val="000B000A"/>
    <w:rsid w:val="000B0963"/>
    <w:rsid w:val="000B1B7E"/>
    <w:rsid w:val="000B1C64"/>
    <w:rsid w:val="000B25F9"/>
    <w:rsid w:val="000B2B87"/>
    <w:rsid w:val="000B44E0"/>
    <w:rsid w:val="000B47FD"/>
    <w:rsid w:val="000B6834"/>
    <w:rsid w:val="000B6FF9"/>
    <w:rsid w:val="000B7022"/>
    <w:rsid w:val="000C004E"/>
    <w:rsid w:val="000C016D"/>
    <w:rsid w:val="000C16A9"/>
    <w:rsid w:val="000C2E94"/>
    <w:rsid w:val="000C379E"/>
    <w:rsid w:val="000C5570"/>
    <w:rsid w:val="000C5E1F"/>
    <w:rsid w:val="000C622C"/>
    <w:rsid w:val="000C6696"/>
    <w:rsid w:val="000C66AC"/>
    <w:rsid w:val="000C6933"/>
    <w:rsid w:val="000C6C6D"/>
    <w:rsid w:val="000C6E95"/>
    <w:rsid w:val="000C7005"/>
    <w:rsid w:val="000C7C0D"/>
    <w:rsid w:val="000C7D33"/>
    <w:rsid w:val="000D015C"/>
    <w:rsid w:val="000D0851"/>
    <w:rsid w:val="000D137F"/>
    <w:rsid w:val="000D1D1D"/>
    <w:rsid w:val="000D3A11"/>
    <w:rsid w:val="000D4351"/>
    <w:rsid w:val="000D498C"/>
    <w:rsid w:val="000D4E75"/>
    <w:rsid w:val="000D58D2"/>
    <w:rsid w:val="000D5BE1"/>
    <w:rsid w:val="000D6AE5"/>
    <w:rsid w:val="000D6C1D"/>
    <w:rsid w:val="000D7232"/>
    <w:rsid w:val="000D7546"/>
    <w:rsid w:val="000D7CFB"/>
    <w:rsid w:val="000E082F"/>
    <w:rsid w:val="000E0FEA"/>
    <w:rsid w:val="000E1258"/>
    <w:rsid w:val="000E27E5"/>
    <w:rsid w:val="000E2907"/>
    <w:rsid w:val="000E3559"/>
    <w:rsid w:val="000E3857"/>
    <w:rsid w:val="000E4544"/>
    <w:rsid w:val="000E5ADE"/>
    <w:rsid w:val="000E6A05"/>
    <w:rsid w:val="000E6C1D"/>
    <w:rsid w:val="000E726D"/>
    <w:rsid w:val="000E7862"/>
    <w:rsid w:val="000E7F75"/>
    <w:rsid w:val="000F072E"/>
    <w:rsid w:val="000F0C5F"/>
    <w:rsid w:val="000F0D47"/>
    <w:rsid w:val="000F0D8A"/>
    <w:rsid w:val="000F10CF"/>
    <w:rsid w:val="000F1DD1"/>
    <w:rsid w:val="000F266D"/>
    <w:rsid w:val="000F29E7"/>
    <w:rsid w:val="000F2B4F"/>
    <w:rsid w:val="000F2CF2"/>
    <w:rsid w:val="000F31BA"/>
    <w:rsid w:val="000F32B9"/>
    <w:rsid w:val="000F333D"/>
    <w:rsid w:val="000F3F45"/>
    <w:rsid w:val="000F48A1"/>
    <w:rsid w:val="000F5C71"/>
    <w:rsid w:val="0010102C"/>
    <w:rsid w:val="00101BDD"/>
    <w:rsid w:val="00101F88"/>
    <w:rsid w:val="001033FE"/>
    <w:rsid w:val="001039E1"/>
    <w:rsid w:val="001041EE"/>
    <w:rsid w:val="00105B1B"/>
    <w:rsid w:val="00106314"/>
    <w:rsid w:val="0010726E"/>
    <w:rsid w:val="00107814"/>
    <w:rsid w:val="001079DF"/>
    <w:rsid w:val="00111425"/>
    <w:rsid w:val="001114A3"/>
    <w:rsid w:val="001120C8"/>
    <w:rsid w:val="001124BE"/>
    <w:rsid w:val="001125F5"/>
    <w:rsid w:val="001128B7"/>
    <w:rsid w:val="00113B65"/>
    <w:rsid w:val="00113BE9"/>
    <w:rsid w:val="00114A12"/>
    <w:rsid w:val="00114BD6"/>
    <w:rsid w:val="0011510B"/>
    <w:rsid w:val="00115476"/>
    <w:rsid w:val="0011571E"/>
    <w:rsid w:val="001161FF"/>
    <w:rsid w:val="00116409"/>
    <w:rsid w:val="00116AC9"/>
    <w:rsid w:val="00116FB4"/>
    <w:rsid w:val="00117601"/>
    <w:rsid w:val="00117ACF"/>
    <w:rsid w:val="00120080"/>
    <w:rsid w:val="00120C5C"/>
    <w:rsid w:val="001210C5"/>
    <w:rsid w:val="00121950"/>
    <w:rsid w:val="00121B28"/>
    <w:rsid w:val="0012258C"/>
    <w:rsid w:val="00122A9B"/>
    <w:rsid w:val="001230B2"/>
    <w:rsid w:val="00123754"/>
    <w:rsid w:val="00123920"/>
    <w:rsid w:val="001245BC"/>
    <w:rsid w:val="00124871"/>
    <w:rsid w:val="001252D5"/>
    <w:rsid w:val="00126216"/>
    <w:rsid w:val="00126629"/>
    <w:rsid w:val="00126D1D"/>
    <w:rsid w:val="00127767"/>
    <w:rsid w:val="00127BC6"/>
    <w:rsid w:val="00127D64"/>
    <w:rsid w:val="0013019C"/>
    <w:rsid w:val="00130AF7"/>
    <w:rsid w:val="0013177D"/>
    <w:rsid w:val="00131DB8"/>
    <w:rsid w:val="00134081"/>
    <w:rsid w:val="001342DD"/>
    <w:rsid w:val="001344A7"/>
    <w:rsid w:val="0013496A"/>
    <w:rsid w:val="00134D30"/>
    <w:rsid w:val="00135574"/>
    <w:rsid w:val="00135695"/>
    <w:rsid w:val="00135743"/>
    <w:rsid w:val="001369F7"/>
    <w:rsid w:val="001375E7"/>
    <w:rsid w:val="00141C14"/>
    <w:rsid w:val="00142EDE"/>
    <w:rsid w:val="00143343"/>
    <w:rsid w:val="00144C3A"/>
    <w:rsid w:val="001452E9"/>
    <w:rsid w:val="00145787"/>
    <w:rsid w:val="00146CB7"/>
    <w:rsid w:val="00147CEA"/>
    <w:rsid w:val="00150119"/>
    <w:rsid w:val="00150D88"/>
    <w:rsid w:val="00151D0D"/>
    <w:rsid w:val="00151EFD"/>
    <w:rsid w:val="001534A7"/>
    <w:rsid w:val="0015365E"/>
    <w:rsid w:val="001542EF"/>
    <w:rsid w:val="00154AD1"/>
    <w:rsid w:val="00154B34"/>
    <w:rsid w:val="001552AF"/>
    <w:rsid w:val="00155510"/>
    <w:rsid w:val="0015586E"/>
    <w:rsid w:val="00156090"/>
    <w:rsid w:val="00156380"/>
    <w:rsid w:val="001563BF"/>
    <w:rsid w:val="0015789C"/>
    <w:rsid w:val="00157903"/>
    <w:rsid w:val="00157FF5"/>
    <w:rsid w:val="001607FB"/>
    <w:rsid w:val="00160EC8"/>
    <w:rsid w:val="00161005"/>
    <w:rsid w:val="001647B4"/>
    <w:rsid w:val="001648AF"/>
    <w:rsid w:val="00164B8D"/>
    <w:rsid w:val="00165464"/>
    <w:rsid w:val="00165F2C"/>
    <w:rsid w:val="001665ED"/>
    <w:rsid w:val="001668B8"/>
    <w:rsid w:val="00166E76"/>
    <w:rsid w:val="00166F46"/>
    <w:rsid w:val="00167AF2"/>
    <w:rsid w:val="0017011D"/>
    <w:rsid w:val="00170F85"/>
    <w:rsid w:val="001725B4"/>
    <w:rsid w:val="00173629"/>
    <w:rsid w:val="0017384D"/>
    <w:rsid w:val="001738D8"/>
    <w:rsid w:val="00173E6C"/>
    <w:rsid w:val="00175233"/>
    <w:rsid w:val="00175327"/>
    <w:rsid w:val="00175DBC"/>
    <w:rsid w:val="0017732F"/>
    <w:rsid w:val="00177B96"/>
    <w:rsid w:val="00177C70"/>
    <w:rsid w:val="00180571"/>
    <w:rsid w:val="001805A2"/>
    <w:rsid w:val="001807A7"/>
    <w:rsid w:val="00182021"/>
    <w:rsid w:val="001827F3"/>
    <w:rsid w:val="00183E60"/>
    <w:rsid w:val="001840B5"/>
    <w:rsid w:val="001843C7"/>
    <w:rsid w:val="00184F8A"/>
    <w:rsid w:val="00185C46"/>
    <w:rsid w:val="00185FA0"/>
    <w:rsid w:val="00186154"/>
    <w:rsid w:val="001865BA"/>
    <w:rsid w:val="00186710"/>
    <w:rsid w:val="00187443"/>
    <w:rsid w:val="001912A1"/>
    <w:rsid w:val="001919B3"/>
    <w:rsid w:val="00191BF4"/>
    <w:rsid w:val="001924FF"/>
    <w:rsid w:val="0019302B"/>
    <w:rsid w:val="00193A09"/>
    <w:rsid w:val="00193B40"/>
    <w:rsid w:val="00193C6B"/>
    <w:rsid w:val="00194210"/>
    <w:rsid w:val="00196BE3"/>
    <w:rsid w:val="00197285"/>
    <w:rsid w:val="00197685"/>
    <w:rsid w:val="00197779"/>
    <w:rsid w:val="00197A84"/>
    <w:rsid w:val="00197FD2"/>
    <w:rsid w:val="001A0462"/>
    <w:rsid w:val="001A1622"/>
    <w:rsid w:val="001A1DB9"/>
    <w:rsid w:val="001A1E2F"/>
    <w:rsid w:val="001A2925"/>
    <w:rsid w:val="001A2ACB"/>
    <w:rsid w:val="001A2FC7"/>
    <w:rsid w:val="001A37C8"/>
    <w:rsid w:val="001A38DD"/>
    <w:rsid w:val="001A3C25"/>
    <w:rsid w:val="001A3FAE"/>
    <w:rsid w:val="001A57CC"/>
    <w:rsid w:val="001A6877"/>
    <w:rsid w:val="001A688F"/>
    <w:rsid w:val="001A6BC5"/>
    <w:rsid w:val="001A6E6E"/>
    <w:rsid w:val="001A7A69"/>
    <w:rsid w:val="001A7EAA"/>
    <w:rsid w:val="001B0214"/>
    <w:rsid w:val="001B02B9"/>
    <w:rsid w:val="001B060E"/>
    <w:rsid w:val="001B09CB"/>
    <w:rsid w:val="001B0F76"/>
    <w:rsid w:val="001B18E0"/>
    <w:rsid w:val="001B462B"/>
    <w:rsid w:val="001B4887"/>
    <w:rsid w:val="001B4B29"/>
    <w:rsid w:val="001B6AEC"/>
    <w:rsid w:val="001B778B"/>
    <w:rsid w:val="001B78DA"/>
    <w:rsid w:val="001C025D"/>
    <w:rsid w:val="001C07E2"/>
    <w:rsid w:val="001C0BDA"/>
    <w:rsid w:val="001C0FA3"/>
    <w:rsid w:val="001C1852"/>
    <w:rsid w:val="001C21C0"/>
    <w:rsid w:val="001C23B8"/>
    <w:rsid w:val="001C2A7F"/>
    <w:rsid w:val="001C2C84"/>
    <w:rsid w:val="001C3429"/>
    <w:rsid w:val="001C37B1"/>
    <w:rsid w:val="001C3BE5"/>
    <w:rsid w:val="001C4342"/>
    <w:rsid w:val="001C566C"/>
    <w:rsid w:val="001C59A6"/>
    <w:rsid w:val="001C79D1"/>
    <w:rsid w:val="001C7D33"/>
    <w:rsid w:val="001D01E1"/>
    <w:rsid w:val="001D1AD6"/>
    <w:rsid w:val="001D1F4F"/>
    <w:rsid w:val="001D2378"/>
    <w:rsid w:val="001D25BD"/>
    <w:rsid w:val="001D2D7E"/>
    <w:rsid w:val="001D37AA"/>
    <w:rsid w:val="001D39D9"/>
    <w:rsid w:val="001D3C9F"/>
    <w:rsid w:val="001D46C7"/>
    <w:rsid w:val="001D5539"/>
    <w:rsid w:val="001D5A1A"/>
    <w:rsid w:val="001D5A50"/>
    <w:rsid w:val="001D5BB4"/>
    <w:rsid w:val="001D6DA5"/>
    <w:rsid w:val="001D6E46"/>
    <w:rsid w:val="001D71A2"/>
    <w:rsid w:val="001D75B9"/>
    <w:rsid w:val="001D7DDB"/>
    <w:rsid w:val="001E0841"/>
    <w:rsid w:val="001E12B4"/>
    <w:rsid w:val="001E12CF"/>
    <w:rsid w:val="001E17E3"/>
    <w:rsid w:val="001E1A6C"/>
    <w:rsid w:val="001E2C4B"/>
    <w:rsid w:val="001E2D1D"/>
    <w:rsid w:val="001E3615"/>
    <w:rsid w:val="001E3A15"/>
    <w:rsid w:val="001E4399"/>
    <w:rsid w:val="001E679E"/>
    <w:rsid w:val="001E7556"/>
    <w:rsid w:val="001E7A14"/>
    <w:rsid w:val="001E7EBD"/>
    <w:rsid w:val="001E7F87"/>
    <w:rsid w:val="001E7FA8"/>
    <w:rsid w:val="001F0B44"/>
    <w:rsid w:val="001F0E65"/>
    <w:rsid w:val="001F1319"/>
    <w:rsid w:val="001F13EF"/>
    <w:rsid w:val="001F1921"/>
    <w:rsid w:val="001F24C8"/>
    <w:rsid w:val="001F2545"/>
    <w:rsid w:val="001F31EF"/>
    <w:rsid w:val="001F4724"/>
    <w:rsid w:val="001F5173"/>
    <w:rsid w:val="001F55F4"/>
    <w:rsid w:val="001F5ECC"/>
    <w:rsid w:val="001F6A7A"/>
    <w:rsid w:val="001F6AAC"/>
    <w:rsid w:val="001F6D83"/>
    <w:rsid w:val="001F6F10"/>
    <w:rsid w:val="001F6FAB"/>
    <w:rsid w:val="00200BCD"/>
    <w:rsid w:val="002013EB"/>
    <w:rsid w:val="00201416"/>
    <w:rsid w:val="00201910"/>
    <w:rsid w:val="00201E6A"/>
    <w:rsid w:val="00201ED4"/>
    <w:rsid w:val="00202366"/>
    <w:rsid w:val="0020241A"/>
    <w:rsid w:val="0020299D"/>
    <w:rsid w:val="0020353C"/>
    <w:rsid w:val="00203552"/>
    <w:rsid w:val="00203EE5"/>
    <w:rsid w:val="00204702"/>
    <w:rsid w:val="00204D38"/>
    <w:rsid w:val="00205C32"/>
    <w:rsid w:val="002067DF"/>
    <w:rsid w:val="00206C28"/>
    <w:rsid w:val="002070C1"/>
    <w:rsid w:val="00210C4B"/>
    <w:rsid w:val="0021185E"/>
    <w:rsid w:val="00213873"/>
    <w:rsid w:val="00213968"/>
    <w:rsid w:val="00213CCC"/>
    <w:rsid w:val="00213E0E"/>
    <w:rsid w:val="00214A56"/>
    <w:rsid w:val="00214FA4"/>
    <w:rsid w:val="0021506F"/>
    <w:rsid w:val="002150F2"/>
    <w:rsid w:val="00215539"/>
    <w:rsid w:val="00215A59"/>
    <w:rsid w:val="00215E8E"/>
    <w:rsid w:val="002164BC"/>
    <w:rsid w:val="002165C4"/>
    <w:rsid w:val="00217342"/>
    <w:rsid w:val="00220963"/>
    <w:rsid w:val="00220A4F"/>
    <w:rsid w:val="00220BDA"/>
    <w:rsid w:val="00220F4C"/>
    <w:rsid w:val="0022103C"/>
    <w:rsid w:val="002222CB"/>
    <w:rsid w:val="002228C7"/>
    <w:rsid w:val="002239FB"/>
    <w:rsid w:val="00223CC6"/>
    <w:rsid w:val="00223CD5"/>
    <w:rsid w:val="0022426F"/>
    <w:rsid w:val="002244DF"/>
    <w:rsid w:val="002252C3"/>
    <w:rsid w:val="002254F9"/>
    <w:rsid w:val="00225831"/>
    <w:rsid w:val="00225BAD"/>
    <w:rsid w:val="00226170"/>
    <w:rsid w:val="00226C50"/>
    <w:rsid w:val="00226CC2"/>
    <w:rsid w:val="00227B6C"/>
    <w:rsid w:val="00227FF9"/>
    <w:rsid w:val="002300DE"/>
    <w:rsid w:val="0023080F"/>
    <w:rsid w:val="00230827"/>
    <w:rsid w:val="00230D60"/>
    <w:rsid w:val="00231044"/>
    <w:rsid w:val="002314C0"/>
    <w:rsid w:val="002316A1"/>
    <w:rsid w:val="00231DCB"/>
    <w:rsid w:val="002321B2"/>
    <w:rsid w:val="0023338D"/>
    <w:rsid w:val="002336EA"/>
    <w:rsid w:val="002338ED"/>
    <w:rsid w:val="00233BE8"/>
    <w:rsid w:val="0023442A"/>
    <w:rsid w:val="0023480D"/>
    <w:rsid w:val="00234C9C"/>
    <w:rsid w:val="0023509C"/>
    <w:rsid w:val="002351FD"/>
    <w:rsid w:val="002352F8"/>
    <w:rsid w:val="0023553E"/>
    <w:rsid w:val="002359E1"/>
    <w:rsid w:val="0023638B"/>
    <w:rsid w:val="0023647E"/>
    <w:rsid w:val="002372A0"/>
    <w:rsid w:val="002374AA"/>
    <w:rsid w:val="0023795B"/>
    <w:rsid w:val="002403F2"/>
    <w:rsid w:val="0024245C"/>
    <w:rsid w:val="00242912"/>
    <w:rsid w:val="002437B9"/>
    <w:rsid w:val="002445BB"/>
    <w:rsid w:val="00244755"/>
    <w:rsid w:val="00244D52"/>
    <w:rsid w:val="00245609"/>
    <w:rsid w:val="00246460"/>
    <w:rsid w:val="0024663A"/>
    <w:rsid w:val="00247746"/>
    <w:rsid w:val="00247B19"/>
    <w:rsid w:val="00247F3B"/>
    <w:rsid w:val="0025017A"/>
    <w:rsid w:val="00250507"/>
    <w:rsid w:val="00250C92"/>
    <w:rsid w:val="00251308"/>
    <w:rsid w:val="002515B9"/>
    <w:rsid w:val="002534CE"/>
    <w:rsid w:val="0025357F"/>
    <w:rsid w:val="002539A4"/>
    <w:rsid w:val="0025415F"/>
    <w:rsid w:val="0025495A"/>
    <w:rsid w:val="00255801"/>
    <w:rsid w:val="002567F9"/>
    <w:rsid w:val="00256BAE"/>
    <w:rsid w:val="00256E64"/>
    <w:rsid w:val="00256EB8"/>
    <w:rsid w:val="00256EC9"/>
    <w:rsid w:val="00257154"/>
    <w:rsid w:val="0026083D"/>
    <w:rsid w:val="00260EC7"/>
    <w:rsid w:val="0026125E"/>
    <w:rsid w:val="00262453"/>
    <w:rsid w:val="00262538"/>
    <w:rsid w:val="002637A0"/>
    <w:rsid w:val="00264232"/>
    <w:rsid w:val="002645D2"/>
    <w:rsid w:val="002664CC"/>
    <w:rsid w:val="00267156"/>
    <w:rsid w:val="00270627"/>
    <w:rsid w:val="00272FCA"/>
    <w:rsid w:val="002739D5"/>
    <w:rsid w:val="00273FB2"/>
    <w:rsid w:val="00274C76"/>
    <w:rsid w:val="0028105C"/>
    <w:rsid w:val="002810DA"/>
    <w:rsid w:val="00281494"/>
    <w:rsid w:val="00283748"/>
    <w:rsid w:val="00283E44"/>
    <w:rsid w:val="0028553B"/>
    <w:rsid w:val="00287549"/>
    <w:rsid w:val="00287944"/>
    <w:rsid w:val="00287EF9"/>
    <w:rsid w:val="00290375"/>
    <w:rsid w:val="002905B4"/>
    <w:rsid w:val="00290EB4"/>
    <w:rsid w:val="002915F3"/>
    <w:rsid w:val="0029164B"/>
    <w:rsid w:val="00293970"/>
    <w:rsid w:val="00293EAB"/>
    <w:rsid w:val="002951E2"/>
    <w:rsid w:val="0029656B"/>
    <w:rsid w:val="00296B5B"/>
    <w:rsid w:val="00297D59"/>
    <w:rsid w:val="00297E3F"/>
    <w:rsid w:val="002A166E"/>
    <w:rsid w:val="002A18E6"/>
    <w:rsid w:val="002A1A46"/>
    <w:rsid w:val="002A1E7D"/>
    <w:rsid w:val="002A2759"/>
    <w:rsid w:val="002A2C32"/>
    <w:rsid w:val="002A347F"/>
    <w:rsid w:val="002A3647"/>
    <w:rsid w:val="002A3A14"/>
    <w:rsid w:val="002A401E"/>
    <w:rsid w:val="002A4097"/>
    <w:rsid w:val="002A44BE"/>
    <w:rsid w:val="002A5CA6"/>
    <w:rsid w:val="002A604F"/>
    <w:rsid w:val="002A6426"/>
    <w:rsid w:val="002A6E12"/>
    <w:rsid w:val="002A7B87"/>
    <w:rsid w:val="002B03AF"/>
    <w:rsid w:val="002B04E9"/>
    <w:rsid w:val="002B0913"/>
    <w:rsid w:val="002B12C9"/>
    <w:rsid w:val="002B2618"/>
    <w:rsid w:val="002B2871"/>
    <w:rsid w:val="002B29C1"/>
    <w:rsid w:val="002B319A"/>
    <w:rsid w:val="002B4A9C"/>
    <w:rsid w:val="002B50CA"/>
    <w:rsid w:val="002B5BD5"/>
    <w:rsid w:val="002B6443"/>
    <w:rsid w:val="002B6C01"/>
    <w:rsid w:val="002B6C4B"/>
    <w:rsid w:val="002C091C"/>
    <w:rsid w:val="002C2055"/>
    <w:rsid w:val="002C2088"/>
    <w:rsid w:val="002C2411"/>
    <w:rsid w:val="002C2C42"/>
    <w:rsid w:val="002C2D29"/>
    <w:rsid w:val="002C3EF4"/>
    <w:rsid w:val="002C4741"/>
    <w:rsid w:val="002C5292"/>
    <w:rsid w:val="002C58DD"/>
    <w:rsid w:val="002C65DB"/>
    <w:rsid w:val="002D06A9"/>
    <w:rsid w:val="002D0E00"/>
    <w:rsid w:val="002D2313"/>
    <w:rsid w:val="002D2673"/>
    <w:rsid w:val="002D35B3"/>
    <w:rsid w:val="002D3FE6"/>
    <w:rsid w:val="002D4641"/>
    <w:rsid w:val="002D498D"/>
    <w:rsid w:val="002D5EE1"/>
    <w:rsid w:val="002D62AD"/>
    <w:rsid w:val="002D6A85"/>
    <w:rsid w:val="002D6AD8"/>
    <w:rsid w:val="002D7DE0"/>
    <w:rsid w:val="002E0076"/>
    <w:rsid w:val="002E0168"/>
    <w:rsid w:val="002E0261"/>
    <w:rsid w:val="002E2739"/>
    <w:rsid w:val="002E27A7"/>
    <w:rsid w:val="002E31FC"/>
    <w:rsid w:val="002E335A"/>
    <w:rsid w:val="002E3944"/>
    <w:rsid w:val="002E3CA7"/>
    <w:rsid w:val="002E403A"/>
    <w:rsid w:val="002E6197"/>
    <w:rsid w:val="002F068A"/>
    <w:rsid w:val="002F09DD"/>
    <w:rsid w:val="002F0E8F"/>
    <w:rsid w:val="002F15A2"/>
    <w:rsid w:val="002F17A1"/>
    <w:rsid w:val="002F17FA"/>
    <w:rsid w:val="002F1F96"/>
    <w:rsid w:val="002F29EE"/>
    <w:rsid w:val="002F33B7"/>
    <w:rsid w:val="002F35A4"/>
    <w:rsid w:val="002F386F"/>
    <w:rsid w:val="002F3C59"/>
    <w:rsid w:val="002F3F48"/>
    <w:rsid w:val="002F513F"/>
    <w:rsid w:val="002F54EC"/>
    <w:rsid w:val="002F646E"/>
    <w:rsid w:val="002F72EF"/>
    <w:rsid w:val="002F76D7"/>
    <w:rsid w:val="002F7A15"/>
    <w:rsid w:val="003014D6"/>
    <w:rsid w:val="00301518"/>
    <w:rsid w:val="00301CF1"/>
    <w:rsid w:val="00303B81"/>
    <w:rsid w:val="00303D82"/>
    <w:rsid w:val="00303D91"/>
    <w:rsid w:val="00303D9B"/>
    <w:rsid w:val="00304ED9"/>
    <w:rsid w:val="00305BCB"/>
    <w:rsid w:val="00306141"/>
    <w:rsid w:val="00306266"/>
    <w:rsid w:val="00306269"/>
    <w:rsid w:val="0030660C"/>
    <w:rsid w:val="003070C8"/>
    <w:rsid w:val="00311457"/>
    <w:rsid w:val="003114E5"/>
    <w:rsid w:val="00311D08"/>
    <w:rsid w:val="003130A1"/>
    <w:rsid w:val="003132F2"/>
    <w:rsid w:val="003144FF"/>
    <w:rsid w:val="003149B7"/>
    <w:rsid w:val="00314A4F"/>
    <w:rsid w:val="00314ACC"/>
    <w:rsid w:val="00315169"/>
    <w:rsid w:val="0031578F"/>
    <w:rsid w:val="00315BD2"/>
    <w:rsid w:val="003163C2"/>
    <w:rsid w:val="00317184"/>
    <w:rsid w:val="003206FE"/>
    <w:rsid w:val="00321660"/>
    <w:rsid w:val="00321A62"/>
    <w:rsid w:val="00324553"/>
    <w:rsid w:val="00324A11"/>
    <w:rsid w:val="00324D6A"/>
    <w:rsid w:val="00324E6F"/>
    <w:rsid w:val="003251B2"/>
    <w:rsid w:val="0032589C"/>
    <w:rsid w:val="003259FF"/>
    <w:rsid w:val="003307C4"/>
    <w:rsid w:val="00330C17"/>
    <w:rsid w:val="00331196"/>
    <w:rsid w:val="00331E52"/>
    <w:rsid w:val="003320E6"/>
    <w:rsid w:val="00332588"/>
    <w:rsid w:val="00332ABC"/>
    <w:rsid w:val="00333FF5"/>
    <w:rsid w:val="0033440B"/>
    <w:rsid w:val="003344A8"/>
    <w:rsid w:val="00334C5F"/>
    <w:rsid w:val="00334DA7"/>
    <w:rsid w:val="0033506F"/>
    <w:rsid w:val="003357F8"/>
    <w:rsid w:val="00336A92"/>
    <w:rsid w:val="00336B6C"/>
    <w:rsid w:val="00337564"/>
    <w:rsid w:val="00337AD1"/>
    <w:rsid w:val="00337BEA"/>
    <w:rsid w:val="00337F03"/>
    <w:rsid w:val="003401F4"/>
    <w:rsid w:val="00340B05"/>
    <w:rsid w:val="00341499"/>
    <w:rsid w:val="003415C4"/>
    <w:rsid w:val="00341AD0"/>
    <w:rsid w:val="00341C3B"/>
    <w:rsid w:val="00341D69"/>
    <w:rsid w:val="00342C02"/>
    <w:rsid w:val="00343265"/>
    <w:rsid w:val="0034381E"/>
    <w:rsid w:val="00343945"/>
    <w:rsid w:val="00343BF6"/>
    <w:rsid w:val="003444BC"/>
    <w:rsid w:val="00344959"/>
    <w:rsid w:val="00345873"/>
    <w:rsid w:val="00346152"/>
    <w:rsid w:val="0034661C"/>
    <w:rsid w:val="00347670"/>
    <w:rsid w:val="00350417"/>
    <w:rsid w:val="00350ACC"/>
    <w:rsid w:val="00351D32"/>
    <w:rsid w:val="00351FC9"/>
    <w:rsid w:val="00352004"/>
    <w:rsid w:val="003524D7"/>
    <w:rsid w:val="00353387"/>
    <w:rsid w:val="00353785"/>
    <w:rsid w:val="0035430E"/>
    <w:rsid w:val="00355B92"/>
    <w:rsid w:val="00356D1E"/>
    <w:rsid w:val="0035755D"/>
    <w:rsid w:val="0036093F"/>
    <w:rsid w:val="00360EB9"/>
    <w:rsid w:val="0036198D"/>
    <w:rsid w:val="003622E5"/>
    <w:rsid w:val="00362A6E"/>
    <w:rsid w:val="00362F7C"/>
    <w:rsid w:val="003632F0"/>
    <w:rsid w:val="0036356A"/>
    <w:rsid w:val="00363854"/>
    <w:rsid w:val="00364EB8"/>
    <w:rsid w:val="00365676"/>
    <w:rsid w:val="00365AB5"/>
    <w:rsid w:val="0036674D"/>
    <w:rsid w:val="003678AB"/>
    <w:rsid w:val="00370E5A"/>
    <w:rsid w:val="00372638"/>
    <w:rsid w:val="00372A61"/>
    <w:rsid w:val="00372F15"/>
    <w:rsid w:val="00372F9B"/>
    <w:rsid w:val="00373898"/>
    <w:rsid w:val="00373C39"/>
    <w:rsid w:val="0037489C"/>
    <w:rsid w:val="003748AF"/>
    <w:rsid w:val="00375345"/>
    <w:rsid w:val="00375E4D"/>
    <w:rsid w:val="00375EFC"/>
    <w:rsid w:val="00376B3C"/>
    <w:rsid w:val="00376B91"/>
    <w:rsid w:val="00377578"/>
    <w:rsid w:val="00377A4E"/>
    <w:rsid w:val="00380880"/>
    <w:rsid w:val="00381512"/>
    <w:rsid w:val="00382D31"/>
    <w:rsid w:val="00383256"/>
    <w:rsid w:val="0038395D"/>
    <w:rsid w:val="00384C3F"/>
    <w:rsid w:val="00385729"/>
    <w:rsid w:val="0038590E"/>
    <w:rsid w:val="00385EC6"/>
    <w:rsid w:val="0038613F"/>
    <w:rsid w:val="00386691"/>
    <w:rsid w:val="003866B2"/>
    <w:rsid w:val="003877D1"/>
    <w:rsid w:val="0039061D"/>
    <w:rsid w:val="00390B84"/>
    <w:rsid w:val="003910C1"/>
    <w:rsid w:val="003911A4"/>
    <w:rsid w:val="00391981"/>
    <w:rsid w:val="00393D39"/>
    <w:rsid w:val="00394795"/>
    <w:rsid w:val="003948E9"/>
    <w:rsid w:val="0039495E"/>
    <w:rsid w:val="00394B25"/>
    <w:rsid w:val="00394FBE"/>
    <w:rsid w:val="003955A2"/>
    <w:rsid w:val="00395B22"/>
    <w:rsid w:val="00396E68"/>
    <w:rsid w:val="003A01E0"/>
    <w:rsid w:val="003A0D84"/>
    <w:rsid w:val="003A1880"/>
    <w:rsid w:val="003A194F"/>
    <w:rsid w:val="003A21A7"/>
    <w:rsid w:val="003A23B7"/>
    <w:rsid w:val="003A2A13"/>
    <w:rsid w:val="003A2E54"/>
    <w:rsid w:val="003A31E3"/>
    <w:rsid w:val="003A3C54"/>
    <w:rsid w:val="003A456F"/>
    <w:rsid w:val="003A58D3"/>
    <w:rsid w:val="003A74FC"/>
    <w:rsid w:val="003A7561"/>
    <w:rsid w:val="003A7D4F"/>
    <w:rsid w:val="003B0837"/>
    <w:rsid w:val="003B0A1B"/>
    <w:rsid w:val="003B1174"/>
    <w:rsid w:val="003B14DF"/>
    <w:rsid w:val="003B16D7"/>
    <w:rsid w:val="003B18A2"/>
    <w:rsid w:val="003B1CA4"/>
    <w:rsid w:val="003B1E56"/>
    <w:rsid w:val="003B2935"/>
    <w:rsid w:val="003B2BFC"/>
    <w:rsid w:val="003B333C"/>
    <w:rsid w:val="003B3466"/>
    <w:rsid w:val="003B39FC"/>
    <w:rsid w:val="003B3C28"/>
    <w:rsid w:val="003B3F6C"/>
    <w:rsid w:val="003B5756"/>
    <w:rsid w:val="003B59A9"/>
    <w:rsid w:val="003B6172"/>
    <w:rsid w:val="003B7B0D"/>
    <w:rsid w:val="003B7B99"/>
    <w:rsid w:val="003B7E09"/>
    <w:rsid w:val="003C0075"/>
    <w:rsid w:val="003C0E1C"/>
    <w:rsid w:val="003C2309"/>
    <w:rsid w:val="003C49F8"/>
    <w:rsid w:val="003C5807"/>
    <w:rsid w:val="003C5B73"/>
    <w:rsid w:val="003C5CAA"/>
    <w:rsid w:val="003C6B20"/>
    <w:rsid w:val="003C6E91"/>
    <w:rsid w:val="003D04E0"/>
    <w:rsid w:val="003D0EC8"/>
    <w:rsid w:val="003D12BB"/>
    <w:rsid w:val="003D1A5D"/>
    <w:rsid w:val="003D29FB"/>
    <w:rsid w:val="003D52BA"/>
    <w:rsid w:val="003D551B"/>
    <w:rsid w:val="003D6F50"/>
    <w:rsid w:val="003D7586"/>
    <w:rsid w:val="003D7751"/>
    <w:rsid w:val="003D7C42"/>
    <w:rsid w:val="003E03D7"/>
    <w:rsid w:val="003E0C4D"/>
    <w:rsid w:val="003E156F"/>
    <w:rsid w:val="003E18F1"/>
    <w:rsid w:val="003E1960"/>
    <w:rsid w:val="003E1BF5"/>
    <w:rsid w:val="003E294A"/>
    <w:rsid w:val="003E3148"/>
    <w:rsid w:val="003E31F6"/>
    <w:rsid w:val="003E32B1"/>
    <w:rsid w:val="003E591B"/>
    <w:rsid w:val="003E5BDC"/>
    <w:rsid w:val="003E6249"/>
    <w:rsid w:val="003E7079"/>
    <w:rsid w:val="003E7A6C"/>
    <w:rsid w:val="003E7E51"/>
    <w:rsid w:val="003F05C5"/>
    <w:rsid w:val="003F077C"/>
    <w:rsid w:val="003F0ADB"/>
    <w:rsid w:val="003F147D"/>
    <w:rsid w:val="003F2191"/>
    <w:rsid w:val="003F2293"/>
    <w:rsid w:val="003F3851"/>
    <w:rsid w:val="003F3CFF"/>
    <w:rsid w:val="003F3D3C"/>
    <w:rsid w:val="003F3F0D"/>
    <w:rsid w:val="003F43C6"/>
    <w:rsid w:val="003F5287"/>
    <w:rsid w:val="003F5ED3"/>
    <w:rsid w:val="003F62A3"/>
    <w:rsid w:val="003F68C9"/>
    <w:rsid w:val="003F6C1E"/>
    <w:rsid w:val="003F7951"/>
    <w:rsid w:val="003F7C4E"/>
    <w:rsid w:val="004017F5"/>
    <w:rsid w:val="0040282D"/>
    <w:rsid w:val="004029AC"/>
    <w:rsid w:val="00403451"/>
    <w:rsid w:val="004041C5"/>
    <w:rsid w:val="004047F2"/>
    <w:rsid w:val="00404E76"/>
    <w:rsid w:val="004050B4"/>
    <w:rsid w:val="004058B0"/>
    <w:rsid w:val="00405AC3"/>
    <w:rsid w:val="00406996"/>
    <w:rsid w:val="00407F6E"/>
    <w:rsid w:val="00410B19"/>
    <w:rsid w:val="00411038"/>
    <w:rsid w:val="0041137B"/>
    <w:rsid w:val="00411B1A"/>
    <w:rsid w:val="00411EE4"/>
    <w:rsid w:val="004123E6"/>
    <w:rsid w:val="00412D03"/>
    <w:rsid w:val="00413068"/>
    <w:rsid w:val="004139BC"/>
    <w:rsid w:val="0041476A"/>
    <w:rsid w:val="00414DA3"/>
    <w:rsid w:val="00414DB4"/>
    <w:rsid w:val="00414FEF"/>
    <w:rsid w:val="00415B9C"/>
    <w:rsid w:val="00416727"/>
    <w:rsid w:val="00416830"/>
    <w:rsid w:val="00416BA4"/>
    <w:rsid w:val="004203A0"/>
    <w:rsid w:val="00420C07"/>
    <w:rsid w:val="0042126E"/>
    <w:rsid w:val="00422DF2"/>
    <w:rsid w:val="004234D4"/>
    <w:rsid w:val="00423896"/>
    <w:rsid w:val="00423CAA"/>
    <w:rsid w:val="00424B1D"/>
    <w:rsid w:val="004256B0"/>
    <w:rsid w:val="00426658"/>
    <w:rsid w:val="00426A59"/>
    <w:rsid w:val="00427431"/>
    <w:rsid w:val="00427B90"/>
    <w:rsid w:val="004301FE"/>
    <w:rsid w:val="00431104"/>
    <w:rsid w:val="0043260C"/>
    <w:rsid w:val="0043289F"/>
    <w:rsid w:val="00432B74"/>
    <w:rsid w:val="00432C86"/>
    <w:rsid w:val="00433EB0"/>
    <w:rsid w:val="00434183"/>
    <w:rsid w:val="0043444F"/>
    <w:rsid w:val="00434782"/>
    <w:rsid w:val="004348CC"/>
    <w:rsid w:val="00434A9F"/>
    <w:rsid w:val="00435D45"/>
    <w:rsid w:val="0043620C"/>
    <w:rsid w:val="00437E90"/>
    <w:rsid w:val="004403F7"/>
    <w:rsid w:val="00440550"/>
    <w:rsid w:val="00441215"/>
    <w:rsid w:val="0044164F"/>
    <w:rsid w:val="00441790"/>
    <w:rsid w:val="00443086"/>
    <w:rsid w:val="00443174"/>
    <w:rsid w:val="0044317A"/>
    <w:rsid w:val="00443AE8"/>
    <w:rsid w:val="00444227"/>
    <w:rsid w:val="00444239"/>
    <w:rsid w:val="0044494C"/>
    <w:rsid w:val="00444B23"/>
    <w:rsid w:val="00445410"/>
    <w:rsid w:val="00446481"/>
    <w:rsid w:val="00446546"/>
    <w:rsid w:val="00447371"/>
    <w:rsid w:val="0045035C"/>
    <w:rsid w:val="00450684"/>
    <w:rsid w:val="0045080E"/>
    <w:rsid w:val="0045138F"/>
    <w:rsid w:val="0045281C"/>
    <w:rsid w:val="00452E81"/>
    <w:rsid w:val="00453F52"/>
    <w:rsid w:val="004543C6"/>
    <w:rsid w:val="00454539"/>
    <w:rsid w:val="00456182"/>
    <w:rsid w:val="00456563"/>
    <w:rsid w:val="00456B37"/>
    <w:rsid w:val="00456DD7"/>
    <w:rsid w:val="0045739A"/>
    <w:rsid w:val="00457A0C"/>
    <w:rsid w:val="00460009"/>
    <w:rsid w:val="00460178"/>
    <w:rsid w:val="0046051D"/>
    <w:rsid w:val="004613E3"/>
    <w:rsid w:val="004614AC"/>
    <w:rsid w:val="004623F1"/>
    <w:rsid w:val="004646E9"/>
    <w:rsid w:val="00465483"/>
    <w:rsid w:val="0046570A"/>
    <w:rsid w:val="004665AD"/>
    <w:rsid w:val="004668AF"/>
    <w:rsid w:val="004677FD"/>
    <w:rsid w:val="00470326"/>
    <w:rsid w:val="00470CAD"/>
    <w:rsid w:val="0047284B"/>
    <w:rsid w:val="00473325"/>
    <w:rsid w:val="0047346A"/>
    <w:rsid w:val="004741E5"/>
    <w:rsid w:val="0047441C"/>
    <w:rsid w:val="0047456B"/>
    <w:rsid w:val="0047528B"/>
    <w:rsid w:val="0047572A"/>
    <w:rsid w:val="00475D3B"/>
    <w:rsid w:val="00476DD5"/>
    <w:rsid w:val="00477503"/>
    <w:rsid w:val="004778DD"/>
    <w:rsid w:val="00480660"/>
    <w:rsid w:val="004808B2"/>
    <w:rsid w:val="0048098D"/>
    <w:rsid w:val="00481BD8"/>
    <w:rsid w:val="004828C8"/>
    <w:rsid w:val="00482D53"/>
    <w:rsid w:val="004830C7"/>
    <w:rsid w:val="0048375E"/>
    <w:rsid w:val="00483949"/>
    <w:rsid w:val="00483CD5"/>
    <w:rsid w:val="004845AF"/>
    <w:rsid w:val="00484DCD"/>
    <w:rsid w:val="004866AC"/>
    <w:rsid w:val="00486D78"/>
    <w:rsid w:val="00487A20"/>
    <w:rsid w:val="00487B12"/>
    <w:rsid w:val="004902FC"/>
    <w:rsid w:val="00490EB5"/>
    <w:rsid w:val="00491315"/>
    <w:rsid w:val="00491816"/>
    <w:rsid w:val="004926C5"/>
    <w:rsid w:val="00492FAC"/>
    <w:rsid w:val="00493376"/>
    <w:rsid w:val="00493909"/>
    <w:rsid w:val="00494B38"/>
    <w:rsid w:val="00494D13"/>
    <w:rsid w:val="00497115"/>
    <w:rsid w:val="0049748B"/>
    <w:rsid w:val="00497513"/>
    <w:rsid w:val="00497869"/>
    <w:rsid w:val="004A02CA"/>
    <w:rsid w:val="004A07E5"/>
    <w:rsid w:val="004A0956"/>
    <w:rsid w:val="004A0EBC"/>
    <w:rsid w:val="004A1D62"/>
    <w:rsid w:val="004A24C6"/>
    <w:rsid w:val="004A256A"/>
    <w:rsid w:val="004A2DE3"/>
    <w:rsid w:val="004A3054"/>
    <w:rsid w:val="004A308E"/>
    <w:rsid w:val="004A3B41"/>
    <w:rsid w:val="004A3B66"/>
    <w:rsid w:val="004A52E2"/>
    <w:rsid w:val="004A5528"/>
    <w:rsid w:val="004A5A4D"/>
    <w:rsid w:val="004A5B3C"/>
    <w:rsid w:val="004A5E66"/>
    <w:rsid w:val="004A61DC"/>
    <w:rsid w:val="004A7C31"/>
    <w:rsid w:val="004B029A"/>
    <w:rsid w:val="004B18F7"/>
    <w:rsid w:val="004B1A7E"/>
    <w:rsid w:val="004B1AEE"/>
    <w:rsid w:val="004B1C12"/>
    <w:rsid w:val="004B31EE"/>
    <w:rsid w:val="004B38F5"/>
    <w:rsid w:val="004B5367"/>
    <w:rsid w:val="004B57D2"/>
    <w:rsid w:val="004B5808"/>
    <w:rsid w:val="004B5EB7"/>
    <w:rsid w:val="004B64E8"/>
    <w:rsid w:val="004B6938"/>
    <w:rsid w:val="004B6AA3"/>
    <w:rsid w:val="004B724D"/>
    <w:rsid w:val="004B7C17"/>
    <w:rsid w:val="004B7DC6"/>
    <w:rsid w:val="004C23D4"/>
    <w:rsid w:val="004C27EA"/>
    <w:rsid w:val="004C2E38"/>
    <w:rsid w:val="004C3465"/>
    <w:rsid w:val="004C351E"/>
    <w:rsid w:val="004C3947"/>
    <w:rsid w:val="004C4B62"/>
    <w:rsid w:val="004C5457"/>
    <w:rsid w:val="004C5875"/>
    <w:rsid w:val="004C6064"/>
    <w:rsid w:val="004C7AFE"/>
    <w:rsid w:val="004D03E1"/>
    <w:rsid w:val="004D2938"/>
    <w:rsid w:val="004D3DFC"/>
    <w:rsid w:val="004D4458"/>
    <w:rsid w:val="004D49AC"/>
    <w:rsid w:val="004D4D0E"/>
    <w:rsid w:val="004D4EFB"/>
    <w:rsid w:val="004D55D4"/>
    <w:rsid w:val="004D57B5"/>
    <w:rsid w:val="004D5AD9"/>
    <w:rsid w:val="004D5BAA"/>
    <w:rsid w:val="004D6695"/>
    <w:rsid w:val="004D69E2"/>
    <w:rsid w:val="004D7590"/>
    <w:rsid w:val="004D7730"/>
    <w:rsid w:val="004E0CC8"/>
    <w:rsid w:val="004E1236"/>
    <w:rsid w:val="004E18C9"/>
    <w:rsid w:val="004E2013"/>
    <w:rsid w:val="004E42E1"/>
    <w:rsid w:val="004E4C5C"/>
    <w:rsid w:val="004E4D1C"/>
    <w:rsid w:val="004E5D67"/>
    <w:rsid w:val="004E6062"/>
    <w:rsid w:val="004E645E"/>
    <w:rsid w:val="004E65E2"/>
    <w:rsid w:val="004E6896"/>
    <w:rsid w:val="004E6BB0"/>
    <w:rsid w:val="004E7D13"/>
    <w:rsid w:val="004F2952"/>
    <w:rsid w:val="004F3050"/>
    <w:rsid w:val="004F33A0"/>
    <w:rsid w:val="004F3CC2"/>
    <w:rsid w:val="004F4126"/>
    <w:rsid w:val="004F429D"/>
    <w:rsid w:val="004F42ED"/>
    <w:rsid w:val="004F48E8"/>
    <w:rsid w:val="004F4B1C"/>
    <w:rsid w:val="004F4FD4"/>
    <w:rsid w:val="004F529F"/>
    <w:rsid w:val="004F5A12"/>
    <w:rsid w:val="004F6567"/>
    <w:rsid w:val="004F6A1D"/>
    <w:rsid w:val="004F6BA7"/>
    <w:rsid w:val="004F7562"/>
    <w:rsid w:val="004F7FB7"/>
    <w:rsid w:val="00501138"/>
    <w:rsid w:val="00501AAB"/>
    <w:rsid w:val="00501E19"/>
    <w:rsid w:val="0050239C"/>
    <w:rsid w:val="005023F5"/>
    <w:rsid w:val="00502774"/>
    <w:rsid w:val="00502EF2"/>
    <w:rsid w:val="00502F50"/>
    <w:rsid w:val="00503013"/>
    <w:rsid w:val="00503A4D"/>
    <w:rsid w:val="00504AF9"/>
    <w:rsid w:val="00504EAA"/>
    <w:rsid w:val="0050568E"/>
    <w:rsid w:val="00505C3F"/>
    <w:rsid w:val="00505D0B"/>
    <w:rsid w:val="00505D13"/>
    <w:rsid w:val="00505F0E"/>
    <w:rsid w:val="005064F0"/>
    <w:rsid w:val="00506EB8"/>
    <w:rsid w:val="00506F37"/>
    <w:rsid w:val="00510929"/>
    <w:rsid w:val="00510B9A"/>
    <w:rsid w:val="005112AC"/>
    <w:rsid w:val="0051146A"/>
    <w:rsid w:val="005141C5"/>
    <w:rsid w:val="005147C9"/>
    <w:rsid w:val="00516795"/>
    <w:rsid w:val="00517165"/>
    <w:rsid w:val="005173CE"/>
    <w:rsid w:val="00517EDE"/>
    <w:rsid w:val="0052071E"/>
    <w:rsid w:val="00520B05"/>
    <w:rsid w:val="00520F98"/>
    <w:rsid w:val="0052121D"/>
    <w:rsid w:val="00521873"/>
    <w:rsid w:val="00521AC1"/>
    <w:rsid w:val="00522269"/>
    <w:rsid w:val="0052267C"/>
    <w:rsid w:val="00522F75"/>
    <w:rsid w:val="00522F85"/>
    <w:rsid w:val="005231C0"/>
    <w:rsid w:val="0052335E"/>
    <w:rsid w:val="0052431A"/>
    <w:rsid w:val="00524BE8"/>
    <w:rsid w:val="00524E57"/>
    <w:rsid w:val="00525A0B"/>
    <w:rsid w:val="005264F3"/>
    <w:rsid w:val="0052738E"/>
    <w:rsid w:val="00527755"/>
    <w:rsid w:val="00527C50"/>
    <w:rsid w:val="00530631"/>
    <w:rsid w:val="00530EAF"/>
    <w:rsid w:val="005311DB"/>
    <w:rsid w:val="005318BA"/>
    <w:rsid w:val="00531F36"/>
    <w:rsid w:val="0053247B"/>
    <w:rsid w:val="00533EB3"/>
    <w:rsid w:val="00534289"/>
    <w:rsid w:val="00534491"/>
    <w:rsid w:val="00534CC7"/>
    <w:rsid w:val="00534D9B"/>
    <w:rsid w:val="00534E0E"/>
    <w:rsid w:val="005359E5"/>
    <w:rsid w:val="00535D6C"/>
    <w:rsid w:val="00535E9E"/>
    <w:rsid w:val="00535F5F"/>
    <w:rsid w:val="005365EB"/>
    <w:rsid w:val="00536EE1"/>
    <w:rsid w:val="0053779F"/>
    <w:rsid w:val="00540A94"/>
    <w:rsid w:val="00540D2C"/>
    <w:rsid w:val="00540F3A"/>
    <w:rsid w:val="0054148F"/>
    <w:rsid w:val="005418A9"/>
    <w:rsid w:val="00541E70"/>
    <w:rsid w:val="00541FD1"/>
    <w:rsid w:val="00542163"/>
    <w:rsid w:val="005425E4"/>
    <w:rsid w:val="0054260E"/>
    <w:rsid w:val="005427FD"/>
    <w:rsid w:val="0054320D"/>
    <w:rsid w:val="00543359"/>
    <w:rsid w:val="00543D62"/>
    <w:rsid w:val="005444A9"/>
    <w:rsid w:val="00544E34"/>
    <w:rsid w:val="0054508A"/>
    <w:rsid w:val="0054523F"/>
    <w:rsid w:val="0054525D"/>
    <w:rsid w:val="005458F5"/>
    <w:rsid w:val="00545A24"/>
    <w:rsid w:val="00545D71"/>
    <w:rsid w:val="00545DAB"/>
    <w:rsid w:val="00546380"/>
    <w:rsid w:val="00546407"/>
    <w:rsid w:val="005464AE"/>
    <w:rsid w:val="005465AE"/>
    <w:rsid w:val="00546986"/>
    <w:rsid w:val="00547052"/>
    <w:rsid w:val="00547A5C"/>
    <w:rsid w:val="00547BE3"/>
    <w:rsid w:val="00547E92"/>
    <w:rsid w:val="00550694"/>
    <w:rsid w:val="00550B24"/>
    <w:rsid w:val="00550F6F"/>
    <w:rsid w:val="00551B89"/>
    <w:rsid w:val="00551E02"/>
    <w:rsid w:val="00551EFD"/>
    <w:rsid w:val="00552138"/>
    <w:rsid w:val="00552962"/>
    <w:rsid w:val="00552B35"/>
    <w:rsid w:val="005535DF"/>
    <w:rsid w:val="0055394A"/>
    <w:rsid w:val="00553976"/>
    <w:rsid w:val="00553D01"/>
    <w:rsid w:val="0055444C"/>
    <w:rsid w:val="005544EC"/>
    <w:rsid w:val="00554666"/>
    <w:rsid w:val="00554F4C"/>
    <w:rsid w:val="00554F83"/>
    <w:rsid w:val="0055585F"/>
    <w:rsid w:val="00555CB5"/>
    <w:rsid w:val="00555CCC"/>
    <w:rsid w:val="005563A4"/>
    <w:rsid w:val="00556D47"/>
    <w:rsid w:val="00556E90"/>
    <w:rsid w:val="00556FBF"/>
    <w:rsid w:val="00557C83"/>
    <w:rsid w:val="00557DDC"/>
    <w:rsid w:val="0056048B"/>
    <w:rsid w:val="0056054F"/>
    <w:rsid w:val="005605CD"/>
    <w:rsid w:val="00560656"/>
    <w:rsid w:val="00560D94"/>
    <w:rsid w:val="005610D7"/>
    <w:rsid w:val="0056236A"/>
    <w:rsid w:val="00564A9A"/>
    <w:rsid w:val="00564AC3"/>
    <w:rsid w:val="00565390"/>
    <w:rsid w:val="005665CB"/>
    <w:rsid w:val="0056687B"/>
    <w:rsid w:val="00566D4E"/>
    <w:rsid w:val="005672E9"/>
    <w:rsid w:val="00570B09"/>
    <w:rsid w:val="00570FFE"/>
    <w:rsid w:val="005710AE"/>
    <w:rsid w:val="00571A8F"/>
    <w:rsid w:val="005726B3"/>
    <w:rsid w:val="005729BA"/>
    <w:rsid w:val="0057325E"/>
    <w:rsid w:val="00573991"/>
    <w:rsid w:val="005740FB"/>
    <w:rsid w:val="00574CF4"/>
    <w:rsid w:val="00574DEF"/>
    <w:rsid w:val="00575F76"/>
    <w:rsid w:val="00576BE4"/>
    <w:rsid w:val="00576CD7"/>
    <w:rsid w:val="00577B22"/>
    <w:rsid w:val="00580FD6"/>
    <w:rsid w:val="005818CF"/>
    <w:rsid w:val="00582554"/>
    <w:rsid w:val="005827D8"/>
    <w:rsid w:val="0058296A"/>
    <w:rsid w:val="00582FEF"/>
    <w:rsid w:val="0058317F"/>
    <w:rsid w:val="00583287"/>
    <w:rsid w:val="00583781"/>
    <w:rsid w:val="00583832"/>
    <w:rsid w:val="00583D6C"/>
    <w:rsid w:val="005849A1"/>
    <w:rsid w:val="00585607"/>
    <w:rsid w:val="005868E8"/>
    <w:rsid w:val="00587121"/>
    <w:rsid w:val="0058728D"/>
    <w:rsid w:val="00590C1B"/>
    <w:rsid w:val="00591213"/>
    <w:rsid w:val="00591248"/>
    <w:rsid w:val="00591EEA"/>
    <w:rsid w:val="005932D4"/>
    <w:rsid w:val="0059382D"/>
    <w:rsid w:val="00593A1F"/>
    <w:rsid w:val="00593CAF"/>
    <w:rsid w:val="00594A3B"/>
    <w:rsid w:val="00595664"/>
    <w:rsid w:val="00595F91"/>
    <w:rsid w:val="0059629D"/>
    <w:rsid w:val="00597460"/>
    <w:rsid w:val="005975EE"/>
    <w:rsid w:val="005976B8"/>
    <w:rsid w:val="00597C66"/>
    <w:rsid w:val="00597CBB"/>
    <w:rsid w:val="005A03AC"/>
    <w:rsid w:val="005A0A8A"/>
    <w:rsid w:val="005A0C76"/>
    <w:rsid w:val="005A0E88"/>
    <w:rsid w:val="005A15CA"/>
    <w:rsid w:val="005A1807"/>
    <w:rsid w:val="005A1BD4"/>
    <w:rsid w:val="005A1C84"/>
    <w:rsid w:val="005A1D07"/>
    <w:rsid w:val="005A225D"/>
    <w:rsid w:val="005A2C24"/>
    <w:rsid w:val="005A2D07"/>
    <w:rsid w:val="005A2D40"/>
    <w:rsid w:val="005A2D9E"/>
    <w:rsid w:val="005A39BE"/>
    <w:rsid w:val="005A55B7"/>
    <w:rsid w:val="005A5A13"/>
    <w:rsid w:val="005A5C34"/>
    <w:rsid w:val="005A6874"/>
    <w:rsid w:val="005A698D"/>
    <w:rsid w:val="005A6C52"/>
    <w:rsid w:val="005A6EA6"/>
    <w:rsid w:val="005A7151"/>
    <w:rsid w:val="005A7892"/>
    <w:rsid w:val="005B0822"/>
    <w:rsid w:val="005B0857"/>
    <w:rsid w:val="005B0F26"/>
    <w:rsid w:val="005B1453"/>
    <w:rsid w:val="005B157C"/>
    <w:rsid w:val="005B1A72"/>
    <w:rsid w:val="005B1AFF"/>
    <w:rsid w:val="005B202D"/>
    <w:rsid w:val="005B26D8"/>
    <w:rsid w:val="005B2DD6"/>
    <w:rsid w:val="005B2F6B"/>
    <w:rsid w:val="005B424F"/>
    <w:rsid w:val="005B4F27"/>
    <w:rsid w:val="005B5A9C"/>
    <w:rsid w:val="005B6C03"/>
    <w:rsid w:val="005B6EE3"/>
    <w:rsid w:val="005B6F72"/>
    <w:rsid w:val="005B760D"/>
    <w:rsid w:val="005C17B6"/>
    <w:rsid w:val="005C30AE"/>
    <w:rsid w:val="005C348A"/>
    <w:rsid w:val="005C3DFB"/>
    <w:rsid w:val="005C44A9"/>
    <w:rsid w:val="005C4B9D"/>
    <w:rsid w:val="005C4DBE"/>
    <w:rsid w:val="005C53F1"/>
    <w:rsid w:val="005C70E1"/>
    <w:rsid w:val="005D0261"/>
    <w:rsid w:val="005D03C6"/>
    <w:rsid w:val="005D2628"/>
    <w:rsid w:val="005D303F"/>
    <w:rsid w:val="005D347E"/>
    <w:rsid w:val="005D3625"/>
    <w:rsid w:val="005D3C17"/>
    <w:rsid w:val="005D4B0E"/>
    <w:rsid w:val="005D4B9B"/>
    <w:rsid w:val="005D5947"/>
    <w:rsid w:val="005D62CC"/>
    <w:rsid w:val="005D6A73"/>
    <w:rsid w:val="005D79C2"/>
    <w:rsid w:val="005D7AC0"/>
    <w:rsid w:val="005D7DAD"/>
    <w:rsid w:val="005E0184"/>
    <w:rsid w:val="005E01B5"/>
    <w:rsid w:val="005E0FFB"/>
    <w:rsid w:val="005E119E"/>
    <w:rsid w:val="005E13C4"/>
    <w:rsid w:val="005E1B5D"/>
    <w:rsid w:val="005E1E18"/>
    <w:rsid w:val="005E20C8"/>
    <w:rsid w:val="005E262C"/>
    <w:rsid w:val="005E3161"/>
    <w:rsid w:val="005E3203"/>
    <w:rsid w:val="005E36B9"/>
    <w:rsid w:val="005E39B1"/>
    <w:rsid w:val="005E3AD2"/>
    <w:rsid w:val="005E3EFB"/>
    <w:rsid w:val="005E4E94"/>
    <w:rsid w:val="005E4F48"/>
    <w:rsid w:val="005E5696"/>
    <w:rsid w:val="005E5754"/>
    <w:rsid w:val="005E5941"/>
    <w:rsid w:val="005E6602"/>
    <w:rsid w:val="005E72B8"/>
    <w:rsid w:val="005F0C19"/>
    <w:rsid w:val="005F1A4F"/>
    <w:rsid w:val="005F1D52"/>
    <w:rsid w:val="005F35C1"/>
    <w:rsid w:val="005F4254"/>
    <w:rsid w:val="005F585B"/>
    <w:rsid w:val="005F5B3A"/>
    <w:rsid w:val="005F6420"/>
    <w:rsid w:val="005F6EC3"/>
    <w:rsid w:val="005F7BF7"/>
    <w:rsid w:val="005F7FCA"/>
    <w:rsid w:val="00600BCD"/>
    <w:rsid w:val="00601137"/>
    <w:rsid w:val="006019E1"/>
    <w:rsid w:val="00602045"/>
    <w:rsid w:val="00602521"/>
    <w:rsid w:val="0060296C"/>
    <w:rsid w:val="00603118"/>
    <w:rsid w:val="00603724"/>
    <w:rsid w:val="00603919"/>
    <w:rsid w:val="006047F4"/>
    <w:rsid w:val="00604E0D"/>
    <w:rsid w:val="006050AF"/>
    <w:rsid w:val="00605C82"/>
    <w:rsid w:val="00606401"/>
    <w:rsid w:val="00606EF7"/>
    <w:rsid w:val="00607227"/>
    <w:rsid w:val="006074D9"/>
    <w:rsid w:val="006103E3"/>
    <w:rsid w:val="00610D8B"/>
    <w:rsid w:val="00610D92"/>
    <w:rsid w:val="00612166"/>
    <w:rsid w:val="00612734"/>
    <w:rsid w:val="00612EE7"/>
    <w:rsid w:val="00613157"/>
    <w:rsid w:val="00613C38"/>
    <w:rsid w:val="00614435"/>
    <w:rsid w:val="006169F4"/>
    <w:rsid w:val="00616B88"/>
    <w:rsid w:val="006173F8"/>
    <w:rsid w:val="00617B41"/>
    <w:rsid w:val="0062136F"/>
    <w:rsid w:val="0062251E"/>
    <w:rsid w:val="006228E6"/>
    <w:rsid w:val="00623486"/>
    <w:rsid w:val="006240C1"/>
    <w:rsid w:val="00624641"/>
    <w:rsid w:val="00625916"/>
    <w:rsid w:val="00625CEC"/>
    <w:rsid w:val="0062636F"/>
    <w:rsid w:val="00626773"/>
    <w:rsid w:val="00626E59"/>
    <w:rsid w:val="0062739A"/>
    <w:rsid w:val="00627AC0"/>
    <w:rsid w:val="00627AEF"/>
    <w:rsid w:val="00630E94"/>
    <w:rsid w:val="00631155"/>
    <w:rsid w:val="0063115C"/>
    <w:rsid w:val="006311BC"/>
    <w:rsid w:val="006312F6"/>
    <w:rsid w:val="00631F3F"/>
    <w:rsid w:val="00632528"/>
    <w:rsid w:val="00632936"/>
    <w:rsid w:val="00632B85"/>
    <w:rsid w:val="00632FF4"/>
    <w:rsid w:val="00633003"/>
    <w:rsid w:val="00633BC3"/>
    <w:rsid w:val="00635073"/>
    <w:rsid w:val="00635D46"/>
    <w:rsid w:val="00636A11"/>
    <w:rsid w:val="00637348"/>
    <w:rsid w:val="006404A8"/>
    <w:rsid w:val="0064122B"/>
    <w:rsid w:val="00641235"/>
    <w:rsid w:val="0064211D"/>
    <w:rsid w:val="00642A80"/>
    <w:rsid w:val="006434F9"/>
    <w:rsid w:val="00643EED"/>
    <w:rsid w:val="006443A1"/>
    <w:rsid w:val="006444A7"/>
    <w:rsid w:val="00645E43"/>
    <w:rsid w:val="00645F08"/>
    <w:rsid w:val="00646492"/>
    <w:rsid w:val="00646B12"/>
    <w:rsid w:val="0064748A"/>
    <w:rsid w:val="0064788A"/>
    <w:rsid w:val="00647A9D"/>
    <w:rsid w:val="00647D42"/>
    <w:rsid w:val="00651543"/>
    <w:rsid w:val="00651B5F"/>
    <w:rsid w:val="00651F74"/>
    <w:rsid w:val="00652470"/>
    <w:rsid w:val="006524C6"/>
    <w:rsid w:val="00652D4C"/>
    <w:rsid w:val="00652DA2"/>
    <w:rsid w:val="00652DBB"/>
    <w:rsid w:val="00653708"/>
    <w:rsid w:val="00653A4F"/>
    <w:rsid w:val="00653CC9"/>
    <w:rsid w:val="00654256"/>
    <w:rsid w:val="006546C8"/>
    <w:rsid w:val="006549EC"/>
    <w:rsid w:val="006550B5"/>
    <w:rsid w:val="00655BC9"/>
    <w:rsid w:val="00655BCD"/>
    <w:rsid w:val="006562DC"/>
    <w:rsid w:val="00656AA0"/>
    <w:rsid w:val="00656E82"/>
    <w:rsid w:val="00660500"/>
    <w:rsid w:val="00661150"/>
    <w:rsid w:val="00661230"/>
    <w:rsid w:val="00661CDD"/>
    <w:rsid w:val="00662175"/>
    <w:rsid w:val="00662459"/>
    <w:rsid w:val="00662B53"/>
    <w:rsid w:val="00662D14"/>
    <w:rsid w:val="00662E2F"/>
    <w:rsid w:val="00663592"/>
    <w:rsid w:val="00663847"/>
    <w:rsid w:val="00663E8F"/>
    <w:rsid w:val="00663F74"/>
    <w:rsid w:val="0066438F"/>
    <w:rsid w:val="00664B54"/>
    <w:rsid w:val="006655BE"/>
    <w:rsid w:val="00665A97"/>
    <w:rsid w:val="0066723B"/>
    <w:rsid w:val="00667534"/>
    <w:rsid w:val="006700E4"/>
    <w:rsid w:val="00670281"/>
    <w:rsid w:val="0067046C"/>
    <w:rsid w:val="00670F38"/>
    <w:rsid w:val="00671794"/>
    <w:rsid w:val="00671ED8"/>
    <w:rsid w:val="00672565"/>
    <w:rsid w:val="00673826"/>
    <w:rsid w:val="00673FFC"/>
    <w:rsid w:val="0067402D"/>
    <w:rsid w:val="006740F6"/>
    <w:rsid w:val="006751F3"/>
    <w:rsid w:val="0067576E"/>
    <w:rsid w:val="006757CA"/>
    <w:rsid w:val="00675C10"/>
    <w:rsid w:val="00676312"/>
    <w:rsid w:val="0067640A"/>
    <w:rsid w:val="006765AA"/>
    <w:rsid w:val="006765B2"/>
    <w:rsid w:val="00677893"/>
    <w:rsid w:val="00677EE7"/>
    <w:rsid w:val="006808B9"/>
    <w:rsid w:val="0068267E"/>
    <w:rsid w:val="00682F81"/>
    <w:rsid w:val="006845C2"/>
    <w:rsid w:val="0068507F"/>
    <w:rsid w:val="00686D59"/>
    <w:rsid w:val="00686FE5"/>
    <w:rsid w:val="0068733B"/>
    <w:rsid w:val="00687A57"/>
    <w:rsid w:val="00687AB6"/>
    <w:rsid w:val="00687D2E"/>
    <w:rsid w:val="00690CF1"/>
    <w:rsid w:val="00691165"/>
    <w:rsid w:val="0069124C"/>
    <w:rsid w:val="00691663"/>
    <w:rsid w:val="006916D7"/>
    <w:rsid w:val="006919EC"/>
    <w:rsid w:val="00691FE9"/>
    <w:rsid w:val="0069289F"/>
    <w:rsid w:val="00693E9E"/>
    <w:rsid w:val="00693EBB"/>
    <w:rsid w:val="00694BB8"/>
    <w:rsid w:val="006950BF"/>
    <w:rsid w:val="00695277"/>
    <w:rsid w:val="0069582D"/>
    <w:rsid w:val="00695CBA"/>
    <w:rsid w:val="00696DD7"/>
    <w:rsid w:val="00697308"/>
    <w:rsid w:val="0069761F"/>
    <w:rsid w:val="006A030B"/>
    <w:rsid w:val="006A0931"/>
    <w:rsid w:val="006A1307"/>
    <w:rsid w:val="006A1D82"/>
    <w:rsid w:val="006A296C"/>
    <w:rsid w:val="006A338D"/>
    <w:rsid w:val="006A3F35"/>
    <w:rsid w:val="006A3FA5"/>
    <w:rsid w:val="006A4571"/>
    <w:rsid w:val="006A5261"/>
    <w:rsid w:val="006A561C"/>
    <w:rsid w:val="006A5630"/>
    <w:rsid w:val="006A60DF"/>
    <w:rsid w:val="006A69FD"/>
    <w:rsid w:val="006A7519"/>
    <w:rsid w:val="006A76FA"/>
    <w:rsid w:val="006B01E0"/>
    <w:rsid w:val="006B15D7"/>
    <w:rsid w:val="006B18A2"/>
    <w:rsid w:val="006B30DC"/>
    <w:rsid w:val="006B3940"/>
    <w:rsid w:val="006B4901"/>
    <w:rsid w:val="006B5087"/>
    <w:rsid w:val="006B53CD"/>
    <w:rsid w:val="006B584A"/>
    <w:rsid w:val="006B5F0A"/>
    <w:rsid w:val="006B7154"/>
    <w:rsid w:val="006B7620"/>
    <w:rsid w:val="006C0941"/>
    <w:rsid w:val="006C0B1A"/>
    <w:rsid w:val="006C25E3"/>
    <w:rsid w:val="006C2BCE"/>
    <w:rsid w:val="006C2F61"/>
    <w:rsid w:val="006C3517"/>
    <w:rsid w:val="006C3B05"/>
    <w:rsid w:val="006C454F"/>
    <w:rsid w:val="006C52E3"/>
    <w:rsid w:val="006C60C7"/>
    <w:rsid w:val="006C6585"/>
    <w:rsid w:val="006C686D"/>
    <w:rsid w:val="006C6D00"/>
    <w:rsid w:val="006C72D4"/>
    <w:rsid w:val="006C7616"/>
    <w:rsid w:val="006D04DA"/>
    <w:rsid w:val="006D053D"/>
    <w:rsid w:val="006D1035"/>
    <w:rsid w:val="006D10DB"/>
    <w:rsid w:val="006D1AC6"/>
    <w:rsid w:val="006D1FA0"/>
    <w:rsid w:val="006D2C49"/>
    <w:rsid w:val="006D2CE3"/>
    <w:rsid w:val="006D2D77"/>
    <w:rsid w:val="006D2F80"/>
    <w:rsid w:val="006D3619"/>
    <w:rsid w:val="006D45AD"/>
    <w:rsid w:val="006D4FA5"/>
    <w:rsid w:val="006D64E0"/>
    <w:rsid w:val="006D65C9"/>
    <w:rsid w:val="006D6633"/>
    <w:rsid w:val="006D6E03"/>
    <w:rsid w:val="006D7329"/>
    <w:rsid w:val="006D7854"/>
    <w:rsid w:val="006D79EE"/>
    <w:rsid w:val="006D7EF9"/>
    <w:rsid w:val="006D7F81"/>
    <w:rsid w:val="006E06B6"/>
    <w:rsid w:val="006E0967"/>
    <w:rsid w:val="006E13BC"/>
    <w:rsid w:val="006E16F1"/>
    <w:rsid w:val="006E1A70"/>
    <w:rsid w:val="006E239B"/>
    <w:rsid w:val="006E282D"/>
    <w:rsid w:val="006E339E"/>
    <w:rsid w:val="006E346B"/>
    <w:rsid w:val="006E35ED"/>
    <w:rsid w:val="006E3646"/>
    <w:rsid w:val="006E4015"/>
    <w:rsid w:val="006E41F8"/>
    <w:rsid w:val="006E5492"/>
    <w:rsid w:val="006E57B4"/>
    <w:rsid w:val="006E59B6"/>
    <w:rsid w:val="006E6023"/>
    <w:rsid w:val="006E7278"/>
    <w:rsid w:val="006E7C82"/>
    <w:rsid w:val="006E7F13"/>
    <w:rsid w:val="006F00EF"/>
    <w:rsid w:val="006F0825"/>
    <w:rsid w:val="006F0FBD"/>
    <w:rsid w:val="006F1EAA"/>
    <w:rsid w:val="006F2581"/>
    <w:rsid w:val="006F2E79"/>
    <w:rsid w:val="006F343E"/>
    <w:rsid w:val="006F355D"/>
    <w:rsid w:val="006F4DBE"/>
    <w:rsid w:val="006F52FF"/>
    <w:rsid w:val="006F5B57"/>
    <w:rsid w:val="006F6074"/>
    <w:rsid w:val="007005CC"/>
    <w:rsid w:val="00700FED"/>
    <w:rsid w:val="007011AF"/>
    <w:rsid w:val="0070141C"/>
    <w:rsid w:val="00701A76"/>
    <w:rsid w:val="00701B37"/>
    <w:rsid w:val="00701C1B"/>
    <w:rsid w:val="007024D6"/>
    <w:rsid w:val="00702573"/>
    <w:rsid w:val="00702CC7"/>
    <w:rsid w:val="00702D9D"/>
    <w:rsid w:val="00703808"/>
    <w:rsid w:val="007045D6"/>
    <w:rsid w:val="007050BD"/>
    <w:rsid w:val="0070563D"/>
    <w:rsid w:val="00706E06"/>
    <w:rsid w:val="0070752F"/>
    <w:rsid w:val="0071068E"/>
    <w:rsid w:val="0071085F"/>
    <w:rsid w:val="00710C96"/>
    <w:rsid w:val="00711365"/>
    <w:rsid w:val="0071195B"/>
    <w:rsid w:val="00711CE4"/>
    <w:rsid w:val="00711FD5"/>
    <w:rsid w:val="00712FBD"/>
    <w:rsid w:val="00713187"/>
    <w:rsid w:val="007137F9"/>
    <w:rsid w:val="00714A32"/>
    <w:rsid w:val="007160B4"/>
    <w:rsid w:val="00716ACD"/>
    <w:rsid w:val="00717E50"/>
    <w:rsid w:val="0072072A"/>
    <w:rsid w:val="007207DF"/>
    <w:rsid w:val="00720871"/>
    <w:rsid w:val="0072129D"/>
    <w:rsid w:val="00721E43"/>
    <w:rsid w:val="00721ECB"/>
    <w:rsid w:val="0072273E"/>
    <w:rsid w:val="00722A15"/>
    <w:rsid w:val="00722D1C"/>
    <w:rsid w:val="00724666"/>
    <w:rsid w:val="0072475F"/>
    <w:rsid w:val="00724C95"/>
    <w:rsid w:val="00724D80"/>
    <w:rsid w:val="00726210"/>
    <w:rsid w:val="00726830"/>
    <w:rsid w:val="0073040B"/>
    <w:rsid w:val="00731888"/>
    <w:rsid w:val="00731A2F"/>
    <w:rsid w:val="00731BEB"/>
    <w:rsid w:val="00731E96"/>
    <w:rsid w:val="00732B1C"/>
    <w:rsid w:val="00732DAE"/>
    <w:rsid w:val="007330BC"/>
    <w:rsid w:val="00734213"/>
    <w:rsid w:val="00734687"/>
    <w:rsid w:val="00736402"/>
    <w:rsid w:val="00736C37"/>
    <w:rsid w:val="0073798E"/>
    <w:rsid w:val="007402EF"/>
    <w:rsid w:val="007406D6"/>
    <w:rsid w:val="00740E40"/>
    <w:rsid w:val="007415EE"/>
    <w:rsid w:val="00741B39"/>
    <w:rsid w:val="00741B4D"/>
    <w:rsid w:val="00742A26"/>
    <w:rsid w:val="00742AA4"/>
    <w:rsid w:val="00743E98"/>
    <w:rsid w:val="007447ED"/>
    <w:rsid w:val="00745329"/>
    <w:rsid w:val="00745370"/>
    <w:rsid w:val="00746456"/>
    <w:rsid w:val="00746526"/>
    <w:rsid w:val="00746733"/>
    <w:rsid w:val="00746D15"/>
    <w:rsid w:val="0074708B"/>
    <w:rsid w:val="007475A4"/>
    <w:rsid w:val="00747EA4"/>
    <w:rsid w:val="00750DDF"/>
    <w:rsid w:val="00750F7F"/>
    <w:rsid w:val="00751003"/>
    <w:rsid w:val="007524A0"/>
    <w:rsid w:val="00752674"/>
    <w:rsid w:val="00752719"/>
    <w:rsid w:val="007534AA"/>
    <w:rsid w:val="00754836"/>
    <w:rsid w:val="00754908"/>
    <w:rsid w:val="00754C2D"/>
    <w:rsid w:val="00754E21"/>
    <w:rsid w:val="007565DA"/>
    <w:rsid w:val="00756630"/>
    <w:rsid w:val="00756BFB"/>
    <w:rsid w:val="007570D0"/>
    <w:rsid w:val="007578CB"/>
    <w:rsid w:val="00757AAF"/>
    <w:rsid w:val="007607D8"/>
    <w:rsid w:val="007608DF"/>
    <w:rsid w:val="0076195A"/>
    <w:rsid w:val="00761DB8"/>
    <w:rsid w:val="0076288E"/>
    <w:rsid w:val="00762E6E"/>
    <w:rsid w:val="00762F9D"/>
    <w:rsid w:val="007630B8"/>
    <w:rsid w:val="0076368E"/>
    <w:rsid w:val="00763C1A"/>
    <w:rsid w:val="00763FA8"/>
    <w:rsid w:val="00765C37"/>
    <w:rsid w:val="00765DDE"/>
    <w:rsid w:val="00766088"/>
    <w:rsid w:val="00766633"/>
    <w:rsid w:val="00766AD4"/>
    <w:rsid w:val="00767242"/>
    <w:rsid w:val="007674D9"/>
    <w:rsid w:val="00770807"/>
    <w:rsid w:val="00770FA6"/>
    <w:rsid w:val="00771301"/>
    <w:rsid w:val="00771AA1"/>
    <w:rsid w:val="00771FCC"/>
    <w:rsid w:val="007724DF"/>
    <w:rsid w:val="00772923"/>
    <w:rsid w:val="0077354A"/>
    <w:rsid w:val="00773F5A"/>
    <w:rsid w:val="007741FE"/>
    <w:rsid w:val="007744CA"/>
    <w:rsid w:val="00774E49"/>
    <w:rsid w:val="007753A0"/>
    <w:rsid w:val="007767A7"/>
    <w:rsid w:val="00776B5A"/>
    <w:rsid w:val="00776BD2"/>
    <w:rsid w:val="00777FDA"/>
    <w:rsid w:val="00780048"/>
    <w:rsid w:val="00780AE5"/>
    <w:rsid w:val="007819E5"/>
    <w:rsid w:val="00781BC2"/>
    <w:rsid w:val="00781D46"/>
    <w:rsid w:val="007826D6"/>
    <w:rsid w:val="007829E2"/>
    <w:rsid w:val="00784905"/>
    <w:rsid w:val="00784B24"/>
    <w:rsid w:val="00784D1B"/>
    <w:rsid w:val="007854CF"/>
    <w:rsid w:val="00785503"/>
    <w:rsid w:val="007858F1"/>
    <w:rsid w:val="00785F2A"/>
    <w:rsid w:val="00786494"/>
    <w:rsid w:val="00786A05"/>
    <w:rsid w:val="007872C4"/>
    <w:rsid w:val="007875F0"/>
    <w:rsid w:val="00787776"/>
    <w:rsid w:val="00787A49"/>
    <w:rsid w:val="00787BC9"/>
    <w:rsid w:val="007902ED"/>
    <w:rsid w:val="00790804"/>
    <w:rsid w:val="00791313"/>
    <w:rsid w:val="0079190E"/>
    <w:rsid w:val="007920A2"/>
    <w:rsid w:val="00792A21"/>
    <w:rsid w:val="00792CD2"/>
    <w:rsid w:val="00793BEF"/>
    <w:rsid w:val="00793C63"/>
    <w:rsid w:val="007943B1"/>
    <w:rsid w:val="00794B13"/>
    <w:rsid w:val="00795598"/>
    <w:rsid w:val="00795DB0"/>
    <w:rsid w:val="007964CD"/>
    <w:rsid w:val="00796E7C"/>
    <w:rsid w:val="007A085B"/>
    <w:rsid w:val="007A09A6"/>
    <w:rsid w:val="007A0BD8"/>
    <w:rsid w:val="007A0F5F"/>
    <w:rsid w:val="007A125D"/>
    <w:rsid w:val="007A1C6C"/>
    <w:rsid w:val="007A20D9"/>
    <w:rsid w:val="007A23E8"/>
    <w:rsid w:val="007A41FB"/>
    <w:rsid w:val="007A45B0"/>
    <w:rsid w:val="007A4A5B"/>
    <w:rsid w:val="007A4F01"/>
    <w:rsid w:val="007A5385"/>
    <w:rsid w:val="007A5C98"/>
    <w:rsid w:val="007A6B53"/>
    <w:rsid w:val="007A7C0B"/>
    <w:rsid w:val="007B079C"/>
    <w:rsid w:val="007B10D4"/>
    <w:rsid w:val="007B1605"/>
    <w:rsid w:val="007B1886"/>
    <w:rsid w:val="007B295B"/>
    <w:rsid w:val="007B2B10"/>
    <w:rsid w:val="007B2C26"/>
    <w:rsid w:val="007B35DC"/>
    <w:rsid w:val="007B41E6"/>
    <w:rsid w:val="007B5992"/>
    <w:rsid w:val="007B606D"/>
    <w:rsid w:val="007B62B5"/>
    <w:rsid w:val="007B65C9"/>
    <w:rsid w:val="007B6E25"/>
    <w:rsid w:val="007B7E5E"/>
    <w:rsid w:val="007C101A"/>
    <w:rsid w:val="007C230A"/>
    <w:rsid w:val="007C28DE"/>
    <w:rsid w:val="007C2C0E"/>
    <w:rsid w:val="007C3476"/>
    <w:rsid w:val="007C37EE"/>
    <w:rsid w:val="007C3BD5"/>
    <w:rsid w:val="007C3E02"/>
    <w:rsid w:val="007C46A1"/>
    <w:rsid w:val="007C53A7"/>
    <w:rsid w:val="007C6749"/>
    <w:rsid w:val="007C7308"/>
    <w:rsid w:val="007C7974"/>
    <w:rsid w:val="007C7B1A"/>
    <w:rsid w:val="007D005D"/>
    <w:rsid w:val="007D014D"/>
    <w:rsid w:val="007D04A3"/>
    <w:rsid w:val="007D0893"/>
    <w:rsid w:val="007D1546"/>
    <w:rsid w:val="007D353F"/>
    <w:rsid w:val="007D3C17"/>
    <w:rsid w:val="007D3F85"/>
    <w:rsid w:val="007D53D3"/>
    <w:rsid w:val="007D64B9"/>
    <w:rsid w:val="007D6662"/>
    <w:rsid w:val="007D6750"/>
    <w:rsid w:val="007D6CAD"/>
    <w:rsid w:val="007E03A9"/>
    <w:rsid w:val="007E0830"/>
    <w:rsid w:val="007E0A78"/>
    <w:rsid w:val="007E1604"/>
    <w:rsid w:val="007E1A8B"/>
    <w:rsid w:val="007E374E"/>
    <w:rsid w:val="007E40A6"/>
    <w:rsid w:val="007E5189"/>
    <w:rsid w:val="007E56E5"/>
    <w:rsid w:val="007E6854"/>
    <w:rsid w:val="007E7731"/>
    <w:rsid w:val="007F17D9"/>
    <w:rsid w:val="007F1B2F"/>
    <w:rsid w:val="007F1DB7"/>
    <w:rsid w:val="007F1E43"/>
    <w:rsid w:val="007F2129"/>
    <w:rsid w:val="007F2180"/>
    <w:rsid w:val="007F3102"/>
    <w:rsid w:val="007F34CD"/>
    <w:rsid w:val="007F3AC8"/>
    <w:rsid w:val="007F401F"/>
    <w:rsid w:val="007F52AE"/>
    <w:rsid w:val="007F5B1F"/>
    <w:rsid w:val="007F6177"/>
    <w:rsid w:val="007F6726"/>
    <w:rsid w:val="007F6FA6"/>
    <w:rsid w:val="00800769"/>
    <w:rsid w:val="00802348"/>
    <w:rsid w:val="0080260E"/>
    <w:rsid w:val="00804F9F"/>
    <w:rsid w:val="008054F9"/>
    <w:rsid w:val="00805A07"/>
    <w:rsid w:val="00806F37"/>
    <w:rsid w:val="008071B9"/>
    <w:rsid w:val="00807CBD"/>
    <w:rsid w:val="008101D2"/>
    <w:rsid w:val="0081037C"/>
    <w:rsid w:val="008110DC"/>
    <w:rsid w:val="0081176B"/>
    <w:rsid w:val="0081237E"/>
    <w:rsid w:val="00812B62"/>
    <w:rsid w:val="00814985"/>
    <w:rsid w:val="00815491"/>
    <w:rsid w:val="00815B2B"/>
    <w:rsid w:val="00815CE7"/>
    <w:rsid w:val="008171F7"/>
    <w:rsid w:val="0081757F"/>
    <w:rsid w:val="008179F5"/>
    <w:rsid w:val="008202EB"/>
    <w:rsid w:val="0082047D"/>
    <w:rsid w:val="00820488"/>
    <w:rsid w:val="00820BBC"/>
    <w:rsid w:val="00821012"/>
    <w:rsid w:val="00821051"/>
    <w:rsid w:val="008210B4"/>
    <w:rsid w:val="008224D8"/>
    <w:rsid w:val="008239D1"/>
    <w:rsid w:val="00823E38"/>
    <w:rsid w:val="0082503B"/>
    <w:rsid w:val="00825B0E"/>
    <w:rsid w:val="00825D55"/>
    <w:rsid w:val="008264DC"/>
    <w:rsid w:val="0082677A"/>
    <w:rsid w:val="00826E8D"/>
    <w:rsid w:val="00830647"/>
    <w:rsid w:val="00830B21"/>
    <w:rsid w:val="00830E0B"/>
    <w:rsid w:val="0083113D"/>
    <w:rsid w:val="0083168F"/>
    <w:rsid w:val="0083189B"/>
    <w:rsid w:val="00831C5F"/>
    <w:rsid w:val="00831E49"/>
    <w:rsid w:val="00832957"/>
    <w:rsid w:val="00833303"/>
    <w:rsid w:val="008333EE"/>
    <w:rsid w:val="00834A70"/>
    <w:rsid w:val="00834DF0"/>
    <w:rsid w:val="00834EF3"/>
    <w:rsid w:val="00834F4B"/>
    <w:rsid w:val="00834FB2"/>
    <w:rsid w:val="0083727C"/>
    <w:rsid w:val="00837FF7"/>
    <w:rsid w:val="0084071D"/>
    <w:rsid w:val="00840DB5"/>
    <w:rsid w:val="008410F0"/>
    <w:rsid w:val="00841412"/>
    <w:rsid w:val="00841419"/>
    <w:rsid w:val="0084288D"/>
    <w:rsid w:val="00842F5A"/>
    <w:rsid w:val="008434D4"/>
    <w:rsid w:val="008436B9"/>
    <w:rsid w:val="008437A5"/>
    <w:rsid w:val="00843DD1"/>
    <w:rsid w:val="008448F6"/>
    <w:rsid w:val="00844B74"/>
    <w:rsid w:val="008452BA"/>
    <w:rsid w:val="00845DBA"/>
    <w:rsid w:val="00846912"/>
    <w:rsid w:val="00846A5A"/>
    <w:rsid w:val="0085079A"/>
    <w:rsid w:val="0085088A"/>
    <w:rsid w:val="00850C79"/>
    <w:rsid w:val="00851008"/>
    <w:rsid w:val="0085136F"/>
    <w:rsid w:val="00851D79"/>
    <w:rsid w:val="00851DB9"/>
    <w:rsid w:val="008523E8"/>
    <w:rsid w:val="00852B25"/>
    <w:rsid w:val="00852C0D"/>
    <w:rsid w:val="00852CF1"/>
    <w:rsid w:val="00852EE9"/>
    <w:rsid w:val="0085353D"/>
    <w:rsid w:val="00853F2E"/>
    <w:rsid w:val="00853F36"/>
    <w:rsid w:val="00854AB4"/>
    <w:rsid w:val="00854EDE"/>
    <w:rsid w:val="00855115"/>
    <w:rsid w:val="0085539C"/>
    <w:rsid w:val="00855AB6"/>
    <w:rsid w:val="00856AAB"/>
    <w:rsid w:val="00856C01"/>
    <w:rsid w:val="0085705B"/>
    <w:rsid w:val="00857376"/>
    <w:rsid w:val="008577ED"/>
    <w:rsid w:val="0085792E"/>
    <w:rsid w:val="00860097"/>
    <w:rsid w:val="008606F1"/>
    <w:rsid w:val="00860D1B"/>
    <w:rsid w:val="008617E7"/>
    <w:rsid w:val="00861834"/>
    <w:rsid w:val="00861D36"/>
    <w:rsid w:val="00862599"/>
    <w:rsid w:val="008629E9"/>
    <w:rsid w:val="00862D5A"/>
    <w:rsid w:val="0086338A"/>
    <w:rsid w:val="00863D65"/>
    <w:rsid w:val="00864CD1"/>
    <w:rsid w:val="0086527F"/>
    <w:rsid w:val="00865493"/>
    <w:rsid w:val="008667B2"/>
    <w:rsid w:val="00866C83"/>
    <w:rsid w:val="00866CE0"/>
    <w:rsid w:val="00867741"/>
    <w:rsid w:val="00870036"/>
    <w:rsid w:val="00872A5E"/>
    <w:rsid w:val="00872B49"/>
    <w:rsid w:val="00873451"/>
    <w:rsid w:val="00873C02"/>
    <w:rsid w:val="00873D42"/>
    <w:rsid w:val="00874160"/>
    <w:rsid w:val="008741BF"/>
    <w:rsid w:val="008746C5"/>
    <w:rsid w:val="00875717"/>
    <w:rsid w:val="00875EF2"/>
    <w:rsid w:val="008761ED"/>
    <w:rsid w:val="008763D4"/>
    <w:rsid w:val="008768EB"/>
    <w:rsid w:val="0087692F"/>
    <w:rsid w:val="00876F72"/>
    <w:rsid w:val="0087755F"/>
    <w:rsid w:val="0087775C"/>
    <w:rsid w:val="00877B71"/>
    <w:rsid w:val="00880D0A"/>
    <w:rsid w:val="00881940"/>
    <w:rsid w:val="00882BEB"/>
    <w:rsid w:val="008835DE"/>
    <w:rsid w:val="0088372B"/>
    <w:rsid w:val="00883E31"/>
    <w:rsid w:val="00884967"/>
    <w:rsid w:val="00885501"/>
    <w:rsid w:val="008858AD"/>
    <w:rsid w:val="00885CDB"/>
    <w:rsid w:val="00886295"/>
    <w:rsid w:val="0088649E"/>
    <w:rsid w:val="00886A53"/>
    <w:rsid w:val="008874A4"/>
    <w:rsid w:val="00887FEB"/>
    <w:rsid w:val="008902E8"/>
    <w:rsid w:val="008903E7"/>
    <w:rsid w:val="008904D7"/>
    <w:rsid w:val="00890B04"/>
    <w:rsid w:val="008912BE"/>
    <w:rsid w:val="008914F0"/>
    <w:rsid w:val="00892149"/>
    <w:rsid w:val="00892872"/>
    <w:rsid w:val="00892C0F"/>
    <w:rsid w:val="00894000"/>
    <w:rsid w:val="008940D0"/>
    <w:rsid w:val="0089470F"/>
    <w:rsid w:val="008950C9"/>
    <w:rsid w:val="00895B9B"/>
    <w:rsid w:val="008977C8"/>
    <w:rsid w:val="00897884"/>
    <w:rsid w:val="00897AFD"/>
    <w:rsid w:val="00897CFB"/>
    <w:rsid w:val="008A0767"/>
    <w:rsid w:val="008A089C"/>
    <w:rsid w:val="008A148D"/>
    <w:rsid w:val="008A14F4"/>
    <w:rsid w:val="008A1994"/>
    <w:rsid w:val="008A19D7"/>
    <w:rsid w:val="008A1BC2"/>
    <w:rsid w:val="008A1C08"/>
    <w:rsid w:val="008A1EFB"/>
    <w:rsid w:val="008A1FC5"/>
    <w:rsid w:val="008A24E5"/>
    <w:rsid w:val="008A33E0"/>
    <w:rsid w:val="008A376E"/>
    <w:rsid w:val="008A384F"/>
    <w:rsid w:val="008A388C"/>
    <w:rsid w:val="008A3A23"/>
    <w:rsid w:val="008A4D15"/>
    <w:rsid w:val="008A543A"/>
    <w:rsid w:val="008A5DB2"/>
    <w:rsid w:val="008A62CB"/>
    <w:rsid w:val="008B0512"/>
    <w:rsid w:val="008B0A43"/>
    <w:rsid w:val="008B1D9F"/>
    <w:rsid w:val="008B2FFF"/>
    <w:rsid w:val="008B356E"/>
    <w:rsid w:val="008B4A15"/>
    <w:rsid w:val="008B4D89"/>
    <w:rsid w:val="008B4F26"/>
    <w:rsid w:val="008B519C"/>
    <w:rsid w:val="008B5313"/>
    <w:rsid w:val="008B5DAD"/>
    <w:rsid w:val="008B617B"/>
    <w:rsid w:val="008B7C39"/>
    <w:rsid w:val="008C0918"/>
    <w:rsid w:val="008C1C9E"/>
    <w:rsid w:val="008C29B9"/>
    <w:rsid w:val="008C30F9"/>
    <w:rsid w:val="008C340B"/>
    <w:rsid w:val="008C3484"/>
    <w:rsid w:val="008C4A30"/>
    <w:rsid w:val="008C4EF5"/>
    <w:rsid w:val="008C5605"/>
    <w:rsid w:val="008C599A"/>
    <w:rsid w:val="008C622F"/>
    <w:rsid w:val="008C69FC"/>
    <w:rsid w:val="008C7473"/>
    <w:rsid w:val="008C7D32"/>
    <w:rsid w:val="008D02D0"/>
    <w:rsid w:val="008D0328"/>
    <w:rsid w:val="008D0530"/>
    <w:rsid w:val="008D1EA9"/>
    <w:rsid w:val="008D2609"/>
    <w:rsid w:val="008D2718"/>
    <w:rsid w:val="008D3129"/>
    <w:rsid w:val="008D313A"/>
    <w:rsid w:val="008D361C"/>
    <w:rsid w:val="008D397B"/>
    <w:rsid w:val="008D3C81"/>
    <w:rsid w:val="008D431C"/>
    <w:rsid w:val="008D5913"/>
    <w:rsid w:val="008D5C02"/>
    <w:rsid w:val="008D6749"/>
    <w:rsid w:val="008D6893"/>
    <w:rsid w:val="008D69B0"/>
    <w:rsid w:val="008E04AE"/>
    <w:rsid w:val="008E065D"/>
    <w:rsid w:val="008E0E73"/>
    <w:rsid w:val="008E1938"/>
    <w:rsid w:val="008E1F09"/>
    <w:rsid w:val="008E25B3"/>
    <w:rsid w:val="008E49C5"/>
    <w:rsid w:val="008E5123"/>
    <w:rsid w:val="008E640F"/>
    <w:rsid w:val="008E686E"/>
    <w:rsid w:val="008E69C8"/>
    <w:rsid w:val="008E7F98"/>
    <w:rsid w:val="008F08D9"/>
    <w:rsid w:val="008F0C02"/>
    <w:rsid w:val="008F0C55"/>
    <w:rsid w:val="008F1313"/>
    <w:rsid w:val="008F2290"/>
    <w:rsid w:val="008F22CA"/>
    <w:rsid w:val="008F31BE"/>
    <w:rsid w:val="008F4B2E"/>
    <w:rsid w:val="008F4F63"/>
    <w:rsid w:val="008F5502"/>
    <w:rsid w:val="008F6099"/>
    <w:rsid w:val="008F6926"/>
    <w:rsid w:val="008F6996"/>
    <w:rsid w:val="008F7676"/>
    <w:rsid w:val="008F77A4"/>
    <w:rsid w:val="008F7EFB"/>
    <w:rsid w:val="009010E1"/>
    <w:rsid w:val="0090171C"/>
    <w:rsid w:val="00901BDE"/>
    <w:rsid w:val="009021DC"/>
    <w:rsid w:val="00902EA5"/>
    <w:rsid w:val="009038E7"/>
    <w:rsid w:val="00904745"/>
    <w:rsid w:val="00904C26"/>
    <w:rsid w:val="00904F3C"/>
    <w:rsid w:val="00905A03"/>
    <w:rsid w:val="00905C67"/>
    <w:rsid w:val="00907E00"/>
    <w:rsid w:val="00907E6E"/>
    <w:rsid w:val="00907F48"/>
    <w:rsid w:val="00910512"/>
    <w:rsid w:val="00910ABF"/>
    <w:rsid w:val="00911071"/>
    <w:rsid w:val="009112D5"/>
    <w:rsid w:val="0091143F"/>
    <w:rsid w:val="009114A8"/>
    <w:rsid w:val="00911541"/>
    <w:rsid w:val="00911EF3"/>
    <w:rsid w:val="00912169"/>
    <w:rsid w:val="00912FB4"/>
    <w:rsid w:val="00913153"/>
    <w:rsid w:val="00913BE9"/>
    <w:rsid w:val="00913D96"/>
    <w:rsid w:val="00914771"/>
    <w:rsid w:val="0091616E"/>
    <w:rsid w:val="009161E3"/>
    <w:rsid w:val="00916845"/>
    <w:rsid w:val="00916CC3"/>
    <w:rsid w:val="00917233"/>
    <w:rsid w:val="00917882"/>
    <w:rsid w:val="0092016D"/>
    <w:rsid w:val="009203EA"/>
    <w:rsid w:val="0092206E"/>
    <w:rsid w:val="00923678"/>
    <w:rsid w:val="00924956"/>
    <w:rsid w:val="009249FD"/>
    <w:rsid w:val="00924A97"/>
    <w:rsid w:val="0092636C"/>
    <w:rsid w:val="00926C32"/>
    <w:rsid w:val="00926C5A"/>
    <w:rsid w:val="00926EE0"/>
    <w:rsid w:val="00927C26"/>
    <w:rsid w:val="0093014E"/>
    <w:rsid w:val="009309A9"/>
    <w:rsid w:val="00930AB8"/>
    <w:rsid w:val="00930D68"/>
    <w:rsid w:val="00930F98"/>
    <w:rsid w:val="009316D9"/>
    <w:rsid w:val="00931B04"/>
    <w:rsid w:val="00932D02"/>
    <w:rsid w:val="009334F7"/>
    <w:rsid w:val="00933578"/>
    <w:rsid w:val="00933874"/>
    <w:rsid w:val="00934D3F"/>
    <w:rsid w:val="00935838"/>
    <w:rsid w:val="00935DF0"/>
    <w:rsid w:val="009374BE"/>
    <w:rsid w:val="00937FC3"/>
    <w:rsid w:val="009400E3"/>
    <w:rsid w:val="00940575"/>
    <w:rsid w:val="00940709"/>
    <w:rsid w:val="00941270"/>
    <w:rsid w:val="009415EB"/>
    <w:rsid w:val="009417EE"/>
    <w:rsid w:val="00941F81"/>
    <w:rsid w:val="00942331"/>
    <w:rsid w:val="00942712"/>
    <w:rsid w:val="009434B8"/>
    <w:rsid w:val="00943824"/>
    <w:rsid w:val="00944194"/>
    <w:rsid w:val="00944325"/>
    <w:rsid w:val="009443B2"/>
    <w:rsid w:val="00944574"/>
    <w:rsid w:val="009453B7"/>
    <w:rsid w:val="009453D6"/>
    <w:rsid w:val="00945D40"/>
    <w:rsid w:val="00946AEC"/>
    <w:rsid w:val="009475A4"/>
    <w:rsid w:val="00947708"/>
    <w:rsid w:val="00947D6C"/>
    <w:rsid w:val="00947EF3"/>
    <w:rsid w:val="009504F5"/>
    <w:rsid w:val="00951326"/>
    <w:rsid w:val="0095198A"/>
    <w:rsid w:val="00952DA9"/>
    <w:rsid w:val="00953243"/>
    <w:rsid w:val="009536B1"/>
    <w:rsid w:val="0095421D"/>
    <w:rsid w:val="00954759"/>
    <w:rsid w:val="00954832"/>
    <w:rsid w:val="0095679D"/>
    <w:rsid w:val="00957207"/>
    <w:rsid w:val="009574DF"/>
    <w:rsid w:val="0096121F"/>
    <w:rsid w:val="00961717"/>
    <w:rsid w:val="00961AB0"/>
    <w:rsid w:val="00961B21"/>
    <w:rsid w:val="00961B33"/>
    <w:rsid w:val="00961E5C"/>
    <w:rsid w:val="009624F5"/>
    <w:rsid w:val="00962612"/>
    <w:rsid w:val="00962DC1"/>
    <w:rsid w:val="00962EE9"/>
    <w:rsid w:val="00963BBD"/>
    <w:rsid w:val="00963E1F"/>
    <w:rsid w:val="00963EF5"/>
    <w:rsid w:val="00963F94"/>
    <w:rsid w:val="00964BD3"/>
    <w:rsid w:val="00966A93"/>
    <w:rsid w:val="00966AB9"/>
    <w:rsid w:val="00966CBD"/>
    <w:rsid w:val="00967B46"/>
    <w:rsid w:val="00967F99"/>
    <w:rsid w:val="0097054E"/>
    <w:rsid w:val="009706D8"/>
    <w:rsid w:val="00970708"/>
    <w:rsid w:val="009712E4"/>
    <w:rsid w:val="00971D53"/>
    <w:rsid w:val="009724B9"/>
    <w:rsid w:val="00973185"/>
    <w:rsid w:val="009736F6"/>
    <w:rsid w:val="00974D30"/>
    <w:rsid w:val="0097584E"/>
    <w:rsid w:val="00975864"/>
    <w:rsid w:val="00975ABE"/>
    <w:rsid w:val="009769D8"/>
    <w:rsid w:val="0097734B"/>
    <w:rsid w:val="009777A5"/>
    <w:rsid w:val="00977E59"/>
    <w:rsid w:val="00980F2F"/>
    <w:rsid w:val="0098196D"/>
    <w:rsid w:val="009843CA"/>
    <w:rsid w:val="009845C0"/>
    <w:rsid w:val="009849E8"/>
    <w:rsid w:val="00984D97"/>
    <w:rsid w:val="00985960"/>
    <w:rsid w:val="00985A20"/>
    <w:rsid w:val="00985F96"/>
    <w:rsid w:val="0098645B"/>
    <w:rsid w:val="0098767E"/>
    <w:rsid w:val="0098797F"/>
    <w:rsid w:val="00990857"/>
    <w:rsid w:val="00991891"/>
    <w:rsid w:val="009921F4"/>
    <w:rsid w:val="00993005"/>
    <w:rsid w:val="00993BBA"/>
    <w:rsid w:val="00993E5E"/>
    <w:rsid w:val="0099556D"/>
    <w:rsid w:val="009957A4"/>
    <w:rsid w:val="009970C5"/>
    <w:rsid w:val="0099727B"/>
    <w:rsid w:val="00997B44"/>
    <w:rsid w:val="00997CDA"/>
    <w:rsid w:val="009A19D6"/>
    <w:rsid w:val="009A2410"/>
    <w:rsid w:val="009A266C"/>
    <w:rsid w:val="009A2BA8"/>
    <w:rsid w:val="009A3024"/>
    <w:rsid w:val="009A3865"/>
    <w:rsid w:val="009A3C42"/>
    <w:rsid w:val="009A43AF"/>
    <w:rsid w:val="009A453E"/>
    <w:rsid w:val="009A459D"/>
    <w:rsid w:val="009A48F0"/>
    <w:rsid w:val="009A5131"/>
    <w:rsid w:val="009A522C"/>
    <w:rsid w:val="009A5D4A"/>
    <w:rsid w:val="009A66FA"/>
    <w:rsid w:val="009A71D2"/>
    <w:rsid w:val="009B01BB"/>
    <w:rsid w:val="009B01F4"/>
    <w:rsid w:val="009B15BB"/>
    <w:rsid w:val="009B22C0"/>
    <w:rsid w:val="009B23DA"/>
    <w:rsid w:val="009B265A"/>
    <w:rsid w:val="009B4297"/>
    <w:rsid w:val="009B42A4"/>
    <w:rsid w:val="009B466F"/>
    <w:rsid w:val="009B5C3E"/>
    <w:rsid w:val="009B63F9"/>
    <w:rsid w:val="009B644D"/>
    <w:rsid w:val="009B6A8E"/>
    <w:rsid w:val="009B73E7"/>
    <w:rsid w:val="009B7882"/>
    <w:rsid w:val="009B7975"/>
    <w:rsid w:val="009B7C0E"/>
    <w:rsid w:val="009B7FA0"/>
    <w:rsid w:val="009C10A9"/>
    <w:rsid w:val="009C1ABE"/>
    <w:rsid w:val="009C20E6"/>
    <w:rsid w:val="009C2106"/>
    <w:rsid w:val="009C35B2"/>
    <w:rsid w:val="009C47EC"/>
    <w:rsid w:val="009C4C40"/>
    <w:rsid w:val="009C4E1E"/>
    <w:rsid w:val="009C5F07"/>
    <w:rsid w:val="009C5F32"/>
    <w:rsid w:val="009C6341"/>
    <w:rsid w:val="009C674E"/>
    <w:rsid w:val="009C6FB1"/>
    <w:rsid w:val="009C784C"/>
    <w:rsid w:val="009C7C9B"/>
    <w:rsid w:val="009D0BF9"/>
    <w:rsid w:val="009D0EA0"/>
    <w:rsid w:val="009D0EDE"/>
    <w:rsid w:val="009D1006"/>
    <w:rsid w:val="009D1113"/>
    <w:rsid w:val="009D1B9B"/>
    <w:rsid w:val="009D265C"/>
    <w:rsid w:val="009D441F"/>
    <w:rsid w:val="009D4693"/>
    <w:rsid w:val="009D4C08"/>
    <w:rsid w:val="009D4FA1"/>
    <w:rsid w:val="009D50D8"/>
    <w:rsid w:val="009D640F"/>
    <w:rsid w:val="009D6BB7"/>
    <w:rsid w:val="009D7395"/>
    <w:rsid w:val="009D7751"/>
    <w:rsid w:val="009D7EB5"/>
    <w:rsid w:val="009D7FEE"/>
    <w:rsid w:val="009E0451"/>
    <w:rsid w:val="009E118C"/>
    <w:rsid w:val="009E11DE"/>
    <w:rsid w:val="009E14B7"/>
    <w:rsid w:val="009E20B2"/>
    <w:rsid w:val="009E23E6"/>
    <w:rsid w:val="009E2FC4"/>
    <w:rsid w:val="009E32D8"/>
    <w:rsid w:val="009E3A7B"/>
    <w:rsid w:val="009E514E"/>
    <w:rsid w:val="009E5ADE"/>
    <w:rsid w:val="009E6410"/>
    <w:rsid w:val="009E649E"/>
    <w:rsid w:val="009E6686"/>
    <w:rsid w:val="009E6887"/>
    <w:rsid w:val="009E6F14"/>
    <w:rsid w:val="009E7A4C"/>
    <w:rsid w:val="009E7ADF"/>
    <w:rsid w:val="009E7C55"/>
    <w:rsid w:val="009F08B7"/>
    <w:rsid w:val="009F0AC9"/>
    <w:rsid w:val="009F0AE8"/>
    <w:rsid w:val="009F0FD5"/>
    <w:rsid w:val="009F108E"/>
    <w:rsid w:val="009F196C"/>
    <w:rsid w:val="009F1D98"/>
    <w:rsid w:val="009F21B6"/>
    <w:rsid w:val="009F239D"/>
    <w:rsid w:val="009F23C1"/>
    <w:rsid w:val="009F26F8"/>
    <w:rsid w:val="009F2B0B"/>
    <w:rsid w:val="009F2C0D"/>
    <w:rsid w:val="009F3378"/>
    <w:rsid w:val="009F3700"/>
    <w:rsid w:val="009F397C"/>
    <w:rsid w:val="009F3FB2"/>
    <w:rsid w:val="009F40DE"/>
    <w:rsid w:val="009F5450"/>
    <w:rsid w:val="009F5F48"/>
    <w:rsid w:val="009F6F61"/>
    <w:rsid w:val="009F77A1"/>
    <w:rsid w:val="009F798A"/>
    <w:rsid w:val="009F7EA4"/>
    <w:rsid w:val="00A00299"/>
    <w:rsid w:val="00A008B5"/>
    <w:rsid w:val="00A00F96"/>
    <w:rsid w:val="00A031B4"/>
    <w:rsid w:val="00A03273"/>
    <w:rsid w:val="00A03A6E"/>
    <w:rsid w:val="00A040A4"/>
    <w:rsid w:val="00A07B59"/>
    <w:rsid w:val="00A07D88"/>
    <w:rsid w:val="00A07DE9"/>
    <w:rsid w:val="00A10132"/>
    <w:rsid w:val="00A10BF7"/>
    <w:rsid w:val="00A10D05"/>
    <w:rsid w:val="00A1125C"/>
    <w:rsid w:val="00A11512"/>
    <w:rsid w:val="00A1157A"/>
    <w:rsid w:val="00A124A9"/>
    <w:rsid w:val="00A12832"/>
    <w:rsid w:val="00A129E8"/>
    <w:rsid w:val="00A13035"/>
    <w:rsid w:val="00A144DB"/>
    <w:rsid w:val="00A14A7E"/>
    <w:rsid w:val="00A14B24"/>
    <w:rsid w:val="00A151D7"/>
    <w:rsid w:val="00A1603D"/>
    <w:rsid w:val="00A16234"/>
    <w:rsid w:val="00A166E9"/>
    <w:rsid w:val="00A207A3"/>
    <w:rsid w:val="00A21603"/>
    <w:rsid w:val="00A2334D"/>
    <w:rsid w:val="00A23B34"/>
    <w:rsid w:val="00A244CB"/>
    <w:rsid w:val="00A251EE"/>
    <w:rsid w:val="00A25471"/>
    <w:rsid w:val="00A25A84"/>
    <w:rsid w:val="00A26250"/>
    <w:rsid w:val="00A2676A"/>
    <w:rsid w:val="00A27153"/>
    <w:rsid w:val="00A271CC"/>
    <w:rsid w:val="00A3021B"/>
    <w:rsid w:val="00A30BBC"/>
    <w:rsid w:val="00A31EA2"/>
    <w:rsid w:val="00A32801"/>
    <w:rsid w:val="00A32C29"/>
    <w:rsid w:val="00A32FDA"/>
    <w:rsid w:val="00A3311B"/>
    <w:rsid w:val="00A3363B"/>
    <w:rsid w:val="00A33BA0"/>
    <w:rsid w:val="00A343C3"/>
    <w:rsid w:val="00A34731"/>
    <w:rsid w:val="00A35249"/>
    <w:rsid w:val="00A3577C"/>
    <w:rsid w:val="00A36A31"/>
    <w:rsid w:val="00A36EFB"/>
    <w:rsid w:val="00A376AA"/>
    <w:rsid w:val="00A40234"/>
    <w:rsid w:val="00A4043B"/>
    <w:rsid w:val="00A41005"/>
    <w:rsid w:val="00A417C5"/>
    <w:rsid w:val="00A42079"/>
    <w:rsid w:val="00A43098"/>
    <w:rsid w:val="00A43B37"/>
    <w:rsid w:val="00A44143"/>
    <w:rsid w:val="00A44280"/>
    <w:rsid w:val="00A4584A"/>
    <w:rsid w:val="00A4630A"/>
    <w:rsid w:val="00A46412"/>
    <w:rsid w:val="00A466AD"/>
    <w:rsid w:val="00A46B43"/>
    <w:rsid w:val="00A47340"/>
    <w:rsid w:val="00A476A3"/>
    <w:rsid w:val="00A4772E"/>
    <w:rsid w:val="00A4782C"/>
    <w:rsid w:val="00A503B0"/>
    <w:rsid w:val="00A5245C"/>
    <w:rsid w:val="00A526FB"/>
    <w:rsid w:val="00A53429"/>
    <w:rsid w:val="00A53935"/>
    <w:rsid w:val="00A5434C"/>
    <w:rsid w:val="00A5452A"/>
    <w:rsid w:val="00A55361"/>
    <w:rsid w:val="00A55A0B"/>
    <w:rsid w:val="00A56ACA"/>
    <w:rsid w:val="00A5708D"/>
    <w:rsid w:val="00A5715C"/>
    <w:rsid w:val="00A57348"/>
    <w:rsid w:val="00A5791D"/>
    <w:rsid w:val="00A60795"/>
    <w:rsid w:val="00A613D9"/>
    <w:rsid w:val="00A614AC"/>
    <w:rsid w:val="00A61EDC"/>
    <w:rsid w:val="00A62E4D"/>
    <w:rsid w:val="00A62FAC"/>
    <w:rsid w:val="00A62FB7"/>
    <w:rsid w:val="00A63535"/>
    <w:rsid w:val="00A63FD9"/>
    <w:rsid w:val="00A64940"/>
    <w:rsid w:val="00A64CAE"/>
    <w:rsid w:val="00A66085"/>
    <w:rsid w:val="00A66132"/>
    <w:rsid w:val="00A666B0"/>
    <w:rsid w:val="00A66BB3"/>
    <w:rsid w:val="00A67120"/>
    <w:rsid w:val="00A67210"/>
    <w:rsid w:val="00A7003D"/>
    <w:rsid w:val="00A7067E"/>
    <w:rsid w:val="00A70753"/>
    <w:rsid w:val="00A70BE9"/>
    <w:rsid w:val="00A70DA7"/>
    <w:rsid w:val="00A7156B"/>
    <w:rsid w:val="00A717EA"/>
    <w:rsid w:val="00A71A00"/>
    <w:rsid w:val="00A71C5E"/>
    <w:rsid w:val="00A71E57"/>
    <w:rsid w:val="00A7262F"/>
    <w:rsid w:val="00A72AA3"/>
    <w:rsid w:val="00A72C9E"/>
    <w:rsid w:val="00A72D5D"/>
    <w:rsid w:val="00A73611"/>
    <w:rsid w:val="00A7361F"/>
    <w:rsid w:val="00A73916"/>
    <w:rsid w:val="00A741D5"/>
    <w:rsid w:val="00A752EE"/>
    <w:rsid w:val="00A75B2D"/>
    <w:rsid w:val="00A76D0F"/>
    <w:rsid w:val="00A77B54"/>
    <w:rsid w:val="00A77D9D"/>
    <w:rsid w:val="00A800E4"/>
    <w:rsid w:val="00A807EF"/>
    <w:rsid w:val="00A808D4"/>
    <w:rsid w:val="00A80CCA"/>
    <w:rsid w:val="00A80DC1"/>
    <w:rsid w:val="00A811A2"/>
    <w:rsid w:val="00A817CA"/>
    <w:rsid w:val="00A81C5A"/>
    <w:rsid w:val="00A8237D"/>
    <w:rsid w:val="00A82690"/>
    <w:rsid w:val="00A8287A"/>
    <w:rsid w:val="00A82973"/>
    <w:rsid w:val="00A82FB1"/>
    <w:rsid w:val="00A832CA"/>
    <w:rsid w:val="00A83A3C"/>
    <w:rsid w:val="00A83FE8"/>
    <w:rsid w:val="00A8421A"/>
    <w:rsid w:val="00A849FD"/>
    <w:rsid w:val="00A8562D"/>
    <w:rsid w:val="00A85DAC"/>
    <w:rsid w:val="00A860D3"/>
    <w:rsid w:val="00A86C64"/>
    <w:rsid w:val="00A875D9"/>
    <w:rsid w:val="00A90262"/>
    <w:rsid w:val="00A91C08"/>
    <w:rsid w:val="00A93514"/>
    <w:rsid w:val="00A93C04"/>
    <w:rsid w:val="00A944A0"/>
    <w:rsid w:val="00A94A67"/>
    <w:rsid w:val="00A9642D"/>
    <w:rsid w:val="00A96D3B"/>
    <w:rsid w:val="00A96EDC"/>
    <w:rsid w:val="00A96F54"/>
    <w:rsid w:val="00A97010"/>
    <w:rsid w:val="00A97207"/>
    <w:rsid w:val="00A97514"/>
    <w:rsid w:val="00A978DA"/>
    <w:rsid w:val="00A97C15"/>
    <w:rsid w:val="00A97D2C"/>
    <w:rsid w:val="00AA02A2"/>
    <w:rsid w:val="00AA037D"/>
    <w:rsid w:val="00AA2AF8"/>
    <w:rsid w:val="00AA2E01"/>
    <w:rsid w:val="00AA3168"/>
    <w:rsid w:val="00AA3ED4"/>
    <w:rsid w:val="00AA4A2D"/>
    <w:rsid w:val="00AA4A36"/>
    <w:rsid w:val="00AA5576"/>
    <w:rsid w:val="00AA569F"/>
    <w:rsid w:val="00AA5E0D"/>
    <w:rsid w:val="00AA6458"/>
    <w:rsid w:val="00AA6460"/>
    <w:rsid w:val="00AA64A5"/>
    <w:rsid w:val="00AA6C81"/>
    <w:rsid w:val="00AA7F91"/>
    <w:rsid w:val="00AB0A05"/>
    <w:rsid w:val="00AB15EE"/>
    <w:rsid w:val="00AB1776"/>
    <w:rsid w:val="00AB1F18"/>
    <w:rsid w:val="00AB23AB"/>
    <w:rsid w:val="00AB2649"/>
    <w:rsid w:val="00AB3CB6"/>
    <w:rsid w:val="00AB3CDF"/>
    <w:rsid w:val="00AB3FA5"/>
    <w:rsid w:val="00AB5072"/>
    <w:rsid w:val="00AB50E8"/>
    <w:rsid w:val="00AB5477"/>
    <w:rsid w:val="00AB5ACD"/>
    <w:rsid w:val="00AB60F1"/>
    <w:rsid w:val="00AB66E2"/>
    <w:rsid w:val="00AC011D"/>
    <w:rsid w:val="00AC04E7"/>
    <w:rsid w:val="00AC18DE"/>
    <w:rsid w:val="00AC2626"/>
    <w:rsid w:val="00AC282A"/>
    <w:rsid w:val="00AC2B20"/>
    <w:rsid w:val="00AC2BF9"/>
    <w:rsid w:val="00AC2CF8"/>
    <w:rsid w:val="00AC2DA7"/>
    <w:rsid w:val="00AC3D76"/>
    <w:rsid w:val="00AC3DD3"/>
    <w:rsid w:val="00AC40CF"/>
    <w:rsid w:val="00AC4226"/>
    <w:rsid w:val="00AC437F"/>
    <w:rsid w:val="00AC449A"/>
    <w:rsid w:val="00AC4AF4"/>
    <w:rsid w:val="00AC50BC"/>
    <w:rsid w:val="00AC52F7"/>
    <w:rsid w:val="00AC5435"/>
    <w:rsid w:val="00AC578E"/>
    <w:rsid w:val="00AC5ABF"/>
    <w:rsid w:val="00AC6328"/>
    <w:rsid w:val="00AC7427"/>
    <w:rsid w:val="00AC7906"/>
    <w:rsid w:val="00AC7D5E"/>
    <w:rsid w:val="00AD018F"/>
    <w:rsid w:val="00AD026A"/>
    <w:rsid w:val="00AD0275"/>
    <w:rsid w:val="00AD08B3"/>
    <w:rsid w:val="00AD0BD3"/>
    <w:rsid w:val="00AD1390"/>
    <w:rsid w:val="00AD1697"/>
    <w:rsid w:val="00AD1E78"/>
    <w:rsid w:val="00AD20AB"/>
    <w:rsid w:val="00AD4087"/>
    <w:rsid w:val="00AD4A03"/>
    <w:rsid w:val="00AD4EF0"/>
    <w:rsid w:val="00AD50FB"/>
    <w:rsid w:val="00AD517D"/>
    <w:rsid w:val="00AD5BE9"/>
    <w:rsid w:val="00AD5FB4"/>
    <w:rsid w:val="00AD6502"/>
    <w:rsid w:val="00AD7726"/>
    <w:rsid w:val="00AD7C45"/>
    <w:rsid w:val="00AE074F"/>
    <w:rsid w:val="00AE0C9C"/>
    <w:rsid w:val="00AE0FA5"/>
    <w:rsid w:val="00AE103B"/>
    <w:rsid w:val="00AE1D27"/>
    <w:rsid w:val="00AE2641"/>
    <w:rsid w:val="00AE270B"/>
    <w:rsid w:val="00AE28DC"/>
    <w:rsid w:val="00AE291E"/>
    <w:rsid w:val="00AE31C8"/>
    <w:rsid w:val="00AE412F"/>
    <w:rsid w:val="00AE4428"/>
    <w:rsid w:val="00AE4C01"/>
    <w:rsid w:val="00AE5107"/>
    <w:rsid w:val="00AE58A6"/>
    <w:rsid w:val="00AE602A"/>
    <w:rsid w:val="00AE62C1"/>
    <w:rsid w:val="00AE734B"/>
    <w:rsid w:val="00AF04BA"/>
    <w:rsid w:val="00AF1134"/>
    <w:rsid w:val="00AF1DEB"/>
    <w:rsid w:val="00AF2ECF"/>
    <w:rsid w:val="00AF4CFA"/>
    <w:rsid w:val="00AF52D8"/>
    <w:rsid w:val="00AF54ED"/>
    <w:rsid w:val="00AF58AC"/>
    <w:rsid w:val="00AF6F42"/>
    <w:rsid w:val="00AF7603"/>
    <w:rsid w:val="00AF763B"/>
    <w:rsid w:val="00AF7933"/>
    <w:rsid w:val="00B0015D"/>
    <w:rsid w:val="00B002BA"/>
    <w:rsid w:val="00B0036F"/>
    <w:rsid w:val="00B006AC"/>
    <w:rsid w:val="00B017BC"/>
    <w:rsid w:val="00B01EB9"/>
    <w:rsid w:val="00B03268"/>
    <w:rsid w:val="00B04C38"/>
    <w:rsid w:val="00B053AC"/>
    <w:rsid w:val="00B05630"/>
    <w:rsid w:val="00B05711"/>
    <w:rsid w:val="00B060C3"/>
    <w:rsid w:val="00B0653A"/>
    <w:rsid w:val="00B06E01"/>
    <w:rsid w:val="00B0770E"/>
    <w:rsid w:val="00B10011"/>
    <w:rsid w:val="00B10337"/>
    <w:rsid w:val="00B10423"/>
    <w:rsid w:val="00B1104A"/>
    <w:rsid w:val="00B1132D"/>
    <w:rsid w:val="00B114F5"/>
    <w:rsid w:val="00B11F65"/>
    <w:rsid w:val="00B12FE0"/>
    <w:rsid w:val="00B139D5"/>
    <w:rsid w:val="00B15861"/>
    <w:rsid w:val="00B158AA"/>
    <w:rsid w:val="00B17B40"/>
    <w:rsid w:val="00B208BC"/>
    <w:rsid w:val="00B22C1B"/>
    <w:rsid w:val="00B233F2"/>
    <w:rsid w:val="00B2340C"/>
    <w:rsid w:val="00B25707"/>
    <w:rsid w:val="00B25713"/>
    <w:rsid w:val="00B25BB8"/>
    <w:rsid w:val="00B25BD0"/>
    <w:rsid w:val="00B269D6"/>
    <w:rsid w:val="00B27924"/>
    <w:rsid w:val="00B327A3"/>
    <w:rsid w:val="00B32C30"/>
    <w:rsid w:val="00B33266"/>
    <w:rsid w:val="00B33735"/>
    <w:rsid w:val="00B33DB9"/>
    <w:rsid w:val="00B3476B"/>
    <w:rsid w:val="00B35014"/>
    <w:rsid w:val="00B3504E"/>
    <w:rsid w:val="00B35BF5"/>
    <w:rsid w:val="00B361A7"/>
    <w:rsid w:val="00B367F6"/>
    <w:rsid w:val="00B372A1"/>
    <w:rsid w:val="00B37A4D"/>
    <w:rsid w:val="00B37E9E"/>
    <w:rsid w:val="00B40A87"/>
    <w:rsid w:val="00B40AF2"/>
    <w:rsid w:val="00B40BBA"/>
    <w:rsid w:val="00B40EC6"/>
    <w:rsid w:val="00B41218"/>
    <w:rsid w:val="00B415F7"/>
    <w:rsid w:val="00B42159"/>
    <w:rsid w:val="00B439ED"/>
    <w:rsid w:val="00B43DA5"/>
    <w:rsid w:val="00B44357"/>
    <w:rsid w:val="00B443C6"/>
    <w:rsid w:val="00B44629"/>
    <w:rsid w:val="00B44CEC"/>
    <w:rsid w:val="00B44EF1"/>
    <w:rsid w:val="00B4512D"/>
    <w:rsid w:val="00B4573C"/>
    <w:rsid w:val="00B45897"/>
    <w:rsid w:val="00B45DFA"/>
    <w:rsid w:val="00B45FA4"/>
    <w:rsid w:val="00B460A8"/>
    <w:rsid w:val="00B461FE"/>
    <w:rsid w:val="00B46345"/>
    <w:rsid w:val="00B464ED"/>
    <w:rsid w:val="00B46582"/>
    <w:rsid w:val="00B46B0F"/>
    <w:rsid w:val="00B46D00"/>
    <w:rsid w:val="00B47328"/>
    <w:rsid w:val="00B47A25"/>
    <w:rsid w:val="00B511E0"/>
    <w:rsid w:val="00B519C1"/>
    <w:rsid w:val="00B52553"/>
    <w:rsid w:val="00B527FB"/>
    <w:rsid w:val="00B52D3F"/>
    <w:rsid w:val="00B5308A"/>
    <w:rsid w:val="00B5345D"/>
    <w:rsid w:val="00B534BB"/>
    <w:rsid w:val="00B54F81"/>
    <w:rsid w:val="00B55BA1"/>
    <w:rsid w:val="00B55C27"/>
    <w:rsid w:val="00B56042"/>
    <w:rsid w:val="00B56598"/>
    <w:rsid w:val="00B57142"/>
    <w:rsid w:val="00B5717B"/>
    <w:rsid w:val="00B57748"/>
    <w:rsid w:val="00B57BEE"/>
    <w:rsid w:val="00B60026"/>
    <w:rsid w:val="00B60536"/>
    <w:rsid w:val="00B60953"/>
    <w:rsid w:val="00B60A9B"/>
    <w:rsid w:val="00B60E84"/>
    <w:rsid w:val="00B61565"/>
    <w:rsid w:val="00B616AA"/>
    <w:rsid w:val="00B61B1D"/>
    <w:rsid w:val="00B61FA9"/>
    <w:rsid w:val="00B627BB"/>
    <w:rsid w:val="00B62907"/>
    <w:rsid w:val="00B62A45"/>
    <w:rsid w:val="00B62C7C"/>
    <w:rsid w:val="00B631AB"/>
    <w:rsid w:val="00B63848"/>
    <w:rsid w:val="00B63AAA"/>
    <w:rsid w:val="00B63CB0"/>
    <w:rsid w:val="00B63D37"/>
    <w:rsid w:val="00B65762"/>
    <w:rsid w:val="00B65A77"/>
    <w:rsid w:val="00B65BAE"/>
    <w:rsid w:val="00B65E1C"/>
    <w:rsid w:val="00B662E5"/>
    <w:rsid w:val="00B66617"/>
    <w:rsid w:val="00B67DB6"/>
    <w:rsid w:val="00B7178B"/>
    <w:rsid w:val="00B71E3A"/>
    <w:rsid w:val="00B71F53"/>
    <w:rsid w:val="00B734EA"/>
    <w:rsid w:val="00B73ABB"/>
    <w:rsid w:val="00B74AA6"/>
    <w:rsid w:val="00B75729"/>
    <w:rsid w:val="00B75F21"/>
    <w:rsid w:val="00B7672C"/>
    <w:rsid w:val="00B76CFC"/>
    <w:rsid w:val="00B77623"/>
    <w:rsid w:val="00B81058"/>
    <w:rsid w:val="00B818AB"/>
    <w:rsid w:val="00B81B91"/>
    <w:rsid w:val="00B825F1"/>
    <w:rsid w:val="00B8354B"/>
    <w:rsid w:val="00B84008"/>
    <w:rsid w:val="00B8427A"/>
    <w:rsid w:val="00B86414"/>
    <w:rsid w:val="00B8651A"/>
    <w:rsid w:val="00B86CDA"/>
    <w:rsid w:val="00B872C1"/>
    <w:rsid w:val="00B878FE"/>
    <w:rsid w:val="00B87BF8"/>
    <w:rsid w:val="00B90FF6"/>
    <w:rsid w:val="00B9107D"/>
    <w:rsid w:val="00B91388"/>
    <w:rsid w:val="00B91D29"/>
    <w:rsid w:val="00B91F37"/>
    <w:rsid w:val="00B92226"/>
    <w:rsid w:val="00B926F6"/>
    <w:rsid w:val="00B92F90"/>
    <w:rsid w:val="00B934B6"/>
    <w:rsid w:val="00B93798"/>
    <w:rsid w:val="00B93D4E"/>
    <w:rsid w:val="00B93E42"/>
    <w:rsid w:val="00B943DF"/>
    <w:rsid w:val="00B94E2A"/>
    <w:rsid w:val="00B95DA7"/>
    <w:rsid w:val="00B96062"/>
    <w:rsid w:val="00B96B3B"/>
    <w:rsid w:val="00BA0B75"/>
    <w:rsid w:val="00BA1839"/>
    <w:rsid w:val="00BA23BF"/>
    <w:rsid w:val="00BA35E4"/>
    <w:rsid w:val="00BA3AE7"/>
    <w:rsid w:val="00BA3E8E"/>
    <w:rsid w:val="00BA4131"/>
    <w:rsid w:val="00BA430F"/>
    <w:rsid w:val="00BA4765"/>
    <w:rsid w:val="00BA4C47"/>
    <w:rsid w:val="00BA501D"/>
    <w:rsid w:val="00BA53B0"/>
    <w:rsid w:val="00BA5CE8"/>
    <w:rsid w:val="00BA5E29"/>
    <w:rsid w:val="00BA61B3"/>
    <w:rsid w:val="00BA6350"/>
    <w:rsid w:val="00BA65EA"/>
    <w:rsid w:val="00BA6ADC"/>
    <w:rsid w:val="00BA6B97"/>
    <w:rsid w:val="00BA79D5"/>
    <w:rsid w:val="00BA7CE7"/>
    <w:rsid w:val="00BB0219"/>
    <w:rsid w:val="00BB08B5"/>
    <w:rsid w:val="00BB0FBC"/>
    <w:rsid w:val="00BB150B"/>
    <w:rsid w:val="00BB1837"/>
    <w:rsid w:val="00BB1DFD"/>
    <w:rsid w:val="00BB3A17"/>
    <w:rsid w:val="00BB4852"/>
    <w:rsid w:val="00BB48FC"/>
    <w:rsid w:val="00BB4963"/>
    <w:rsid w:val="00BB4F8E"/>
    <w:rsid w:val="00BB6504"/>
    <w:rsid w:val="00BB69B7"/>
    <w:rsid w:val="00BB7161"/>
    <w:rsid w:val="00BB7182"/>
    <w:rsid w:val="00BB74C3"/>
    <w:rsid w:val="00BB799E"/>
    <w:rsid w:val="00BC0772"/>
    <w:rsid w:val="00BC0D38"/>
    <w:rsid w:val="00BC11A7"/>
    <w:rsid w:val="00BC13B8"/>
    <w:rsid w:val="00BC1639"/>
    <w:rsid w:val="00BC1D07"/>
    <w:rsid w:val="00BC2C94"/>
    <w:rsid w:val="00BC42F6"/>
    <w:rsid w:val="00BC434A"/>
    <w:rsid w:val="00BC44FF"/>
    <w:rsid w:val="00BC5D9C"/>
    <w:rsid w:val="00BC60B4"/>
    <w:rsid w:val="00BC6264"/>
    <w:rsid w:val="00BC6467"/>
    <w:rsid w:val="00BC65B0"/>
    <w:rsid w:val="00BC66C0"/>
    <w:rsid w:val="00BC72A1"/>
    <w:rsid w:val="00BC78CD"/>
    <w:rsid w:val="00BD14C3"/>
    <w:rsid w:val="00BD277B"/>
    <w:rsid w:val="00BD27B2"/>
    <w:rsid w:val="00BD303D"/>
    <w:rsid w:val="00BD3697"/>
    <w:rsid w:val="00BD3A52"/>
    <w:rsid w:val="00BD4037"/>
    <w:rsid w:val="00BD40EC"/>
    <w:rsid w:val="00BD4263"/>
    <w:rsid w:val="00BD4A83"/>
    <w:rsid w:val="00BD4AC7"/>
    <w:rsid w:val="00BD5443"/>
    <w:rsid w:val="00BD678C"/>
    <w:rsid w:val="00BD6A13"/>
    <w:rsid w:val="00BD704C"/>
    <w:rsid w:val="00BD7490"/>
    <w:rsid w:val="00BD7902"/>
    <w:rsid w:val="00BD799F"/>
    <w:rsid w:val="00BD7DCE"/>
    <w:rsid w:val="00BD7EF4"/>
    <w:rsid w:val="00BE0669"/>
    <w:rsid w:val="00BE0786"/>
    <w:rsid w:val="00BE0A02"/>
    <w:rsid w:val="00BE137D"/>
    <w:rsid w:val="00BE1381"/>
    <w:rsid w:val="00BE1445"/>
    <w:rsid w:val="00BE1DC9"/>
    <w:rsid w:val="00BE22B8"/>
    <w:rsid w:val="00BE234F"/>
    <w:rsid w:val="00BE2849"/>
    <w:rsid w:val="00BE412C"/>
    <w:rsid w:val="00BE5135"/>
    <w:rsid w:val="00BE5602"/>
    <w:rsid w:val="00BE651C"/>
    <w:rsid w:val="00BE65C8"/>
    <w:rsid w:val="00BE7662"/>
    <w:rsid w:val="00BE76C3"/>
    <w:rsid w:val="00BE7AE3"/>
    <w:rsid w:val="00BF02E8"/>
    <w:rsid w:val="00BF0FE4"/>
    <w:rsid w:val="00BF133D"/>
    <w:rsid w:val="00BF1560"/>
    <w:rsid w:val="00BF17FD"/>
    <w:rsid w:val="00BF1E80"/>
    <w:rsid w:val="00BF25B3"/>
    <w:rsid w:val="00BF3284"/>
    <w:rsid w:val="00BF3680"/>
    <w:rsid w:val="00BF383B"/>
    <w:rsid w:val="00BF4601"/>
    <w:rsid w:val="00BF46B0"/>
    <w:rsid w:val="00BF4D28"/>
    <w:rsid w:val="00BF51D7"/>
    <w:rsid w:val="00BF521D"/>
    <w:rsid w:val="00BF647D"/>
    <w:rsid w:val="00BF6528"/>
    <w:rsid w:val="00BF6567"/>
    <w:rsid w:val="00BF6D9F"/>
    <w:rsid w:val="00BF78B2"/>
    <w:rsid w:val="00BF7B24"/>
    <w:rsid w:val="00C0009A"/>
    <w:rsid w:val="00C0126D"/>
    <w:rsid w:val="00C014F9"/>
    <w:rsid w:val="00C0164E"/>
    <w:rsid w:val="00C040A1"/>
    <w:rsid w:val="00C04509"/>
    <w:rsid w:val="00C0470F"/>
    <w:rsid w:val="00C04893"/>
    <w:rsid w:val="00C04AF9"/>
    <w:rsid w:val="00C05074"/>
    <w:rsid w:val="00C05DBD"/>
    <w:rsid w:val="00C068E9"/>
    <w:rsid w:val="00C06E9C"/>
    <w:rsid w:val="00C06EA1"/>
    <w:rsid w:val="00C074D8"/>
    <w:rsid w:val="00C07680"/>
    <w:rsid w:val="00C07E37"/>
    <w:rsid w:val="00C07F42"/>
    <w:rsid w:val="00C10AF9"/>
    <w:rsid w:val="00C110D1"/>
    <w:rsid w:val="00C11325"/>
    <w:rsid w:val="00C11D00"/>
    <w:rsid w:val="00C125E6"/>
    <w:rsid w:val="00C12935"/>
    <w:rsid w:val="00C1294C"/>
    <w:rsid w:val="00C13E96"/>
    <w:rsid w:val="00C149B3"/>
    <w:rsid w:val="00C15BE1"/>
    <w:rsid w:val="00C15F33"/>
    <w:rsid w:val="00C164B4"/>
    <w:rsid w:val="00C16769"/>
    <w:rsid w:val="00C16AC2"/>
    <w:rsid w:val="00C20612"/>
    <w:rsid w:val="00C2200F"/>
    <w:rsid w:val="00C22EC7"/>
    <w:rsid w:val="00C2304E"/>
    <w:rsid w:val="00C23492"/>
    <w:rsid w:val="00C253A5"/>
    <w:rsid w:val="00C253F9"/>
    <w:rsid w:val="00C267CD"/>
    <w:rsid w:val="00C26DC8"/>
    <w:rsid w:val="00C2768F"/>
    <w:rsid w:val="00C30B04"/>
    <w:rsid w:val="00C30C61"/>
    <w:rsid w:val="00C30DA3"/>
    <w:rsid w:val="00C31CD9"/>
    <w:rsid w:val="00C31F6E"/>
    <w:rsid w:val="00C3349A"/>
    <w:rsid w:val="00C34253"/>
    <w:rsid w:val="00C3450F"/>
    <w:rsid w:val="00C3453B"/>
    <w:rsid w:val="00C347B4"/>
    <w:rsid w:val="00C354F4"/>
    <w:rsid w:val="00C35F0D"/>
    <w:rsid w:val="00C36BA0"/>
    <w:rsid w:val="00C373C1"/>
    <w:rsid w:val="00C375C9"/>
    <w:rsid w:val="00C375F0"/>
    <w:rsid w:val="00C37B16"/>
    <w:rsid w:val="00C401A3"/>
    <w:rsid w:val="00C409AE"/>
    <w:rsid w:val="00C40C84"/>
    <w:rsid w:val="00C40FE5"/>
    <w:rsid w:val="00C411EA"/>
    <w:rsid w:val="00C4161B"/>
    <w:rsid w:val="00C417DC"/>
    <w:rsid w:val="00C41F70"/>
    <w:rsid w:val="00C42724"/>
    <w:rsid w:val="00C42D23"/>
    <w:rsid w:val="00C43299"/>
    <w:rsid w:val="00C4448F"/>
    <w:rsid w:val="00C44546"/>
    <w:rsid w:val="00C457FD"/>
    <w:rsid w:val="00C46391"/>
    <w:rsid w:val="00C464FC"/>
    <w:rsid w:val="00C46874"/>
    <w:rsid w:val="00C46BBB"/>
    <w:rsid w:val="00C47178"/>
    <w:rsid w:val="00C477A9"/>
    <w:rsid w:val="00C53341"/>
    <w:rsid w:val="00C53404"/>
    <w:rsid w:val="00C5456F"/>
    <w:rsid w:val="00C54695"/>
    <w:rsid w:val="00C54BA4"/>
    <w:rsid w:val="00C550FA"/>
    <w:rsid w:val="00C55196"/>
    <w:rsid w:val="00C55869"/>
    <w:rsid w:val="00C55D81"/>
    <w:rsid w:val="00C56AB1"/>
    <w:rsid w:val="00C572D1"/>
    <w:rsid w:val="00C579AC"/>
    <w:rsid w:val="00C57C32"/>
    <w:rsid w:val="00C57D98"/>
    <w:rsid w:val="00C60CBC"/>
    <w:rsid w:val="00C60E30"/>
    <w:rsid w:val="00C6384B"/>
    <w:rsid w:val="00C63A1D"/>
    <w:rsid w:val="00C63A62"/>
    <w:rsid w:val="00C640EE"/>
    <w:rsid w:val="00C6423C"/>
    <w:rsid w:val="00C644CA"/>
    <w:rsid w:val="00C64A0D"/>
    <w:rsid w:val="00C65570"/>
    <w:rsid w:val="00C65B6C"/>
    <w:rsid w:val="00C65B93"/>
    <w:rsid w:val="00C6680A"/>
    <w:rsid w:val="00C67FC7"/>
    <w:rsid w:val="00C7027B"/>
    <w:rsid w:val="00C7073F"/>
    <w:rsid w:val="00C70EA9"/>
    <w:rsid w:val="00C71073"/>
    <w:rsid w:val="00C7115E"/>
    <w:rsid w:val="00C7159A"/>
    <w:rsid w:val="00C716CF"/>
    <w:rsid w:val="00C71D7A"/>
    <w:rsid w:val="00C7290C"/>
    <w:rsid w:val="00C72A8F"/>
    <w:rsid w:val="00C72C57"/>
    <w:rsid w:val="00C72D58"/>
    <w:rsid w:val="00C73121"/>
    <w:rsid w:val="00C73D7D"/>
    <w:rsid w:val="00C73F64"/>
    <w:rsid w:val="00C7441D"/>
    <w:rsid w:val="00C7448D"/>
    <w:rsid w:val="00C751B8"/>
    <w:rsid w:val="00C754D6"/>
    <w:rsid w:val="00C755C8"/>
    <w:rsid w:val="00C76110"/>
    <w:rsid w:val="00C77252"/>
    <w:rsid w:val="00C774DC"/>
    <w:rsid w:val="00C7770D"/>
    <w:rsid w:val="00C77844"/>
    <w:rsid w:val="00C77875"/>
    <w:rsid w:val="00C77944"/>
    <w:rsid w:val="00C77B40"/>
    <w:rsid w:val="00C80F3F"/>
    <w:rsid w:val="00C816B0"/>
    <w:rsid w:val="00C81BC6"/>
    <w:rsid w:val="00C83109"/>
    <w:rsid w:val="00C83437"/>
    <w:rsid w:val="00C83BE9"/>
    <w:rsid w:val="00C84841"/>
    <w:rsid w:val="00C84ACE"/>
    <w:rsid w:val="00C85491"/>
    <w:rsid w:val="00C860DF"/>
    <w:rsid w:val="00C86242"/>
    <w:rsid w:val="00C86764"/>
    <w:rsid w:val="00C86AEC"/>
    <w:rsid w:val="00C86D11"/>
    <w:rsid w:val="00C87072"/>
    <w:rsid w:val="00C87D1C"/>
    <w:rsid w:val="00C87E62"/>
    <w:rsid w:val="00C904CF"/>
    <w:rsid w:val="00C90E55"/>
    <w:rsid w:val="00C90F6B"/>
    <w:rsid w:val="00C914E2"/>
    <w:rsid w:val="00C9181B"/>
    <w:rsid w:val="00C92429"/>
    <w:rsid w:val="00C9300C"/>
    <w:rsid w:val="00C94B89"/>
    <w:rsid w:val="00C94CD1"/>
    <w:rsid w:val="00C94DA8"/>
    <w:rsid w:val="00C95778"/>
    <w:rsid w:val="00C95B08"/>
    <w:rsid w:val="00C96465"/>
    <w:rsid w:val="00C965F1"/>
    <w:rsid w:val="00C96F7D"/>
    <w:rsid w:val="00C97149"/>
    <w:rsid w:val="00C979E8"/>
    <w:rsid w:val="00CA0DDB"/>
    <w:rsid w:val="00CA169F"/>
    <w:rsid w:val="00CA1B16"/>
    <w:rsid w:val="00CA245D"/>
    <w:rsid w:val="00CA3749"/>
    <w:rsid w:val="00CA426E"/>
    <w:rsid w:val="00CA46C5"/>
    <w:rsid w:val="00CA46FD"/>
    <w:rsid w:val="00CA4860"/>
    <w:rsid w:val="00CA5B9F"/>
    <w:rsid w:val="00CA5D09"/>
    <w:rsid w:val="00CA77D7"/>
    <w:rsid w:val="00CA7885"/>
    <w:rsid w:val="00CA79D0"/>
    <w:rsid w:val="00CA7F93"/>
    <w:rsid w:val="00CB0266"/>
    <w:rsid w:val="00CB0D77"/>
    <w:rsid w:val="00CB10D2"/>
    <w:rsid w:val="00CB1334"/>
    <w:rsid w:val="00CB2216"/>
    <w:rsid w:val="00CB24D3"/>
    <w:rsid w:val="00CB252C"/>
    <w:rsid w:val="00CB279A"/>
    <w:rsid w:val="00CB35B7"/>
    <w:rsid w:val="00CB37AE"/>
    <w:rsid w:val="00CB44A1"/>
    <w:rsid w:val="00CB52A8"/>
    <w:rsid w:val="00CB572E"/>
    <w:rsid w:val="00CB60E7"/>
    <w:rsid w:val="00CB6200"/>
    <w:rsid w:val="00CB6319"/>
    <w:rsid w:val="00CB6C7F"/>
    <w:rsid w:val="00CC1A3A"/>
    <w:rsid w:val="00CC1A74"/>
    <w:rsid w:val="00CC2FD8"/>
    <w:rsid w:val="00CC3C20"/>
    <w:rsid w:val="00CC615A"/>
    <w:rsid w:val="00CC73AF"/>
    <w:rsid w:val="00CD039D"/>
    <w:rsid w:val="00CD0539"/>
    <w:rsid w:val="00CD0E0D"/>
    <w:rsid w:val="00CD10D6"/>
    <w:rsid w:val="00CD2BF8"/>
    <w:rsid w:val="00CD3298"/>
    <w:rsid w:val="00CD37E9"/>
    <w:rsid w:val="00CD3BAB"/>
    <w:rsid w:val="00CD4DD1"/>
    <w:rsid w:val="00CD5809"/>
    <w:rsid w:val="00CD5AF6"/>
    <w:rsid w:val="00CD6927"/>
    <w:rsid w:val="00CD716D"/>
    <w:rsid w:val="00CD7C6B"/>
    <w:rsid w:val="00CE06BA"/>
    <w:rsid w:val="00CE09D1"/>
    <w:rsid w:val="00CE0F39"/>
    <w:rsid w:val="00CE190F"/>
    <w:rsid w:val="00CE1EB0"/>
    <w:rsid w:val="00CE21C3"/>
    <w:rsid w:val="00CE2741"/>
    <w:rsid w:val="00CE3301"/>
    <w:rsid w:val="00CE42F2"/>
    <w:rsid w:val="00CE4BDF"/>
    <w:rsid w:val="00CE511B"/>
    <w:rsid w:val="00CE51E4"/>
    <w:rsid w:val="00CE5987"/>
    <w:rsid w:val="00CE5E7B"/>
    <w:rsid w:val="00CE6019"/>
    <w:rsid w:val="00CE62EF"/>
    <w:rsid w:val="00CE6C70"/>
    <w:rsid w:val="00CE6CCF"/>
    <w:rsid w:val="00CE7FDF"/>
    <w:rsid w:val="00CF020E"/>
    <w:rsid w:val="00CF0284"/>
    <w:rsid w:val="00CF04DD"/>
    <w:rsid w:val="00CF1782"/>
    <w:rsid w:val="00CF17BB"/>
    <w:rsid w:val="00CF25C7"/>
    <w:rsid w:val="00CF2BC8"/>
    <w:rsid w:val="00CF2BDB"/>
    <w:rsid w:val="00CF3D85"/>
    <w:rsid w:val="00CF4726"/>
    <w:rsid w:val="00CF4BE3"/>
    <w:rsid w:val="00CF54E2"/>
    <w:rsid w:val="00CF5A14"/>
    <w:rsid w:val="00CF6769"/>
    <w:rsid w:val="00CF6CBF"/>
    <w:rsid w:val="00CF7BDA"/>
    <w:rsid w:val="00D00AD3"/>
    <w:rsid w:val="00D00EAB"/>
    <w:rsid w:val="00D02972"/>
    <w:rsid w:val="00D03207"/>
    <w:rsid w:val="00D03B90"/>
    <w:rsid w:val="00D04235"/>
    <w:rsid w:val="00D04271"/>
    <w:rsid w:val="00D0447A"/>
    <w:rsid w:val="00D05063"/>
    <w:rsid w:val="00D0608E"/>
    <w:rsid w:val="00D06743"/>
    <w:rsid w:val="00D070A2"/>
    <w:rsid w:val="00D070CD"/>
    <w:rsid w:val="00D07339"/>
    <w:rsid w:val="00D07D34"/>
    <w:rsid w:val="00D07E97"/>
    <w:rsid w:val="00D10B4B"/>
    <w:rsid w:val="00D10D24"/>
    <w:rsid w:val="00D11E50"/>
    <w:rsid w:val="00D12832"/>
    <w:rsid w:val="00D128AB"/>
    <w:rsid w:val="00D1293E"/>
    <w:rsid w:val="00D12BCA"/>
    <w:rsid w:val="00D12C64"/>
    <w:rsid w:val="00D135FB"/>
    <w:rsid w:val="00D13817"/>
    <w:rsid w:val="00D13BDB"/>
    <w:rsid w:val="00D15957"/>
    <w:rsid w:val="00D160D2"/>
    <w:rsid w:val="00D16A13"/>
    <w:rsid w:val="00D20625"/>
    <w:rsid w:val="00D207B8"/>
    <w:rsid w:val="00D20AEB"/>
    <w:rsid w:val="00D20D3F"/>
    <w:rsid w:val="00D210C6"/>
    <w:rsid w:val="00D21F35"/>
    <w:rsid w:val="00D22386"/>
    <w:rsid w:val="00D23819"/>
    <w:rsid w:val="00D23AF9"/>
    <w:rsid w:val="00D246E3"/>
    <w:rsid w:val="00D247F1"/>
    <w:rsid w:val="00D24A03"/>
    <w:rsid w:val="00D25133"/>
    <w:rsid w:val="00D251C9"/>
    <w:rsid w:val="00D2568C"/>
    <w:rsid w:val="00D278BE"/>
    <w:rsid w:val="00D27A70"/>
    <w:rsid w:val="00D3069C"/>
    <w:rsid w:val="00D30C07"/>
    <w:rsid w:val="00D310B5"/>
    <w:rsid w:val="00D31B18"/>
    <w:rsid w:val="00D330CA"/>
    <w:rsid w:val="00D336B2"/>
    <w:rsid w:val="00D3437E"/>
    <w:rsid w:val="00D3458C"/>
    <w:rsid w:val="00D346E3"/>
    <w:rsid w:val="00D34E33"/>
    <w:rsid w:val="00D35188"/>
    <w:rsid w:val="00D352C0"/>
    <w:rsid w:val="00D35C80"/>
    <w:rsid w:val="00D36952"/>
    <w:rsid w:val="00D36D98"/>
    <w:rsid w:val="00D37324"/>
    <w:rsid w:val="00D40066"/>
    <w:rsid w:val="00D406A6"/>
    <w:rsid w:val="00D40729"/>
    <w:rsid w:val="00D40CF2"/>
    <w:rsid w:val="00D41526"/>
    <w:rsid w:val="00D419BF"/>
    <w:rsid w:val="00D41AC9"/>
    <w:rsid w:val="00D41DD2"/>
    <w:rsid w:val="00D4247E"/>
    <w:rsid w:val="00D42E2B"/>
    <w:rsid w:val="00D437E3"/>
    <w:rsid w:val="00D44298"/>
    <w:rsid w:val="00D44CAC"/>
    <w:rsid w:val="00D44F14"/>
    <w:rsid w:val="00D4537F"/>
    <w:rsid w:val="00D45776"/>
    <w:rsid w:val="00D4685A"/>
    <w:rsid w:val="00D46BBB"/>
    <w:rsid w:val="00D46C6E"/>
    <w:rsid w:val="00D46E84"/>
    <w:rsid w:val="00D47DC0"/>
    <w:rsid w:val="00D5061E"/>
    <w:rsid w:val="00D50B59"/>
    <w:rsid w:val="00D52900"/>
    <w:rsid w:val="00D53006"/>
    <w:rsid w:val="00D53D3F"/>
    <w:rsid w:val="00D541E5"/>
    <w:rsid w:val="00D543EB"/>
    <w:rsid w:val="00D55180"/>
    <w:rsid w:val="00D562C9"/>
    <w:rsid w:val="00D57213"/>
    <w:rsid w:val="00D57297"/>
    <w:rsid w:val="00D576E9"/>
    <w:rsid w:val="00D57EB3"/>
    <w:rsid w:val="00D6076E"/>
    <w:rsid w:val="00D60B39"/>
    <w:rsid w:val="00D60B66"/>
    <w:rsid w:val="00D60F42"/>
    <w:rsid w:val="00D61118"/>
    <w:rsid w:val="00D617C2"/>
    <w:rsid w:val="00D6216B"/>
    <w:rsid w:val="00D62339"/>
    <w:rsid w:val="00D627C2"/>
    <w:rsid w:val="00D62E1A"/>
    <w:rsid w:val="00D62EA8"/>
    <w:rsid w:val="00D643C9"/>
    <w:rsid w:val="00D653D7"/>
    <w:rsid w:val="00D65610"/>
    <w:rsid w:val="00D65E5E"/>
    <w:rsid w:val="00D66045"/>
    <w:rsid w:val="00D6622D"/>
    <w:rsid w:val="00D66DAC"/>
    <w:rsid w:val="00D66E18"/>
    <w:rsid w:val="00D6724B"/>
    <w:rsid w:val="00D67771"/>
    <w:rsid w:val="00D67837"/>
    <w:rsid w:val="00D679A6"/>
    <w:rsid w:val="00D67F52"/>
    <w:rsid w:val="00D7043B"/>
    <w:rsid w:val="00D70A0A"/>
    <w:rsid w:val="00D713B9"/>
    <w:rsid w:val="00D715BE"/>
    <w:rsid w:val="00D715EA"/>
    <w:rsid w:val="00D71A47"/>
    <w:rsid w:val="00D71B26"/>
    <w:rsid w:val="00D71E20"/>
    <w:rsid w:val="00D72F92"/>
    <w:rsid w:val="00D736B9"/>
    <w:rsid w:val="00D742C3"/>
    <w:rsid w:val="00D74533"/>
    <w:rsid w:val="00D7463D"/>
    <w:rsid w:val="00D74B0E"/>
    <w:rsid w:val="00D74D13"/>
    <w:rsid w:val="00D74DD5"/>
    <w:rsid w:val="00D75518"/>
    <w:rsid w:val="00D758C1"/>
    <w:rsid w:val="00D76166"/>
    <w:rsid w:val="00D76F59"/>
    <w:rsid w:val="00D77B47"/>
    <w:rsid w:val="00D8052C"/>
    <w:rsid w:val="00D810A7"/>
    <w:rsid w:val="00D81711"/>
    <w:rsid w:val="00D8188B"/>
    <w:rsid w:val="00D8254C"/>
    <w:rsid w:val="00D82630"/>
    <w:rsid w:val="00D82BF4"/>
    <w:rsid w:val="00D830A8"/>
    <w:rsid w:val="00D83E64"/>
    <w:rsid w:val="00D84341"/>
    <w:rsid w:val="00D84A7A"/>
    <w:rsid w:val="00D84C6C"/>
    <w:rsid w:val="00D84E37"/>
    <w:rsid w:val="00D8524F"/>
    <w:rsid w:val="00D8574C"/>
    <w:rsid w:val="00D8582F"/>
    <w:rsid w:val="00D8589D"/>
    <w:rsid w:val="00D85C01"/>
    <w:rsid w:val="00D86010"/>
    <w:rsid w:val="00D86743"/>
    <w:rsid w:val="00D86ABA"/>
    <w:rsid w:val="00D87037"/>
    <w:rsid w:val="00D87A05"/>
    <w:rsid w:val="00D87BCD"/>
    <w:rsid w:val="00D90B89"/>
    <w:rsid w:val="00D90D32"/>
    <w:rsid w:val="00D90E47"/>
    <w:rsid w:val="00D910C0"/>
    <w:rsid w:val="00D91D1C"/>
    <w:rsid w:val="00D9282A"/>
    <w:rsid w:val="00D93420"/>
    <w:rsid w:val="00D93F51"/>
    <w:rsid w:val="00D93F58"/>
    <w:rsid w:val="00D94AB0"/>
    <w:rsid w:val="00D9542C"/>
    <w:rsid w:val="00D95545"/>
    <w:rsid w:val="00D95627"/>
    <w:rsid w:val="00D9622B"/>
    <w:rsid w:val="00D967A3"/>
    <w:rsid w:val="00D96907"/>
    <w:rsid w:val="00D9693F"/>
    <w:rsid w:val="00D97BC1"/>
    <w:rsid w:val="00D97BFE"/>
    <w:rsid w:val="00DA01CF"/>
    <w:rsid w:val="00DA0BBC"/>
    <w:rsid w:val="00DA1C39"/>
    <w:rsid w:val="00DA2139"/>
    <w:rsid w:val="00DA3519"/>
    <w:rsid w:val="00DA3596"/>
    <w:rsid w:val="00DA4E54"/>
    <w:rsid w:val="00DA5F04"/>
    <w:rsid w:val="00DA6362"/>
    <w:rsid w:val="00DA6A21"/>
    <w:rsid w:val="00DA6EC7"/>
    <w:rsid w:val="00DA6F63"/>
    <w:rsid w:val="00DB17F4"/>
    <w:rsid w:val="00DB1DE4"/>
    <w:rsid w:val="00DB1FED"/>
    <w:rsid w:val="00DB27D6"/>
    <w:rsid w:val="00DB2B0E"/>
    <w:rsid w:val="00DB2CA7"/>
    <w:rsid w:val="00DB3442"/>
    <w:rsid w:val="00DB3C87"/>
    <w:rsid w:val="00DB4C65"/>
    <w:rsid w:val="00DB4CA4"/>
    <w:rsid w:val="00DB4CB2"/>
    <w:rsid w:val="00DB51B5"/>
    <w:rsid w:val="00DB5998"/>
    <w:rsid w:val="00DB6241"/>
    <w:rsid w:val="00DB74D0"/>
    <w:rsid w:val="00DB76CD"/>
    <w:rsid w:val="00DB77AA"/>
    <w:rsid w:val="00DB7EFA"/>
    <w:rsid w:val="00DC05A6"/>
    <w:rsid w:val="00DC06F9"/>
    <w:rsid w:val="00DC0929"/>
    <w:rsid w:val="00DC17A7"/>
    <w:rsid w:val="00DC1F9F"/>
    <w:rsid w:val="00DC283F"/>
    <w:rsid w:val="00DC3013"/>
    <w:rsid w:val="00DC3C66"/>
    <w:rsid w:val="00DC4572"/>
    <w:rsid w:val="00DC4956"/>
    <w:rsid w:val="00DC4B10"/>
    <w:rsid w:val="00DC5287"/>
    <w:rsid w:val="00DC54F8"/>
    <w:rsid w:val="00DC68CC"/>
    <w:rsid w:val="00DC6F64"/>
    <w:rsid w:val="00DC7230"/>
    <w:rsid w:val="00DC737A"/>
    <w:rsid w:val="00DD1C4C"/>
    <w:rsid w:val="00DD1D38"/>
    <w:rsid w:val="00DD26EB"/>
    <w:rsid w:val="00DD2AC0"/>
    <w:rsid w:val="00DD31F7"/>
    <w:rsid w:val="00DD36B9"/>
    <w:rsid w:val="00DD3983"/>
    <w:rsid w:val="00DD412F"/>
    <w:rsid w:val="00DD4285"/>
    <w:rsid w:val="00DD4521"/>
    <w:rsid w:val="00DD452B"/>
    <w:rsid w:val="00DD48E4"/>
    <w:rsid w:val="00DD5042"/>
    <w:rsid w:val="00DD591E"/>
    <w:rsid w:val="00DD6A9B"/>
    <w:rsid w:val="00DD6E6F"/>
    <w:rsid w:val="00DD7744"/>
    <w:rsid w:val="00DD77D7"/>
    <w:rsid w:val="00DD7D6F"/>
    <w:rsid w:val="00DE15AF"/>
    <w:rsid w:val="00DE23B7"/>
    <w:rsid w:val="00DE3B65"/>
    <w:rsid w:val="00DE4C4A"/>
    <w:rsid w:val="00DE5275"/>
    <w:rsid w:val="00DE5452"/>
    <w:rsid w:val="00DE557A"/>
    <w:rsid w:val="00DE560B"/>
    <w:rsid w:val="00DE58BD"/>
    <w:rsid w:val="00DE5990"/>
    <w:rsid w:val="00DE5ACF"/>
    <w:rsid w:val="00DF05D1"/>
    <w:rsid w:val="00DF0C78"/>
    <w:rsid w:val="00DF11D3"/>
    <w:rsid w:val="00DF18F4"/>
    <w:rsid w:val="00DF2169"/>
    <w:rsid w:val="00DF269C"/>
    <w:rsid w:val="00DF2F08"/>
    <w:rsid w:val="00DF4277"/>
    <w:rsid w:val="00DF47E6"/>
    <w:rsid w:val="00DF47FA"/>
    <w:rsid w:val="00DF55B5"/>
    <w:rsid w:val="00DF5814"/>
    <w:rsid w:val="00DF5B1B"/>
    <w:rsid w:val="00DF5B54"/>
    <w:rsid w:val="00DF5EFF"/>
    <w:rsid w:val="00DF60DD"/>
    <w:rsid w:val="00DF631F"/>
    <w:rsid w:val="00DF6C2A"/>
    <w:rsid w:val="00DF7128"/>
    <w:rsid w:val="00E00709"/>
    <w:rsid w:val="00E0074F"/>
    <w:rsid w:val="00E0090C"/>
    <w:rsid w:val="00E00F36"/>
    <w:rsid w:val="00E011A0"/>
    <w:rsid w:val="00E01550"/>
    <w:rsid w:val="00E02115"/>
    <w:rsid w:val="00E0266D"/>
    <w:rsid w:val="00E02869"/>
    <w:rsid w:val="00E0296C"/>
    <w:rsid w:val="00E032E3"/>
    <w:rsid w:val="00E03B7A"/>
    <w:rsid w:val="00E04ABF"/>
    <w:rsid w:val="00E04BC6"/>
    <w:rsid w:val="00E05F95"/>
    <w:rsid w:val="00E064D7"/>
    <w:rsid w:val="00E07673"/>
    <w:rsid w:val="00E07975"/>
    <w:rsid w:val="00E11287"/>
    <w:rsid w:val="00E11F61"/>
    <w:rsid w:val="00E1231D"/>
    <w:rsid w:val="00E1244A"/>
    <w:rsid w:val="00E124C6"/>
    <w:rsid w:val="00E12D0F"/>
    <w:rsid w:val="00E1436A"/>
    <w:rsid w:val="00E14956"/>
    <w:rsid w:val="00E14B73"/>
    <w:rsid w:val="00E155AF"/>
    <w:rsid w:val="00E1587D"/>
    <w:rsid w:val="00E15A16"/>
    <w:rsid w:val="00E15B67"/>
    <w:rsid w:val="00E1659B"/>
    <w:rsid w:val="00E168DC"/>
    <w:rsid w:val="00E16A21"/>
    <w:rsid w:val="00E16CEC"/>
    <w:rsid w:val="00E17486"/>
    <w:rsid w:val="00E20645"/>
    <w:rsid w:val="00E21B6D"/>
    <w:rsid w:val="00E2232A"/>
    <w:rsid w:val="00E228B5"/>
    <w:rsid w:val="00E22987"/>
    <w:rsid w:val="00E232BE"/>
    <w:rsid w:val="00E238C1"/>
    <w:rsid w:val="00E23C99"/>
    <w:rsid w:val="00E2448A"/>
    <w:rsid w:val="00E24A82"/>
    <w:rsid w:val="00E24D10"/>
    <w:rsid w:val="00E26C20"/>
    <w:rsid w:val="00E26DF9"/>
    <w:rsid w:val="00E27F23"/>
    <w:rsid w:val="00E3017D"/>
    <w:rsid w:val="00E30297"/>
    <w:rsid w:val="00E3083F"/>
    <w:rsid w:val="00E3115D"/>
    <w:rsid w:val="00E33277"/>
    <w:rsid w:val="00E33941"/>
    <w:rsid w:val="00E33F5D"/>
    <w:rsid w:val="00E344E7"/>
    <w:rsid w:val="00E346B0"/>
    <w:rsid w:val="00E35A47"/>
    <w:rsid w:val="00E35C70"/>
    <w:rsid w:val="00E37286"/>
    <w:rsid w:val="00E372EA"/>
    <w:rsid w:val="00E40909"/>
    <w:rsid w:val="00E42176"/>
    <w:rsid w:val="00E4251B"/>
    <w:rsid w:val="00E42550"/>
    <w:rsid w:val="00E42928"/>
    <w:rsid w:val="00E45388"/>
    <w:rsid w:val="00E46977"/>
    <w:rsid w:val="00E47B5F"/>
    <w:rsid w:val="00E50304"/>
    <w:rsid w:val="00E50393"/>
    <w:rsid w:val="00E5202A"/>
    <w:rsid w:val="00E524C2"/>
    <w:rsid w:val="00E52BB3"/>
    <w:rsid w:val="00E54140"/>
    <w:rsid w:val="00E544DF"/>
    <w:rsid w:val="00E54726"/>
    <w:rsid w:val="00E54D5D"/>
    <w:rsid w:val="00E55409"/>
    <w:rsid w:val="00E554B5"/>
    <w:rsid w:val="00E56C41"/>
    <w:rsid w:val="00E56FE1"/>
    <w:rsid w:val="00E57407"/>
    <w:rsid w:val="00E57B85"/>
    <w:rsid w:val="00E57D0B"/>
    <w:rsid w:val="00E57D2A"/>
    <w:rsid w:val="00E57F33"/>
    <w:rsid w:val="00E602A8"/>
    <w:rsid w:val="00E605B7"/>
    <w:rsid w:val="00E61F5F"/>
    <w:rsid w:val="00E61FAD"/>
    <w:rsid w:val="00E62037"/>
    <w:rsid w:val="00E6251D"/>
    <w:rsid w:val="00E6366E"/>
    <w:rsid w:val="00E63900"/>
    <w:rsid w:val="00E63A25"/>
    <w:rsid w:val="00E6522F"/>
    <w:rsid w:val="00E659E1"/>
    <w:rsid w:val="00E65BDC"/>
    <w:rsid w:val="00E6616B"/>
    <w:rsid w:val="00E6633E"/>
    <w:rsid w:val="00E66FF7"/>
    <w:rsid w:val="00E67840"/>
    <w:rsid w:val="00E678C8"/>
    <w:rsid w:val="00E67EFC"/>
    <w:rsid w:val="00E67F84"/>
    <w:rsid w:val="00E700AB"/>
    <w:rsid w:val="00E7246E"/>
    <w:rsid w:val="00E728D6"/>
    <w:rsid w:val="00E73758"/>
    <w:rsid w:val="00E739C4"/>
    <w:rsid w:val="00E73A41"/>
    <w:rsid w:val="00E73F0F"/>
    <w:rsid w:val="00E740B8"/>
    <w:rsid w:val="00E7414F"/>
    <w:rsid w:val="00E74ED8"/>
    <w:rsid w:val="00E76149"/>
    <w:rsid w:val="00E76B74"/>
    <w:rsid w:val="00E76BEC"/>
    <w:rsid w:val="00E77AB8"/>
    <w:rsid w:val="00E77DD0"/>
    <w:rsid w:val="00E80A18"/>
    <w:rsid w:val="00E80FD1"/>
    <w:rsid w:val="00E81792"/>
    <w:rsid w:val="00E8276F"/>
    <w:rsid w:val="00E83F6A"/>
    <w:rsid w:val="00E84264"/>
    <w:rsid w:val="00E84FED"/>
    <w:rsid w:val="00E85611"/>
    <w:rsid w:val="00E85B94"/>
    <w:rsid w:val="00E85DEC"/>
    <w:rsid w:val="00E86369"/>
    <w:rsid w:val="00E865AB"/>
    <w:rsid w:val="00E866EE"/>
    <w:rsid w:val="00E868A7"/>
    <w:rsid w:val="00E86C6E"/>
    <w:rsid w:val="00E9025A"/>
    <w:rsid w:val="00E903B8"/>
    <w:rsid w:val="00E9096D"/>
    <w:rsid w:val="00E90F39"/>
    <w:rsid w:val="00E922D6"/>
    <w:rsid w:val="00E925DD"/>
    <w:rsid w:val="00E93878"/>
    <w:rsid w:val="00E93B1B"/>
    <w:rsid w:val="00E9454F"/>
    <w:rsid w:val="00E95A0F"/>
    <w:rsid w:val="00E966C3"/>
    <w:rsid w:val="00E96DDC"/>
    <w:rsid w:val="00EA302C"/>
    <w:rsid w:val="00EA34DE"/>
    <w:rsid w:val="00EA4CA0"/>
    <w:rsid w:val="00EA698E"/>
    <w:rsid w:val="00EA6CA3"/>
    <w:rsid w:val="00EA7DA5"/>
    <w:rsid w:val="00EB05BB"/>
    <w:rsid w:val="00EB1454"/>
    <w:rsid w:val="00EB14CC"/>
    <w:rsid w:val="00EB16F8"/>
    <w:rsid w:val="00EB17F6"/>
    <w:rsid w:val="00EB2064"/>
    <w:rsid w:val="00EB2220"/>
    <w:rsid w:val="00EB273B"/>
    <w:rsid w:val="00EB29AE"/>
    <w:rsid w:val="00EB3B25"/>
    <w:rsid w:val="00EB3F0E"/>
    <w:rsid w:val="00EB414E"/>
    <w:rsid w:val="00EB4AF3"/>
    <w:rsid w:val="00EB5288"/>
    <w:rsid w:val="00EB546F"/>
    <w:rsid w:val="00EB5B9E"/>
    <w:rsid w:val="00EB62EC"/>
    <w:rsid w:val="00EB792E"/>
    <w:rsid w:val="00EB7D6E"/>
    <w:rsid w:val="00EB7EF8"/>
    <w:rsid w:val="00EC012F"/>
    <w:rsid w:val="00EC02F4"/>
    <w:rsid w:val="00EC0A2E"/>
    <w:rsid w:val="00EC1206"/>
    <w:rsid w:val="00EC17FF"/>
    <w:rsid w:val="00EC199A"/>
    <w:rsid w:val="00EC1B55"/>
    <w:rsid w:val="00EC5C0F"/>
    <w:rsid w:val="00EC66BD"/>
    <w:rsid w:val="00EC6758"/>
    <w:rsid w:val="00EC71A5"/>
    <w:rsid w:val="00EC71C1"/>
    <w:rsid w:val="00EC779C"/>
    <w:rsid w:val="00EC7880"/>
    <w:rsid w:val="00EC7890"/>
    <w:rsid w:val="00ED0113"/>
    <w:rsid w:val="00ED0183"/>
    <w:rsid w:val="00ED0719"/>
    <w:rsid w:val="00ED0BB3"/>
    <w:rsid w:val="00ED0E45"/>
    <w:rsid w:val="00ED129C"/>
    <w:rsid w:val="00ED14A8"/>
    <w:rsid w:val="00ED15C4"/>
    <w:rsid w:val="00ED2042"/>
    <w:rsid w:val="00ED2994"/>
    <w:rsid w:val="00ED2B31"/>
    <w:rsid w:val="00ED4677"/>
    <w:rsid w:val="00ED5D56"/>
    <w:rsid w:val="00ED61CA"/>
    <w:rsid w:val="00ED6986"/>
    <w:rsid w:val="00ED6CA4"/>
    <w:rsid w:val="00ED749B"/>
    <w:rsid w:val="00ED7795"/>
    <w:rsid w:val="00EE0DE2"/>
    <w:rsid w:val="00EE0F1D"/>
    <w:rsid w:val="00EE1AC1"/>
    <w:rsid w:val="00EE2241"/>
    <w:rsid w:val="00EE2479"/>
    <w:rsid w:val="00EE269F"/>
    <w:rsid w:val="00EE2B07"/>
    <w:rsid w:val="00EE2B0A"/>
    <w:rsid w:val="00EE2C38"/>
    <w:rsid w:val="00EE2C8E"/>
    <w:rsid w:val="00EE4571"/>
    <w:rsid w:val="00EE62B6"/>
    <w:rsid w:val="00EE6EBF"/>
    <w:rsid w:val="00EE70CE"/>
    <w:rsid w:val="00EE7575"/>
    <w:rsid w:val="00EE7939"/>
    <w:rsid w:val="00EF00AA"/>
    <w:rsid w:val="00EF125E"/>
    <w:rsid w:val="00EF1A2F"/>
    <w:rsid w:val="00EF1C20"/>
    <w:rsid w:val="00EF2011"/>
    <w:rsid w:val="00EF2410"/>
    <w:rsid w:val="00EF2AF3"/>
    <w:rsid w:val="00EF2B7C"/>
    <w:rsid w:val="00EF2C6C"/>
    <w:rsid w:val="00EF405B"/>
    <w:rsid w:val="00EF4C16"/>
    <w:rsid w:val="00EF5083"/>
    <w:rsid w:val="00EF51EB"/>
    <w:rsid w:val="00EF68D4"/>
    <w:rsid w:val="00EF7971"/>
    <w:rsid w:val="00EF7E50"/>
    <w:rsid w:val="00F0006D"/>
    <w:rsid w:val="00F001D3"/>
    <w:rsid w:val="00F004A0"/>
    <w:rsid w:val="00F0103E"/>
    <w:rsid w:val="00F01CF8"/>
    <w:rsid w:val="00F024A2"/>
    <w:rsid w:val="00F026CA"/>
    <w:rsid w:val="00F0300F"/>
    <w:rsid w:val="00F03614"/>
    <w:rsid w:val="00F03C5A"/>
    <w:rsid w:val="00F0441E"/>
    <w:rsid w:val="00F04A4E"/>
    <w:rsid w:val="00F0530C"/>
    <w:rsid w:val="00F055EB"/>
    <w:rsid w:val="00F05B6B"/>
    <w:rsid w:val="00F05E72"/>
    <w:rsid w:val="00F05FFC"/>
    <w:rsid w:val="00F0617C"/>
    <w:rsid w:val="00F06A2C"/>
    <w:rsid w:val="00F06B1F"/>
    <w:rsid w:val="00F06C86"/>
    <w:rsid w:val="00F06D1F"/>
    <w:rsid w:val="00F10076"/>
    <w:rsid w:val="00F10472"/>
    <w:rsid w:val="00F10565"/>
    <w:rsid w:val="00F10611"/>
    <w:rsid w:val="00F10898"/>
    <w:rsid w:val="00F1137C"/>
    <w:rsid w:val="00F12088"/>
    <w:rsid w:val="00F124CD"/>
    <w:rsid w:val="00F12BA1"/>
    <w:rsid w:val="00F139FE"/>
    <w:rsid w:val="00F14282"/>
    <w:rsid w:val="00F15A2B"/>
    <w:rsid w:val="00F16240"/>
    <w:rsid w:val="00F175E2"/>
    <w:rsid w:val="00F17B72"/>
    <w:rsid w:val="00F2003D"/>
    <w:rsid w:val="00F203C2"/>
    <w:rsid w:val="00F206BD"/>
    <w:rsid w:val="00F20D3B"/>
    <w:rsid w:val="00F21684"/>
    <w:rsid w:val="00F21D77"/>
    <w:rsid w:val="00F2205C"/>
    <w:rsid w:val="00F22B2E"/>
    <w:rsid w:val="00F22EF7"/>
    <w:rsid w:val="00F23BF7"/>
    <w:rsid w:val="00F23FFA"/>
    <w:rsid w:val="00F24F98"/>
    <w:rsid w:val="00F25167"/>
    <w:rsid w:val="00F25218"/>
    <w:rsid w:val="00F26114"/>
    <w:rsid w:val="00F2779F"/>
    <w:rsid w:val="00F30E54"/>
    <w:rsid w:val="00F30F17"/>
    <w:rsid w:val="00F318AD"/>
    <w:rsid w:val="00F31EEC"/>
    <w:rsid w:val="00F31F1F"/>
    <w:rsid w:val="00F32289"/>
    <w:rsid w:val="00F327DA"/>
    <w:rsid w:val="00F32A87"/>
    <w:rsid w:val="00F32F96"/>
    <w:rsid w:val="00F32FA3"/>
    <w:rsid w:val="00F33FA1"/>
    <w:rsid w:val="00F3408F"/>
    <w:rsid w:val="00F341B0"/>
    <w:rsid w:val="00F343D0"/>
    <w:rsid w:val="00F34A22"/>
    <w:rsid w:val="00F3508C"/>
    <w:rsid w:val="00F36E2D"/>
    <w:rsid w:val="00F376B6"/>
    <w:rsid w:val="00F40753"/>
    <w:rsid w:val="00F40E5D"/>
    <w:rsid w:val="00F411BB"/>
    <w:rsid w:val="00F41713"/>
    <w:rsid w:val="00F4173A"/>
    <w:rsid w:val="00F421BE"/>
    <w:rsid w:val="00F42AB6"/>
    <w:rsid w:val="00F4363F"/>
    <w:rsid w:val="00F43A15"/>
    <w:rsid w:val="00F44142"/>
    <w:rsid w:val="00F449AF"/>
    <w:rsid w:val="00F44E13"/>
    <w:rsid w:val="00F45045"/>
    <w:rsid w:val="00F45B47"/>
    <w:rsid w:val="00F45FB3"/>
    <w:rsid w:val="00F465BE"/>
    <w:rsid w:val="00F5121F"/>
    <w:rsid w:val="00F528D8"/>
    <w:rsid w:val="00F52D4E"/>
    <w:rsid w:val="00F54C6D"/>
    <w:rsid w:val="00F55379"/>
    <w:rsid w:val="00F553DF"/>
    <w:rsid w:val="00F5578D"/>
    <w:rsid w:val="00F557B8"/>
    <w:rsid w:val="00F55F3D"/>
    <w:rsid w:val="00F57BB6"/>
    <w:rsid w:val="00F600D2"/>
    <w:rsid w:val="00F62640"/>
    <w:rsid w:val="00F632B1"/>
    <w:rsid w:val="00F644DC"/>
    <w:rsid w:val="00F64F7A"/>
    <w:rsid w:val="00F66990"/>
    <w:rsid w:val="00F66A80"/>
    <w:rsid w:val="00F679A5"/>
    <w:rsid w:val="00F67BF4"/>
    <w:rsid w:val="00F67C5B"/>
    <w:rsid w:val="00F70CFD"/>
    <w:rsid w:val="00F71C14"/>
    <w:rsid w:val="00F72E3D"/>
    <w:rsid w:val="00F73C93"/>
    <w:rsid w:val="00F74ED1"/>
    <w:rsid w:val="00F756A4"/>
    <w:rsid w:val="00F75D2C"/>
    <w:rsid w:val="00F77280"/>
    <w:rsid w:val="00F77C04"/>
    <w:rsid w:val="00F805DF"/>
    <w:rsid w:val="00F80892"/>
    <w:rsid w:val="00F818BA"/>
    <w:rsid w:val="00F818C0"/>
    <w:rsid w:val="00F822BA"/>
    <w:rsid w:val="00F827EF"/>
    <w:rsid w:val="00F83196"/>
    <w:rsid w:val="00F842F7"/>
    <w:rsid w:val="00F84B28"/>
    <w:rsid w:val="00F84F37"/>
    <w:rsid w:val="00F85E0C"/>
    <w:rsid w:val="00F85E32"/>
    <w:rsid w:val="00F86760"/>
    <w:rsid w:val="00F86D1D"/>
    <w:rsid w:val="00F8760C"/>
    <w:rsid w:val="00F87AD3"/>
    <w:rsid w:val="00F87F45"/>
    <w:rsid w:val="00F90CE0"/>
    <w:rsid w:val="00F91295"/>
    <w:rsid w:val="00F91549"/>
    <w:rsid w:val="00F91D3E"/>
    <w:rsid w:val="00F92139"/>
    <w:rsid w:val="00F92817"/>
    <w:rsid w:val="00F9384B"/>
    <w:rsid w:val="00F9542F"/>
    <w:rsid w:val="00FA00D0"/>
    <w:rsid w:val="00FA038E"/>
    <w:rsid w:val="00FA0C52"/>
    <w:rsid w:val="00FA0C86"/>
    <w:rsid w:val="00FA169C"/>
    <w:rsid w:val="00FA1AC0"/>
    <w:rsid w:val="00FA3199"/>
    <w:rsid w:val="00FA3398"/>
    <w:rsid w:val="00FA390B"/>
    <w:rsid w:val="00FA4A40"/>
    <w:rsid w:val="00FA52AC"/>
    <w:rsid w:val="00FA532E"/>
    <w:rsid w:val="00FA53F2"/>
    <w:rsid w:val="00FA6926"/>
    <w:rsid w:val="00FA6DF7"/>
    <w:rsid w:val="00FA791D"/>
    <w:rsid w:val="00FB0258"/>
    <w:rsid w:val="00FB0AE4"/>
    <w:rsid w:val="00FB1CAC"/>
    <w:rsid w:val="00FB21F6"/>
    <w:rsid w:val="00FB27C8"/>
    <w:rsid w:val="00FB2CCB"/>
    <w:rsid w:val="00FB3463"/>
    <w:rsid w:val="00FB48C4"/>
    <w:rsid w:val="00FB49C1"/>
    <w:rsid w:val="00FB5397"/>
    <w:rsid w:val="00FB67DB"/>
    <w:rsid w:val="00FB6A43"/>
    <w:rsid w:val="00FB7A0B"/>
    <w:rsid w:val="00FB7AB4"/>
    <w:rsid w:val="00FB7D7C"/>
    <w:rsid w:val="00FB7DB8"/>
    <w:rsid w:val="00FC0A13"/>
    <w:rsid w:val="00FC19AC"/>
    <w:rsid w:val="00FC271E"/>
    <w:rsid w:val="00FC2D21"/>
    <w:rsid w:val="00FC2DF8"/>
    <w:rsid w:val="00FC3A41"/>
    <w:rsid w:val="00FC3A7E"/>
    <w:rsid w:val="00FC42CC"/>
    <w:rsid w:val="00FC4B30"/>
    <w:rsid w:val="00FC588F"/>
    <w:rsid w:val="00FC5E76"/>
    <w:rsid w:val="00FC5ED7"/>
    <w:rsid w:val="00FC63EE"/>
    <w:rsid w:val="00FC6509"/>
    <w:rsid w:val="00FC6E36"/>
    <w:rsid w:val="00FC6E50"/>
    <w:rsid w:val="00FC7328"/>
    <w:rsid w:val="00FC7C85"/>
    <w:rsid w:val="00FD0CC6"/>
    <w:rsid w:val="00FD10B0"/>
    <w:rsid w:val="00FD17CE"/>
    <w:rsid w:val="00FD1CE0"/>
    <w:rsid w:val="00FD2C56"/>
    <w:rsid w:val="00FD2D8F"/>
    <w:rsid w:val="00FD2EC6"/>
    <w:rsid w:val="00FD2F52"/>
    <w:rsid w:val="00FD2F63"/>
    <w:rsid w:val="00FD2F71"/>
    <w:rsid w:val="00FD3B40"/>
    <w:rsid w:val="00FD3BDE"/>
    <w:rsid w:val="00FD4835"/>
    <w:rsid w:val="00FD5AFA"/>
    <w:rsid w:val="00FD6B40"/>
    <w:rsid w:val="00FD728C"/>
    <w:rsid w:val="00FD786A"/>
    <w:rsid w:val="00FD7E00"/>
    <w:rsid w:val="00FE0232"/>
    <w:rsid w:val="00FE0CC9"/>
    <w:rsid w:val="00FE198F"/>
    <w:rsid w:val="00FE1B79"/>
    <w:rsid w:val="00FE1F34"/>
    <w:rsid w:val="00FE25CF"/>
    <w:rsid w:val="00FE2C37"/>
    <w:rsid w:val="00FE2E42"/>
    <w:rsid w:val="00FE2F72"/>
    <w:rsid w:val="00FE3E91"/>
    <w:rsid w:val="00FE41AB"/>
    <w:rsid w:val="00FE4B3F"/>
    <w:rsid w:val="00FE55DA"/>
    <w:rsid w:val="00FE580B"/>
    <w:rsid w:val="00FE6216"/>
    <w:rsid w:val="00FE7D5B"/>
    <w:rsid w:val="00FE7D74"/>
    <w:rsid w:val="00FF066D"/>
    <w:rsid w:val="00FF0DF6"/>
    <w:rsid w:val="00FF211F"/>
    <w:rsid w:val="00FF2510"/>
    <w:rsid w:val="00FF25BD"/>
    <w:rsid w:val="00FF336F"/>
    <w:rsid w:val="00FF3443"/>
    <w:rsid w:val="00FF3EDD"/>
    <w:rsid w:val="00FF434A"/>
    <w:rsid w:val="00FF499C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A9916-8B6D-4692-BC02-897E6664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  <w:style w:type="character" w:styleId="a6">
    <w:name w:val="page number"/>
    <w:basedOn w:val="a0"/>
  </w:style>
  <w:style w:type="paragraph" w:styleId="a7">
    <w:name w:val="Balloon Text"/>
    <w:basedOn w:val="a"/>
    <w:semiHidden/>
    <w:rsid w:val="00CC3C20"/>
    <w:rPr>
      <w:sz w:val="18"/>
      <w:szCs w:val="18"/>
    </w:rPr>
  </w:style>
  <w:style w:type="table" w:styleId="a8">
    <w:name w:val="Table Grid"/>
    <w:basedOn w:val="a1"/>
    <w:rsid w:val="009F1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temp\&#25171;&#21360;&#36755;&#20986;&#27169;&#26495;\&#26032;&#30340;\&#20998;&#34892;&#26469;&#2599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34467-7BDF-4C5B-983C-768309FF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分行来文.dot</Template>
  <TotalTime>19</TotalTime>
  <Pages>1</Pages>
  <Words>20</Words>
  <Characters>116</Characters>
  <Application>Microsoft Office Word</Application>
  <DocSecurity>0</DocSecurity>
  <Lines>1</Lines>
  <Paragraphs>1</Paragraphs>
  <ScaleCrop>false</ScaleCrop>
  <Company>sinosoft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分行来文</dc:title>
  <dc:subject/>
  <dc:creator>admin</dc:creator>
  <cp:keywords/>
  <cp:lastModifiedBy>田 艳秋</cp:lastModifiedBy>
  <cp:revision>18</cp:revision>
  <cp:lastPrinted>2017-11-27T00:49:00Z</cp:lastPrinted>
  <dcterms:created xsi:type="dcterms:W3CDTF">2018-07-05T06:34:00Z</dcterms:created>
  <dcterms:modified xsi:type="dcterms:W3CDTF">2018-07-05T07:10:00Z</dcterms:modified>
</cp:coreProperties>
</file>