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22" w:rsidRDefault="00C14322">
      <w:pPr>
        <w:rPr>
          <w:color w:val="0070C0"/>
          <w:sz w:val="24"/>
          <w:szCs w:val="24"/>
        </w:rPr>
      </w:pPr>
    </w:p>
    <w:tbl>
      <w:tblPr>
        <w:tblW w:w="2802" w:type="dxa"/>
        <w:jc w:val="right"/>
        <w:tblLayout w:type="fixed"/>
        <w:tblLook w:val="04A0" w:firstRow="1" w:lastRow="0" w:firstColumn="1" w:lastColumn="0" w:noHBand="0" w:noVBand="1"/>
      </w:tblPr>
      <w:tblGrid>
        <w:gridCol w:w="2802"/>
      </w:tblGrid>
      <w:tr w:rsidR="00C14322">
        <w:trPr>
          <w:trHeight w:val="270"/>
          <w:jc w:val="right"/>
        </w:trPr>
        <w:tc>
          <w:tcPr>
            <w:tcW w:w="2802" w:type="dxa"/>
          </w:tcPr>
          <w:p w:rsidR="00C14322" w:rsidRDefault="006369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  <w:p w:rsidR="00C14322" w:rsidRDefault="006369F3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</w:tc>
      </w:tr>
    </w:tbl>
    <w:p w:rsidR="00C14322" w:rsidRDefault="00C14322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6"/>
        <w:gridCol w:w="1038"/>
        <w:gridCol w:w="802"/>
        <w:gridCol w:w="1276"/>
        <w:gridCol w:w="763"/>
        <w:gridCol w:w="1080"/>
        <w:gridCol w:w="567"/>
        <w:gridCol w:w="1417"/>
        <w:gridCol w:w="142"/>
        <w:gridCol w:w="1916"/>
      </w:tblGrid>
      <w:tr w:rsidR="00C14322">
        <w:trPr>
          <w:trHeight w:val="709"/>
        </w:trPr>
        <w:tc>
          <w:tcPr>
            <w:tcW w:w="102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4322" w:rsidRDefault="006369F3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      报</w:t>
            </w:r>
          </w:p>
        </w:tc>
      </w:tr>
      <w:tr w:rsidR="00C14322">
        <w:trPr>
          <w:trHeight w:val="397"/>
        </w:trPr>
        <w:tc>
          <w:tcPr>
            <w:tcW w:w="4361" w:type="dxa"/>
            <w:gridSpan w:val="5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主办单位：</w:t>
            </w:r>
            <w:bookmarkStart w:id="2" w:name="zbdw"/>
            <w:r>
              <w:rPr>
                <w:rFonts w:hint="eastAsia"/>
                <w:sz w:val="30"/>
                <w:szCs w:val="30"/>
              </w:rPr>
              <w:t xml:space="preserve"> </w:t>
            </w:r>
            <w:bookmarkEnd w:id="2"/>
          </w:p>
        </w:tc>
        <w:tc>
          <w:tcPr>
            <w:tcW w:w="763" w:type="dxa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5122" w:type="dxa"/>
            <w:gridSpan w:val="5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14322" w:rsidRPr="008E152F" w:rsidRDefault="00C14322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3" w:name="wh"/>
            <w:bookmarkEnd w:id="3"/>
          </w:p>
        </w:tc>
      </w:tr>
      <w:tr w:rsidR="00C14322">
        <w:trPr>
          <w:trHeight w:val="3766"/>
        </w:trPr>
        <w:tc>
          <w:tcPr>
            <w:tcW w:w="102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4322" w:rsidRDefault="006369F3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行领导批示</w:t>
            </w:r>
          </w:p>
          <w:p w:rsidR="00C14322" w:rsidRDefault="00C1432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4" w:name="ldps"/>
            <w:bookmarkEnd w:id="4"/>
          </w:p>
        </w:tc>
      </w:tr>
      <w:tr w:rsidR="00C14322" w:rsidTr="00B927E8">
        <w:trPr>
          <w:trHeight w:hRule="exact" w:val="837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4322" w:rsidRDefault="006369F3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呈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4322" w:rsidRDefault="00C14322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5" w:name="csld"/>
            <w:bookmarkEnd w:id="5"/>
          </w:p>
        </w:tc>
      </w:tr>
      <w:tr w:rsidR="00C14322">
        <w:trPr>
          <w:trHeight w:val="2946"/>
        </w:trPr>
        <w:tc>
          <w:tcPr>
            <w:tcW w:w="4361" w:type="dxa"/>
            <w:gridSpan w:val="5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C14322" w:rsidRDefault="006369F3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主办单位负责人</w:t>
            </w:r>
          </w:p>
          <w:p w:rsidR="00C14322" w:rsidRPr="00663930" w:rsidRDefault="00C14322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6" w:name="boardIdea"/>
            <w:bookmarkEnd w:id="6"/>
          </w:p>
          <w:p w:rsidR="00C14322" w:rsidRDefault="00C14322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7" w:name="mainBoardIdea"/>
            <w:bookmarkEnd w:id="7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C14322" w:rsidRDefault="006369F3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会签单位</w:t>
            </w:r>
          </w:p>
          <w:p w:rsidR="00C14322" w:rsidRDefault="00C14322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8" w:name="nbhqdw"/>
            <w:bookmarkEnd w:id="8"/>
          </w:p>
        </w:tc>
        <w:tc>
          <w:tcPr>
            <w:tcW w:w="1984" w:type="dxa"/>
            <w:gridSpan w:val="2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C14322" w:rsidRDefault="00C14322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C14322" w:rsidRDefault="00C14322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9" w:name="nbhqdw1"/>
            <w:bookmarkEnd w:id="9"/>
          </w:p>
        </w:tc>
        <w:tc>
          <w:tcPr>
            <w:tcW w:w="2058" w:type="dxa"/>
            <w:gridSpan w:val="2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C14322" w:rsidRDefault="00C14322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C14322" w:rsidRDefault="00C14322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0" w:name="hnhq2"/>
            <w:bookmarkEnd w:id="10"/>
          </w:p>
        </w:tc>
      </w:tr>
      <w:tr w:rsidR="00C14322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标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10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1" w:name="bt"/>
            <w:bookmarkEnd w:id="11"/>
          </w:p>
        </w:tc>
      </w:tr>
      <w:tr w:rsidR="00C14322">
        <w:trPr>
          <w:trHeight w:val="460"/>
        </w:trPr>
        <w:tc>
          <w:tcPr>
            <w:tcW w:w="1245" w:type="dxa"/>
            <w:gridSpan w:val="2"/>
            <w:tcBorders>
              <w:top w:val="single" w:sz="4" w:space="0" w:color="0070C0"/>
              <w:left w:val="nil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</w:t>
            </w:r>
          </w:p>
        </w:tc>
        <w:tc>
          <w:tcPr>
            <w:tcW w:w="3116" w:type="dxa"/>
            <w:gridSpan w:val="3"/>
            <w:tcBorders>
              <w:top w:val="single" w:sz="4" w:space="0" w:color="0070C0"/>
              <w:left w:val="single" w:sz="4" w:space="0" w:color="FFFFFF"/>
              <w:bottom w:val="single" w:sz="2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2" w:name="zbcs"/>
            <w:bookmarkEnd w:id="12"/>
          </w:p>
        </w:tc>
        <w:tc>
          <w:tcPr>
            <w:tcW w:w="2410" w:type="dxa"/>
            <w:gridSpan w:val="3"/>
            <w:tcBorders>
              <w:top w:val="single" w:sz="4" w:space="0" w:color="0070C0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主办单位核稿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3475" w:type="dxa"/>
            <w:gridSpan w:val="3"/>
            <w:tcBorders>
              <w:top w:val="single" w:sz="4" w:space="0" w:color="0070C0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办公厅核稿</w:t>
            </w:r>
          </w:p>
        </w:tc>
      </w:tr>
      <w:tr w:rsidR="00C14322">
        <w:trPr>
          <w:trHeight w:val="460"/>
        </w:trPr>
        <w:tc>
          <w:tcPr>
            <w:tcW w:w="1245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审核人</w:t>
            </w:r>
          </w:p>
        </w:tc>
        <w:tc>
          <w:tcPr>
            <w:tcW w:w="1038" w:type="dxa"/>
            <w:tcBorders>
              <w:top w:val="single" w:sz="2" w:space="0" w:color="FFFFFF"/>
              <w:left w:val="single" w:sz="4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3" w:name="sponsorSign"/>
            <w:bookmarkStart w:id="14" w:name="chld"/>
            <w:bookmarkEnd w:id="13"/>
            <w:bookmarkEnd w:id="14"/>
          </w:p>
        </w:tc>
        <w:tc>
          <w:tcPr>
            <w:tcW w:w="802" w:type="dxa"/>
            <w:tcBorders>
              <w:top w:val="single" w:sz="2" w:space="0" w:color="FFFFFF"/>
              <w:left w:val="single" w:sz="4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4" w:space="0" w:color="FFFFFF"/>
              <w:bottom w:val="single" w:sz="2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5" w:name="sponsorSigndh"/>
            <w:bookmarkStart w:id="16" w:name="chlddh"/>
            <w:bookmarkEnd w:id="15"/>
            <w:bookmarkEnd w:id="16"/>
          </w:p>
        </w:tc>
        <w:tc>
          <w:tcPr>
            <w:tcW w:w="2410" w:type="dxa"/>
            <w:gridSpan w:val="3"/>
            <w:tcBorders>
              <w:top w:val="single" w:sz="2" w:space="0" w:color="FFFFFF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bookmarkStart w:id="17" w:name="sectionSign"/>
            <w:bookmarkEnd w:id="17"/>
          </w:p>
        </w:tc>
        <w:tc>
          <w:tcPr>
            <w:tcW w:w="1559" w:type="dxa"/>
            <w:gridSpan w:val="2"/>
            <w:tcBorders>
              <w:top w:val="single" w:sz="2" w:space="0" w:color="FFFFFF"/>
              <w:left w:val="single" w:sz="4" w:space="0" w:color="0070C0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审核人</w:t>
            </w:r>
          </w:p>
        </w:tc>
        <w:tc>
          <w:tcPr>
            <w:tcW w:w="1916" w:type="dxa"/>
            <w:tcBorders>
              <w:top w:val="single" w:sz="2" w:space="0" w:color="FFFFFF"/>
              <w:left w:val="single" w:sz="4" w:space="0" w:color="FFFFFF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8" w:name="officeSign"/>
            <w:bookmarkEnd w:id="18"/>
          </w:p>
        </w:tc>
      </w:tr>
      <w:tr w:rsidR="00C14322">
        <w:trPr>
          <w:trHeight w:val="286"/>
        </w:trPr>
        <w:tc>
          <w:tcPr>
            <w:tcW w:w="1245" w:type="dxa"/>
            <w:gridSpan w:val="2"/>
            <w:tcBorders>
              <w:top w:val="single" w:sz="2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拟稿人</w:t>
            </w:r>
          </w:p>
        </w:tc>
        <w:tc>
          <w:tcPr>
            <w:tcW w:w="1038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802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2410" w:type="dxa"/>
            <w:gridSpan w:val="3"/>
            <w:tcBorders>
              <w:top w:val="single" w:sz="2" w:space="0" w:color="FFFFFF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bookmarkStart w:id="21" w:name="sectionSigndh"/>
            <w:bookmarkEnd w:id="21"/>
          </w:p>
        </w:tc>
        <w:tc>
          <w:tcPr>
            <w:tcW w:w="1559" w:type="dxa"/>
            <w:gridSpan w:val="2"/>
            <w:tcBorders>
              <w:top w:val="single" w:sz="2" w:space="0" w:color="FFFFFF"/>
              <w:left w:val="single" w:sz="4" w:space="0" w:color="0070C0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经办人</w:t>
            </w:r>
          </w:p>
        </w:tc>
        <w:tc>
          <w:tcPr>
            <w:tcW w:w="1916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C14322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2" w:name="officePnSign"/>
            <w:bookmarkEnd w:id="22"/>
          </w:p>
        </w:tc>
      </w:tr>
      <w:tr w:rsidR="00C14322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rPr>
                <w:color w:val="0070C0"/>
                <w:sz w:val="28"/>
                <w:szCs w:val="28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10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14322" w:rsidRDefault="00C1432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3" w:name="fsld"/>
            <w:bookmarkEnd w:id="23"/>
          </w:p>
        </w:tc>
      </w:tr>
      <w:tr w:rsidR="00C14322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14322" w:rsidRDefault="006369F3">
            <w:pPr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C14322" w:rsidRDefault="006369F3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共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10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B7478" w:rsidRPr="00BB7478" w:rsidRDefault="00BB7478" w:rsidP="00A71F61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BB7478">
              <w:rPr>
                <w:rFonts w:ascii="Times New Roman" w:hAnsi="Times New Roman"/>
                <w:color w:val="0070C0"/>
                <w:sz w:val="16"/>
                <w:szCs w:val="16"/>
              </w:rPr>
              <w:t>KQ-1</w:t>
            </w:r>
            <w:r w:rsidR="00964430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BB7478">
              <w:rPr>
                <w:rFonts w:ascii="Times New Roman" w:hAnsi="Times New Roman"/>
                <w:color w:val="0070C0"/>
                <w:sz w:val="16"/>
                <w:szCs w:val="16"/>
              </w:rPr>
              <w:t>01</w:t>
            </w:r>
          </w:p>
          <w:p w:rsidR="00BE36A6" w:rsidRDefault="006A5F08" w:rsidP="00A71F61">
            <w:pPr>
              <w:ind w:firstLineChars="50" w:firstLine="120"/>
              <w:jc w:val="right"/>
              <w:rPr>
                <w:color w:val="0070C0"/>
                <w:sz w:val="24"/>
                <w:szCs w:val="24"/>
              </w:rPr>
            </w:pPr>
            <w:bookmarkStart w:id="24" w:name="barCode"/>
            <w:bookmarkEnd w:id="24"/>
            <w:r w:rsidRPr="00670B5D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0" allowOverlap="1">
                      <wp:simplePos x="0" y="0"/>
                      <wp:positionH relativeFrom="page">
                        <wp:posOffset>4450080</wp:posOffset>
                      </wp:positionH>
                      <wp:positionV relativeFrom="page">
                        <wp:posOffset>9700260</wp:posOffset>
                      </wp:positionV>
                      <wp:extent cx="2164080" cy="7467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2164080" cy="746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0B5D" w:rsidRDefault="00670B5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50.4pt;margin-top:763.8pt;width:170.4pt;height:58.8pt;flip:x y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" o:allowincell="f" filled="f" stroked="f">
                      <v:textbox>
                        <w:txbxContent>
                          <w:p w:rsidR="00670B5D" w:rsidRDefault="00670B5D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:rsidR="00C14322" w:rsidRDefault="00C14322" w:rsidP="00871199">
      <w:pPr>
        <w:ind w:right="2880"/>
        <w:jc w:val="center"/>
        <w:rPr>
          <w:rFonts w:ascii="Times New Roman" w:hAnsi="Times New Roman" w:hint="eastAsia"/>
          <w:color w:val="0070C0"/>
          <w:sz w:val="24"/>
          <w:szCs w:val="24"/>
        </w:rPr>
        <w:sectPr w:rsidR="00C14322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71199" w:rsidRDefault="00871199">
      <w:pPr>
        <w:widowControl/>
        <w:jc w:val="left"/>
        <w:rPr>
          <w:rFonts w:ascii="宋体" w:hAnsi="宋体"/>
          <w:b/>
          <w:bCs/>
          <w:kern w:val="44"/>
          <w:sz w:val="28"/>
          <w:szCs w:val="44"/>
        </w:rPr>
      </w:pPr>
      <w:r>
        <w:rPr>
          <w:rFonts w:ascii="宋体" w:hAnsi="宋体"/>
          <w:sz w:val="28"/>
        </w:rPr>
        <w:lastRenderedPageBreak/>
        <w:br w:type="page"/>
      </w:r>
    </w:p>
    <w:p w:rsidR="00C14322" w:rsidRDefault="006369F3">
      <w:pPr>
        <w:pStyle w:val="1"/>
        <w:rPr>
          <w:rFonts w:ascii="宋体" w:hAnsi="宋体"/>
          <w:sz w:val="28"/>
        </w:rPr>
      </w:pPr>
      <w:bookmarkStart w:id="25" w:name="inBankHqIdeaSection"/>
      <w:bookmarkStart w:id="26" w:name="_GoBack"/>
      <w:bookmarkEnd w:id="25"/>
      <w:bookmarkEnd w:id="26"/>
      <w:r>
        <w:rPr>
          <w:rFonts w:ascii="宋体" w:hAnsi="宋体" w:hint="eastAsia"/>
          <w:sz w:val="28"/>
        </w:rPr>
        <w:lastRenderedPageBreak/>
        <w:t>[会签意见]</w:t>
      </w:r>
    </w:p>
    <w:p w:rsidR="00C14322" w:rsidRDefault="00C14322">
      <w:pPr>
        <w:rPr>
          <w:rFonts w:ascii="Times New Roman" w:hAnsi="Times New Roman"/>
          <w:bCs/>
          <w:sz w:val="24"/>
        </w:rPr>
      </w:pPr>
      <w:bookmarkStart w:id="27" w:name="inBankHqIdea"/>
      <w:bookmarkEnd w:id="27"/>
    </w:p>
    <w:p w:rsidR="00C14322" w:rsidRDefault="006369F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C14322" w:rsidRDefault="00C14322">
      <w:pPr>
        <w:rPr>
          <w:rFonts w:ascii="Times New Roman" w:hAnsi="Times New Roman"/>
          <w:bCs/>
          <w:sz w:val="28"/>
          <w:szCs w:val="28"/>
        </w:rPr>
      </w:pPr>
      <w:bookmarkStart w:id="28" w:name="yjcnsm"/>
      <w:bookmarkEnd w:id="28"/>
    </w:p>
    <w:p w:rsidR="00C14322" w:rsidRDefault="006369F3">
      <w:pPr>
        <w:pStyle w:val="1"/>
        <w:rPr>
          <w:rFonts w:ascii="宋体" w:hAnsi="宋体"/>
          <w:sz w:val="28"/>
        </w:rPr>
      </w:pPr>
      <w:bookmarkStart w:id="29" w:name="inBankHqIdeaSectionEnd"/>
      <w:bookmarkEnd w:id="29"/>
      <w:r>
        <w:rPr>
          <w:rFonts w:ascii="宋体" w:hAnsi="宋体" w:hint="eastAsia"/>
          <w:sz w:val="28"/>
        </w:rPr>
        <w:t>[签报内容]</w:t>
      </w:r>
    </w:p>
    <w:p w:rsidR="00C14322" w:rsidRDefault="00C14322">
      <w:pPr>
        <w:rPr>
          <w:rFonts w:ascii="仿宋_GB2312" w:eastAsia="仿宋_GB2312" w:hAnsi="Times New Roman"/>
          <w:sz w:val="30"/>
          <w:szCs w:val="30"/>
        </w:rPr>
      </w:pPr>
      <w:bookmarkStart w:id="30" w:name="zhengwen"/>
      <w:bookmarkEnd w:id="30"/>
    </w:p>
    <w:p w:rsidR="00C14322" w:rsidRDefault="006369F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[参阅件/附件]</w:t>
      </w:r>
    </w:p>
    <w:p w:rsidR="00C14322" w:rsidRDefault="00C14322">
      <w:pPr>
        <w:rPr>
          <w:bCs/>
          <w:sz w:val="24"/>
        </w:rPr>
      </w:pPr>
      <w:bookmarkStart w:id="31" w:name="fj"/>
      <w:bookmarkEnd w:id="31"/>
    </w:p>
    <w:sectPr w:rsidR="00C1432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9BF" w:rsidRDefault="002549BF">
      <w:r>
        <w:separator/>
      </w:r>
    </w:p>
  </w:endnote>
  <w:endnote w:type="continuationSeparator" w:id="0">
    <w:p w:rsidR="002549BF" w:rsidRDefault="0025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322" w:rsidRDefault="006369F3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9BF" w:rsidRDefault="002549BF">
      <w:r>
        <w:separator/>
      </w:r>
    </w:p>
  </w:footnote>
  <w:footnote w:type="continuationSeparator" w:id="0">
    <w:p w:rsidR="002549BF" w:rsidRDefault="00254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CE5"/>
    <w:rsid w:val="000131B9"/>
    <w:rsid w:val="00015590"/>
    <w:rsid w:val="000203C7"/>
    <w:rsid w:val="00021724"/>
    <w:rsid w:val="00022BE6"/>
    <w:rsid w:val="00032157"/>
    <w:rsid w:val="00040CAA"/>
    <w:rsid w:val="00052D39"/>
    <w:rsid w:val="000532C7"/>
    <w:rsid w:val="00053374"/>
    <w:rsid w:val="00054954"/>
    <w:rsid w:val="00056808"/>
    <w:rsid w:val="0006071F"/>
    <w:rsid w:val="000634ED"/>
    <w:rsid w:val="00064C10"/>
    <w:rsid w:val="0006771F"/>
    <w:rsid w:val="00070A8A"/>
    <w:rsid w:val="00070C85"/>
    <w:rsid w:val="00074A82"/>
    <w:rsid w:val="00075415"/>
    <w:rsid w:val="00080CA5"/>
    <w:rsid w:val="000839CE"/>
    <w:rsid w:val="00084C8A"/>
    <w:rsid w:val="000855FA"/>
    <w:rsid w:val="00090626"/>
    <w:rsid w:val="00092F5D"/>
    <w:rsid w:val="000A0641"/>
    <w:rsid w:val="000A08B3"/>
    <w:rsid w:val="000A0E89"/>
    <w:rsid w:val="000A6374"/>
    <w:rsid w:val="000A7529"/>
    <w:rsid w:val="000B7C4F"/>
    <w:rsid w:val="000C54AF"/>
    <w:rsid w:val="000C5962"/>
    <w:rsid w:val="000D228B"/>
    <w:rsid w:val="000E204A"/>
    <w:rsid w:val="000E2D7B"/>
    <w:rsid w:val="000E2FC0"/>
    <w:rsid w:val="000E39A9"/>
    <w:rsid w:val="000E4016"/>
    <w:rsid w:val="000E4487"/>
    <w:rsid w:val="000E4EB1"/>
    <w:rsid w:val="000F0BCD"/>
    <w:rsid w:val="000F0F76"/>
    <w:rsid w:val="000F4BA5"/>
    <w:rsid w:val="000F7A70"/>
    <w:rsid w:val="00101A65"/>
    <w:rsid w:val="00101EEB"/>
    <w:rsid w:val="001053A8"/>
    <w:rsid w:val="001109B6"/>
    <w:rsid w:val="001264FC"/>
    <w:rsid w:val="00127DC9"/>
    <w:rsid w:val="001301B2"/>
    <w:rsid w:val="0013271A"/>
    <w:rsid w:val="00133685"/>
    <w:rsid w:val="00136B4D"/>
    <w:rsid w:val="00137D6A"/>
    <w:rsid w:val="00141DC4"/>
    <w:rsid w:val="00142003"/>
    <w:rsid w:val="00143649"/>
    <w:rsid w:val="001463A0"/>
    <w:rsid w:val="00151090"/>
    <w:rsid w:val="001519DC"/>
    <w:rsid w:val="001527AB"/>
    <w:rsid w:val="001561FB"/>
    <w:rsid w:val="00157D2A"/>
    <w:rsid w:val="00160E34"/>
    <w:rsid w:val="001666E3"/>
    <w:rsid w:val="00166AAA"/>
    <w:rsid w:val="0017201E"/>
    <w:rsid w:val="00173CF6"/>
    <w:rsid w:val="00176B6C"/>
    <w:rsid w:val="00182AF6"/>
    <w:rsid w:val="00182ECB"/>
    <w:rsid w:val="00191899"/>
    <w:rsid w:val="00192CDC"/>
    <w:rsid w:val="001936AA"/>
    <w:rsid w:val="00195D71"/>
    <w:rsid w:val="00197368"/>
    <w:rsid w:val="001A0019"/>
    <w:rsid w:val="001A24D1"/>
    <w:rsid w:val="001A298B"/>
    <w:rsid w:val="001B0679"/>
    <w:rsid w:val="001B1F2C"/>
    <w:rsid w:val="001B30A0"/>
    <w:rsid w:val="001B5113"/>
    <w:rsid w:val="001C477D"/>
    <w:rsid w:val="001C4F75"/>
    <w:rsid w:val="001C7473"/>
    <w:rsid w:val="001D4AFF"/>
    <w:rsid w:val="001D6DB1"/>
    <w:rsid w:val="001E0249"/>
    <w:rsid w:val="001E6ED8"/>
    <w:rsid w:val="001E6FEE"/>
    <w:rsid w:val="001E7432"/>
    <w:rsid w:val="001F1179"/>
    <w:rsid w:val="001F4388"/>
    <w:rsid w:val="001F5786"/>
    <w:rsid w:val="001F62DE"/>
    <w:rsid w:val="00204E72"/>
    <w:rsid w:val="00210646"/>
    <w:rsid w:val="002114B4"/>
    <w:rsid w:val="0021367E"/>
    <w:rsid w:val="00215063"/>
    <w:rsid w:val="002159F3"/>
    <w:rsid w:val="002168C9"/>
    <w:rsid w:val="00221489"/>
    <w:rsid w:val="00225AD4"/>
    <w:rsid w:val="00227C9F"/>
    <w:rsid w:val="00232625"/>
    <w:rsid w:val="0023519F"/>
    <w:rsid w:val="002429B2"/>
    <w:rsid w:val="00243BA4"/>
    <w:rsid w:val="00245AC6"/>
    <w:rsid w:val="00245C06"/>
    <w:rsid w:val="002549BF"/>
    <w:rsid w:val="0025719D"/>
    <w:rsid w:val="00257311"/>
    <w:rsid w:val="00257485"/>
    <w:rsid w:val="002577F1"/>
    <w:rsid w:val="0026007A"/>
    <w:rsid w:val="00262BFE"/>
    <w:rsid w:val="00263838"/>
    <w:rsid w:val="00263FE1"/>
    <w:rsid w:val="002644BF"/>
    <w:rsid w:val="00265263"/>
    <w:rsid w:val="00266104"/>
    <w:rsid w:val="0027283E"/>
    <w:rsid w:val="00273253"/>
    <w:rsid w:val="002831C0"/>
    <w:rsid w:val="00284A16"/>
    <w:rsid w:val="00285C3A"/>
    <w:rsid w:val="00286A8B"/>
    <w:rsid w:val="0028703B"/>
    <w:rsid w:val="00296204"/>
    <w:rsid w:val="00297920"/>
    <w:rsid w:val="002A10AE"/>
    <w:rsid w:val="002A2188"/>
    <w:rsid w:val="002B21FA"/>
    <w:rsid w:val="002B2BE4"/>
    <w:rsid w:val="002B37CC"/>
    <w:rsid w:val="002B3C70"/>
    <w:rsid w:val="002B53D1"/>
    <w:rsid w:val="002C11F0"/>
    <w:rsid w:val="002C15F5"/>
    <w:rsid w:val="002C52FD"/>
    <w:rsid w:val="002C6CAC"/>
    <w:rsid w:val="002D4079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4790"/>
    <w:rsid w:val="00326AA6"/>
    <w:rsid w:val="0033533D"/>
    <w:rsid w:val="00340064"/>
    <w:rsid w:val="003434D5"/>
    <w:rsid w:val="00344976"/>
    <w:rsid w:val="003457D0"/>
    <w:rsid w:val="00350B46"/>
    <w:rsid w:val="003528CE"/>
    <w:rsid w:val="00353EED"/>
    <w:rsid w:val="0036460C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91DC1"/>
    <w:rsid w:val="003A1D66"/>
    <w:rsid w:val="003A5447"/>
    <w:rsid w:val="003B2141"/>
    <w:rsid w:val="003B25AD"/>
    <w:rsid w:val="003B4AED"/>
    <w:rsid w:val="003B5548"/>
    <w:rsid w:val="003B5AC5"/>
    <w:rsid w:val="003B66F4"/>
    <w:rsid w:val="003C23F2"/>
    <w:rsid w:val="003C666D"/>
    <w:rsid w:val="003D7A9C"/>
    <w:rsid w:val="003E12BD"/>
    <w:rsid w:val="003E2142"/>
    <w:rsid w:val="003E4B87"/>
    <w:rsid w:val="003E606A"/>
    <w:rsid w:val="003E76DE"/>
    <w:rsid w:val="003F147E"/>
    <w:rsid w:val="0040104A"/>
    <w:rsid w:val="0040727A"/>
    <w:rsid w:val="004106BC"/>
    <w:rsid w:val="004119DB"/>
    <w:rsid w:val="00411B12"/>
    <w:rsid w:val="00411EF6"/>
    <w:rsid w:val="0041269F"/>
    <w:rsid w:val="004139BC"/>
    <w:rsid w:val="004150FF"/>
    <w:rsid w:val="00416E3D"/>
    <w:rsid w:val="0041745C"/>
    <w:rsid w:val="00420C0E"/>
    <w:rsid w:val="004217E1"/>
    <w:rsid w:val="00431045"/>
    <w:rsid w:val="00431709"/>
    <w:rsid w:val="00431904"/>
    <w:rsid w:val="00441485"/>
    <w:rsid w:val="00442A62"/>
    <w:rsid w:val="00446351"/>
    <w:rsid w:val="00447AE6"/>
    <w:rsid w:val="004515E5"/>
    <w:rsid w:val="00452C32"/>
    <w:rsid w:val="00454B87"/>
    <w:rsid w:val="00460A5B"/>
    <w:rsid w:val="00462E19"/>
    <w:rsid w:val="00464502"/>
    <w:rsid w:val="00464E66"/>
    <w:rsid w:val="00465465"/>
    <w:rsid w:val="00471DB9"/>
    <w:rsid w:val="0047283D"/>
    <w:rsid w:val="004840C8"/>
    <w:rsid w:val="00484396"/>
    <w:rsid w:val="00484827"/>
    <w:rsid w:val="0048609B"/>
    <w:rsid w:val="004875EA"/>
    <w:rsid w:val="00487D49"/>
    <w:rsid w:val="00494ED9"/>
    <w:rsid w:val="004967FE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1F83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0532"/>
    <w:rsid w:val="0053259C"/>
    <w:rsid w:val="00533370"/>
    <w:rsid w:val="005418D0"/>
    <w:rsid w:val="0054199C"/>
    <w:rsid w:val="00541BD3"/>
    <w:rsid w:val="005438FD"/>
    <w:rsid w:val="00543BC5"/>
    <w:rsid w:val="005442E9"/>
    <w:rsid w:val="0055342A"/>
    <w:rsid w:val="00555930"/>
    <w:rsid w:val="00567BDC"/>
    <w:rsid w:val="0057072D"/>
    <w:rsid w:val="005714DC"/>
    <w:rsid w:val="00573835"/>
    <w:rsid w:val="005748FB"/>
    <w:rsid w:val="00576938"/>
    <w:rsid w:val="005819EB"/>
    <w:rsid w:val="005828E2"/>
    <w:rsid w:val="0059199A"/>
    <w:rsid w:val="00593099"/>
    <w:rsid w:val="0059374D"/>
    <w:rsid w:val="00593BA3"/>
    <w:rsid w:val="005A1CC6"/>
    <w:rsid w:val="005A6DD5"/>
    <w:rsid w:val="005B01B5"/>
    <w:rsid w:val="005B119D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E3C69"/>
    <w:rsid w:val="005F13AC"/>
    <w:rsid w:val="005F2985"/>
    <w:rsid w:val="00600860"/>
    <w:rsid w:val="006024A1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98D"/>
    <w:rsid w:val="00633839"/>
    <w:rsid w:val="0063443D"/>
    <w:rsid w:val="0063556F"/>
    <w:rsid w:val="006369F3"/>
    <w:rsid w:val="006371C0"/>
    <w:rsid w:val="00640475"/>
    <w:rsid w:val="00641843"/>
    <w:rsid w:val="00643A6A"/>
    <w:rsid w:val="00646A8D"/>
    <w:rsid w:val="00651386"/>
    <w:rsid w:val="00652B55"/>
    <w:rsid w:val="006532BA"/>
    <w:rsid w:val="0065342A"/>
    <w:rsid w:val="00654FC7"/>
    <w:rsid w:val="00655425"/>
    <w:rsid w:val="00655FD6"/>
    <w:rsid w:val="00663930"/>
    <w:rsid w:val="00666444"/>
    <w:rsid w:val="006674AE"/>
    <w:rsid w:val="00670B5D"/>
    <w:rsid w:val="00671AD5"/>
    <w:rsid w:val="0067546C"/>
    <w:rsid w:val="00682CAE"/>
    <w:rsid w:val="00686051"/>
    <w:rsid w:val="006947D5"/>
    <w:rsid w:val="006A1055"/>
    <w:rsid w:val="006A1D29"/>
    <w:rsid w:val="006A4670"/>
    <w:rsid w:val="006A5F08"/>
    <w:rsid w:val="006A60B1"/>
    <w:rsid w:val="006B0536"/>
    <w:rsid w:val="006B3319"/>
    <w:rsid w:val="006B4225"/>
    <w:rsid w:val="006B5DDD"/>
    <w:rsid w:val="006C01CF"/>
    <w:rsid w:val="006D01FD"/>
    <w:rsid w:val="006D061E"/>
    <w:rsid w:val="006E3214"/>
    <w:rsid w:val="006E3D6F"/>
    <w:rsid w:val="006E4F41"/>
    <w:rsid w:val="006E5CFB"/>
    <w:rsid w:val="006E63A7"/>
    <w:rsid w:val="006F1CBD"/>
    <w:rsid w:val="006F2976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549"/>
    <w:rsid w:val="0073666B"/>
    <w:rsid w:val="00740EFF"/>
    <w:rsid w:val="00742234"/>
    <w:rsid w:val="00744824"/>
    <w:rsid w:val="00752273"/>
    <w:rsid w:val="0075275E"/>
    <w:rsid w:val="007549BF"/>
    <w:rsid w:val="007561ED"/>
    <w:rsid w:val="007605F2"/>
    <w:rsid w:val="00760938"/>
    <w:rsid w:val="00763FD9"/>
    <w:rsid w:val="00765361"/>
    <w:rsid w:val="007655E0"/>
    <w:rsid w:val="00765701"/>
    <w:rsid w:val="00765D29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D1663"/>
    <w:rsid w:val="007D1E02"/>
    <w:rsid w:val="007E0EB3"/>
    <w:rsid w:val="007E1C90"/>
    <w:rsid w:val="007E3927"/>
    <w:rsid w:val="007E4473"/>
    <w:rsid w:val="007E7BED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27AD9"/>
    <w:rsid w:val="00830996"/>
    <w:rsid w:val="00831E15"/>
    <w:rsid w:val="008331F9"/>
    <w:rsid w:val="00842BBD"/>
    <w:rsid w:val="00850E24"/>
    <w:rsid w:val="00853514"/>
    <w:rsid w:val="008600C0"/>
    <w:rsid w:val="00864E0F"/>
    <w:rsid w:val="00871199"/>
    <w:rsid w:val="00875114"/>
    <w:rsid w:val="0088188E"/>
    <w:rsid w:val="008836A7"/>
    <w:rsid w:val="008903A2"/>
    <w:rsid w:val="00896619"/>
    <w:rsid w:val="00896656"/>
    <w:rsid w:val="00896A0C"/>
    <w:rsid w:val="008B060D"/>
    <w:rsid w:val="008B110F"/>
    <w:rsid w:val="008B2810"/>
    <w:rsid w:val="008B4228"/>
    <w:rsid w:val="008B5BD9"/>
    <w:rsid w:val="008C021E"/>
    <w:rsid w:val="008C1965"/>
    <w:rsid w:val="008C5563"/>
    <w:rsid w:val="008C5777"/>
    <w:rsid w:val="008D1DBF"/>
    <w:rsid w:val="008D38CB"/>
    <w:rsid w:val="008D3926"/>
    <w:rsid w:val="008E152F"/>
    <w:rsid w:val="008E2162"/>
    <w:rsid w:val="008E21A3"/>
    <w:rsid w:val="008E404C"/>
    <w:rsid w:val="008F19C6"/>
    <w:rsid w:val="008F200A"/>
    <w:rsid w:val="008F24BF"/>
    <w:rsid w:val="008F5C01"/>
    <w:rsid w:val="00910779"/>
    <w:rsid w:val="00911583"/>
    <w:rsid w:val="00921118"/>
    <w:rsid w:val="009215DD"/>
    <w:rsid w:val="00923347"/>
    <w:rsid w:val="00924B55"/>
    <w:rsid w:val="009274ED"/>
    <w:rsid w:val="00927A2B"/>
    <w:rsid w:val="009310B9"/>
    <w:rsid w:val="00942380"/>
    <w:rsid w:val="00947B35"/>
    <w:rsid w:val="00953FFE"/>
    <w:rsid w:val="00957BC4"/>
    <w:rsid w:val="009610DD"/>
    <w:rsid w:val="00961C27"/>
    <w:rsid w:val="00962C98"/>
    <w:rsid w:val="00964430"/>
    <w:rsid w:val="00967902"/>
    <w:rsid w:val="0097056A"/>
    <w:rsid w:val="0097085A"/>
    <w:rsid w:val="00971DA2"/>
    <w:rsid w:val="00974DCD"/>
    <w:rsid w:val="00975629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A1C8F"/>
    <w:rsid w:val="009A753B"/>
    <w:rsid w:val="009B0BB0"/>
    <w:rsid w:val="009B4683"/>
    <w:rsid w:val="009B54CC"/>
    <w:rsid w:val="009B5D12"/>
    <w:rsid w:val="009B77EE"/>
    <w:rsid w:val="009C3A83"/>
    <w:rsid w:val="009C7152"/>
    <w:rsid w:val="009D242D"/>
    <w:rsid w:val="009F09C0"/>
    <w:rsid w:val="009F1371"/>
    <w:rsid w:val="009F3C48"/>
    <w:rsid w:val="00A023F9"/>
    <w:rsid w:val="00A05069"/>
    <w:rsid w:val="00A06503"/>
    <w:rsid w:val="00A07300"/>
    <w:rsid w:val="00A1005C"/>
    <w:rsid w:val="00A1230B"/>
    <w:rsid w:val="00A15DA0"/>
    <w:rsid w:val="00A228D8"/>
    <w:rsid w:val="00A25A2C"/>
    <w:rsid w:val="00A267E9"/>
    <w:rsid w:val="00A327B5"/>
    <w:rsid w:val="00A3410A"/>
    <w:rsid w:val="00A4032F"/>
    <w:rsid w:val="00A42CE5"/>
    <w:rsid w:val="00A44FF7"/>
    <w:rsid w:val="00A52065"/>
    <w:rsid w:val="00A567DA"/>
    <w:rsid w:val="00A6692D"/>
    <w:rsid w:val="00A71939"/>
    <w:rsid w:val="00A71F61"/>
    <w:rsid w:val="00A73F32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3A3D"/>
    <w:rsid w:val="00AA7BD5"/>
    <w:rsid w:val="00AA7E6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0429"/>
    <w:rsid w:val="00AF1390"/>
    <w:rsid w:val="00AF37FD"/>
    <w:rsid w:val="00B0688F"/>
    <w:rsid w:val="00B07DB5"/>
    <w:rsid w:val="00B118DA"/>
    <w:rsid w:val="00B14019"/>
    <w:rsid w:val="00B16D9A"/>
    <w:rsid w:val="00B201BD"/>
    <w:rsid w:val="00B21B1B"/>
    <w:rsid w:val="00B276F0"/>
    <w:rsid w:val="00B27BBC"/>
    <w:rsid w:val="00B30F4F"/>
    <w:rsid w:val="00B30FB9"/>
    <w:rsid w:val="00B35E7E"/>
    <w:rsid w:val="00B363E3"/>
    <w:rsid w:val="00B37E44"/>
    <w:rsid w:val="00B44152"/>
    <w:rsid w:val="00B44FE9"/>
    <w:rsid w:val="00B47750"/>
    <w:rsid w:val="00B5018B"/>
    <w:rsid w:val="00B50553"/>
    <w:rsid w:val="00B509C0"/>
    <w:rsid w:val="00B52E74"/>
    <w:rsid w:val="00B6187E"/>
    <w:rsid w:val="00B61A01"/>
    <w:rsid w:val="00B659DD"/>
    <w:rsid w:val="00B6688E"/>
    <w:rsid w:val="00B72249"/>
    <w:rsid w:val="00B73FE0"/>
    <w:rsid w:val="00B76830"/>
    <w:rsid w:val="00B77561"/>
    <w:rsid w:val="00B80FC1"/>
    <w:rsid w:val="00B83698"/>
    <w:rsid w:val="00B86AD4"/>
    <w:rsid w:val="00B870C7"/>
    <w:rsid w:val="00B91975"/>
    <w:rsid w:val="00B927E8"/>
    <w:rsid w:val="00B94A7E"/>
    <w:rsid w:val="00B971F0"/>
    <w:rsid w:val="00BA08F4"/>
    <w:rsid w:val="00BA14F4"/>
    <w:rsid w:val="00BA6807"/>
    <w:rsid w:val="00BA7128"/>
    <w:rsid w:val="00BA7792"/>
    <w:rsid w:val="00BB401D"/>
    <w:rsid w:val="00BB48F4"/>
    <w:rsid w:val="00BB7478"/>
    <w:rsid w:val="00BB7AD2"/>
    <w:rsid w:val="00BC367F"/>
    <w:rsid w:val="00BC3862"/>
    <w:rsid w:val="00BC539B"/>
    <w:rsid w:val="00BC6093"/>
    <w:rsid w:val="00BD4D9E"/>
    <w:rsid w:val="00BE3544"/>
    <w:rsid w:val="00BE36A6"/>
    <w:rsid w:val="00BE382B"/>
    <w:rsid w:val="00BE7D04"/>
    <w:rsid w:val="00BF06AE"/>
    <w:rsid w:val="00BF0C14"/>
    <w:rsid w:val="00BF1364"/>
    <w:rsid w:val="00C00206"/>
    <w:rsid w:val="00C019B8"/>
    <w:rsid w:val="00C0261F"/>
    <w:rsid w:val="00C104A9"/>
    <w:rsid w:val="00C14322"/>
    <w:rsid w:val="00C14AD6"/>
    <w:rsid w:val="00C163E6"/>
    <w:rsid w:val="00C172CB"/>
    <w:rsid w:val="00C23C08"/>
    <w:rsid w:val="00C24974"/>
    <w:rsid w:val="00C257E0"/>
    <w:rsid w:val="00C27077"/>
    <w:rsid w:val="00C27348"/>
    <w:rsid w:val="00C27618"/>
    <w:rsid w:val="00C310ED"/>
    <w:rsid w:val="00C31E94"/>
    <w:rsid w:val="00C41550"/>
    <w:rsid w:val="00C45EE2"/>
    <w:rsid w:val="00C460F0"/>
    <w:rsid w:val="00C465FA"/>
    <w:rsid w:val="00C616E5"/>
    <w:rsid w:val="00C6303D"/>
    <w:rsid w:val="00C635A5"/>
    <w:rsid w:val="00C63A68"/>
    <w:rsid w:val="00C67130"/>
    <w:rsid w:val="00C73934"/>
    <w:rsid w:val="00C75863"/>
    <w:rsid w:val="00C76B13"/>
    <w:rsid w:val="00C8099C"/>
    <w:rsid w:val="00C80A7D"/>
    <w:rsid w:val="00C81C32"/>
    <w:rsid w:val="00C83940"/>
    <w:rsid w:val="00C914F9"/>
    <w:rsid w:val="00C94CCD"/>
    <w:rsid w:val="00CA4362"/>
    <w:rsid w:val="00CA4F47"/>
    <w:rsid w:val="00CA5A2A"/>
    <w:rsid w:val="00CB3F06"/>
    <w:rsid w:val="00CB3FF2"/>
    <w:rsid w:val="00CB4951"/>
    <w:rsid w:val="00CB57B0"/>
    <w:rsid w:val="00CC0C44"/>
    <w:rsid w:val="00CD6A5C"/>
    <w:rsid w:val="00CE0B1D"/>
    <w:rsid w:val="00CE15BD"/>
    <w:rsid w:val="00CE2966"/>
    <w:rsid w:val="00CE45D8"/>
    <w:rsid w:val="00CE6754"/>
    <w:rsid w:val="00CF2693"/>
    <w:rsid w:val="00CF747F"/>
    <w:rsid w:val="00D00502"/>
    <w:rsid w:val="00D00FB8"/>
    <w:rsid w:val="00D03364"/>
    <w:rsid w:val="00D0437C"/>
    <w:rsid w:val="00D04839"/>
    <w:rsid w:val="00D11A31"/>
    <w:rsid w:val="00D17424"/>
    <w:rsid w:val="00D201B9"/>
    <w:rsid w:val="00D21A9E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0734"/>
    <w:rsid w:val="00D427BE"/>
    <w:rsid w:val="00D46487"/>
    <w:rsid w:val="00D466C5"/>
    <w:rsid w:val="00D473BF"/>
    <w:rsid w:val="00D47A23"/>
    <w:rsid w:val="00D52E41"/>
    <w:rsid w:val="00D55860"/>
    <w:rsid w:val="00D57687"/>
    <w:rsid w:val="00D6472A"/>
    <w:rsid w:val="00D64B33"/>
    <w:rsid w:val="00D71417"/>
    <w:rsid w:val="00D72BDF"/>
    <w:rsid w:val="00D74D12"/>
    <w:rsid w:val="00D870C4"/>
    <w:rsid w:val="00D9277C"/>
    <w:rsid w:val="00D95AED"/>
    <w:rsid w:val="00D97161"/>
    <w:rsid w:val="00DA0ECE"/>
    <w:rsid w:val="00DA0FA1"/>
    <w:rsid w:val="00DA4DC6"/>
    <w:rsid w:val="00DA53BA"/>
    <w:rsid w:val="00DA57BA"/>
    <w:rsid w:val="00DA6733"/>
    <w:rsid w:val="00DB1B0C"/>
    <w:rsid w:val="00DB1EDA"/>
    <w:rsid w:val="00DB615E"/>
    <w:rsid w:val="00DB651B"/>
    <w:rsid w:val="00DC094F"/>
    <w:rsid w:val="00DC0D6E"/>
    <w:rsid w:val="00DC249E"/>
    <w:rsid w:val="00DC2685"/>
    <w:rsid w:val="00DC3B5F"/>
    <w:rsid w:val="00DD1362"/>
    <w:rsid w:val="00DD1CAA"/>
    <w:rsid w:val="00DD5C7F"/>
    <w:rsid w:val="00DD6CD0"/>
    <w:rsid w:val="00DD6ECC"/>
    <w:rsid w:val="00DE0EFA"/>
    <w:rsid w:val="00DE36C5"/>
    <w:rsid w:val="00DE4447"/>
    <w:rsid w:val="00DE5672"/>
    <w:rsid w:val="00DE6331"/>
    <w:rsid w:val="00DE6B26"/>
    <w:rsid w:val="00DE6E96"/>
    <w:rsid w:val="00DF1DFC"/>
    <w:rsid w:val="00DF358D"/>
    <w:rsid w:val="00DF3A86"/>
    <w:rsid w:val="00DF528B"/>
    <w:rsid w:val="00E044CA"/>
    <w:rsid w:val="00E06389"/>
    <w:rsid w:val="00E06979"/>
    <w:rsid w:val="00E13C19"/>
    <w:rsid w:val="00E14FDB"/>
    <w:rsid w:val="00E2312C"/>
    <w:rsid w:val="00E260BF"/>
    <w:rsid w:val="00E339C9"/>
    <w:rsid w:val="00E34D30"/>
    <w:rsid w:val="00E40EF9"/>
    <w:rsid w:val="00E41FD3"/>
    <w:rsid w:val="00E42FDE"/>
    <w:rsid w:val="00E52690"/>
    <w:rsid w:val="00E5391E"/>
    <w:rsid w:val="00E565FB"/>
    <w:rsid w:val="00E63752"/>
    <w:rsid w:val="00E654FE"/>
    <w:rsid w:val="00E65EA8"/>
    <w:rsid w:val="00E7155D"/>
    <w:rsid w:val="00E72448"/>
    <w:rsid w:val="00E73C27"/>
    <w:rsid w:val="00E76CFC"/>
    <w:rsid w:val="00E807A5"/>
    <w:rsid w:val="00E85179"/>
    <w:rsid w:val="00E90665"/>
    <w:rsid w:val="00E90998"/>
    <w:rsid w:val="00E92953"/>
    <w:rsid w:val="00E948EA"/>
    <w:rsid w:val="00EA1BB4"/>
    <w:rsid w:val="00EA20A2"/>
    <w:rsid w:val="00EA2315"/>
    <w:rsid w:val="00EA510A"/>
    <w:rsid w:val="00EA51AF"/>
    <w:rsid w:val="00EB122D"/>
    <w:rsid w:val="00EB1CDF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AEF"/>
    <w:rsid w:val="00ED79F9"/>
    <w:rsid w:val="00EE27DE"/>
    <w:rsid w:val="00EE2B2D"/>
    <w:rsid w:val="00EE6EB3"/>
    <w:rsid w:val="00EF0D06"/>
    <w:rsid w:val="00EF3476"/>
    <w:rsid w:val="00EF6E72"/>
    <w:rsid w:val="00F11C18"/>
    <w:rsid w:val="00F165F0"/>
    <w:rsid w:val="00F222DF"/>
    <w:rsid w:val="00F24637"/>
    <w:rsid w:val="00F24980"/>
    <w:rsid w:val="00F272EB"/>
    <w:rsid w:val="00F278DC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5189"/>
    <w:rsid w:val="00F86B5C"/>
    <w:rsid w:val="00F8706B"/>
    <w:rsid w:val="00F90345"/>
    <w:rsid w:val="00F94E4C"/>
    <w:rsid w:val="00FA7CA1"/>
    <w:rsid w:val="00FB14AC"/>
    <w:rsid w:val="00FB6FD5"/>
    <w:rsid w:val="00FC3A08"/>
    <w:rsid w:val="00FC6118"/>
    <w:rsid w:val="00FD353F"/>
    <w:rsid w:val="00FE057D"/>
    <w:rsid w:val="00FE1D38"/>
    <w:rsid w:val="00FE4C15"/>
    <w:rsid w:val="00FF1C37"/>
    <w:rsid w:val="00FF3013"/>
    <w:rsid w:val="00FF4A57"/>
    <w:rsid w:val="059B1067"/>
    <w:rsid w:val="0BFA73AE"/>
    <w:rsid w:val="130B16E0"/>
    <w:rsid w:val="140524B2"/>
    <w:rsid w:val="173D271C"/>
    <w:rsid w:val="27072783"/>
    <w:rsid w:val="28592A19"/>
    <w:rsid w:val="28AE0B9F"/>
    <w:rsid w:val="2A043475"/>
    <w:rsid w:val="31751AE6"/>
    <w:rsid w:val="3A1407CA"/>
    <w:rsid w:val="4560757C"/>
    <w:rsid w:val="489E7A1D"/>
    <w:rsid w:val="4E5D7AD6"/>
    <w:rsid w:val="66DF0060"/>
    <w:rsid w:val="7A00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58C5B"/>
  <w15:docId w15:val="{F1BF3EE9-01C3-44B0-88F0-E66000E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0214;\&#25171;&#21360;&#36755;&#20986;\&#29992;&#30340;\qianbao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806CCD-4968-43EC-870D-2B083E05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qianbao3</Template>
  <TotalTime>345</TotalTime>
  <Pages>3</Pages>
  <Words>31</Words>
  <Characters>179</Characters>
  <Application>Microsoft Office Word</Application>
  <DocSecurity>0</DocSecurity>
  <Lines>1</Lines>
  <Paragraphs>1</Paragraphs>
  <ScaleCrop>false</ScaleCrop>
  <Company>Lenovo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支佳</dc:creator>
  <cp:lastModifiedBy>jacking liu</cp:lastModifiedBy>
  <cp:revision>346</cp:revision>
  <cp:lastPrinted>2017-06-08T03:45:00Z</cp:lastPrinted>
  <dcterms:created xsi:type="dcterms:W3CDTF">2018-06-14T01:19:00Z</dcterms:created>
  <dcterms:modified xsi:type="dcterms:W3CDTF">2019-01-08T15:35:00Z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