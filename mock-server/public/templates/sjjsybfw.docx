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EA7" w:rsidRDefault="00E06EA7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1416"/>
        <w:gridCol w:w="2500"/>
        <w:gridCol w:w="133"/>
        <w:gridCol w:w="1667"/>
        <w:gridCol w:w="289"/>
        <w:gridCol w:w="1381"/>
        <w:gridCol w:w="564"/>
        <w:gridCol w:w="559"/>
        <w:gridCol w:w="2179"/>
      </w:tblGrid>
      <w:tr w:rsidR="00E06EA7">
        <w:tc>
          <w:tcPr>
            <w:tcW w:w="7950" w:type="dxa"/>
            <w:gridSpan w:val="7"/>
          </w:tcPr>
          <w:p w:rsidR="00E06EA7" w:rsidRDefault="00E06EA7"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2738" w:type="dxa"/>
            <w:gridSpan w:val="2"/>
          </w:tcPr>
          <w:p w:rsidR="00E06EA7" w:rsidRDefault="006411C5">
            <w:pPr>
              <w:rPr>
                <w:rFonts w:ascii="宋体" w:hAnsi="宋体"/>
                <w:color w:val="00206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密级：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bookmarkStart w:id="0" w:name="mj"/>
            <w:bookmarkStart w:id="1" w:name="mibie"/>
            <w:bookmarkEnd w:id="0"/>
            <w:bookmarkEnd w:id="1"/>
          </w:p>
        </w:tc>
      </w:tr>
      <w:tr w:rsidR="00E06EA7">
        <w:tc>
          <w:tcPr>
            <w:tcW w:w="7950" w:type="dxa"/>
            <w:gridSpan w:val="7"/>
          </w:tcPr>
          <w:p w:rsidR="00E06EA7" w:rsidRDefault="00E06EA7"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2738" w:type="dxa"/>
            <w:gridSpan w:val="2"/>
          </w:tcPr>
          <w:p w:rsidR="00E06EA7" w:rsidRDefault="006411C5">
            <w:pPr>
              <w:rPr>
                <w:rFonts w:ascii="宋体" w:hAnsi="宋体"/>
                <w:color w:val="00206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缓急：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bookmarkStart w:id="2" w:name="jihuan"/>
            <w:bookmarkStart w:id="3" w:name="jjcd"/>
            <w:bookmarkEnd w:id="2"/>
            <w:bookmarkEnd w:id="3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851"/>
        </w:trPr>
        <w:tc>
          <w:tcPr>
            <w:tcW w:w="1068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6EA7" w:rsidRDefault="00E826C5">
            <w:pPr>
              <w:contextualSpacing/>
              <w:jc w:val="center"/>
              <w:rPr>
                <w:rFonts w:ascii="宋体" w:hAnsi="宋体" w:cs="宋体"/>
                <w:b/>
                <w:color w:val="FF0000"/>
                <w:kern w:val="0"/>
                <w:sz w:val="48"/>
                <w:szCs w:val="48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48"/>
                <w:szCs w:val="48"/>
              </w:rPr>
              <w:t>国家开发银行</w:t>
            </w:r>
            <w:r w:rsidR="00782AE8">
              <w:rPr>
                <w:rFonts w:ascii="宋体" w:hAnsi="宋体" w:cs="宋体" w:hint="eastAsia"/>
                <w:b/>
                <w:color w:val="FF0000"/>
                <w:kern w:val="0"/>
                <w:sz w:val="48"/>
                <w:szCs w:val="48"/>
              </w:rPr>
              <w:t>局</w:t>
            </w:r>
            <w:r>
              <w:rPr>
                <w:rFonts w:ascii="宋体" w:hAnsi="宋体" w:cs="宋体" w:hint="eastAsia"/>
                <w:b/>
                <w:color w:val="FF0000"/>
                <w:kern w:val="0"/>
                <w:sz w:val="48"/>
                <w:szCs w:val="48"/>
              </w:rPr>
              <w:t>发</w:t>
            </w:r>
            <w:r w:rsidR="006411C5">
              <w:rPr>
                <w:rFonts w:ascii="宋体" w:hAnsi="宋体" w:cs="宋体" w:hint="eastAsia"/>
                <w:b/>
                <w:color w:val="FF0000"/>
                <w:kern w:val="0"/>
                <w:sz w:val="48"/>
                <w:szCs w:val="48"/>
              </w:rPr>
              <w:t>文稿纸</w:t>
            </w:r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3916" w:type="dxa"/>
            <w:gridSpan w:val="2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6411C5">
            <w:pPr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主办处室：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 xml:space="preserve"> </w:t>
            </w:r>
            <w:bookmarkStart w:id="4" w:name="zbdw"/>
            <w:bookmarkEnd w:id="4"/>
          </w:p>
        </w:tc>
        <w:tc>
          <w:tcPr>
            <w:tcW w:w="3470" w:type="dxa"/>
            <w:gridSpan w:val="4"/>
            <w:tcBorders>
              <w:top w:val="nil"/>
              <w:left w:val="single" w:sz="4" w:space="0" w:color="FFFFFF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E06EA7" w:rsidRPr="00F66FAF" w:rsidRDefault="00E06EA7">
            <w:pPr>
              <w:ind w:right="960"/>
              <w:contextualSpacing/>
              <w:jc w:val="left"/>
              <w:rPr>
                <w:sz w:val="24"/>
                <w:szCs w:val="24"/>
              </w:rPr>
            </w:pPr>
            <w:bookmarkStart w:id="5" w:name="guifanxingwenjian"/>
            <w:bookmarkEnd w:id="5"/>
          </w:p>
        </w:tc>
        <w:tc>
          <w:tcPr>
            <w:tcW w:w="3302" w:type="dxa"/>
            <w:gridSpan w:val="3"/>
            <w:tcBorders>
              <w:top w:val="nil"/>
              <w:left w:val="single" w:sz="4" w:space="0" w:color="FFFFFF"/>
              <w:bottom w:val="single" w:sz="4" w:space="0" w:color="FF0000"/>
              <w:right w:val="nil"/>
            </w:tcBorders>
            <w:shd w:val="clear" w:color="auto" w:fill="auto"/>
            <w:vAlign w:val="center"/>
          </w:tcPr>
          <w:p w:rsidR="00E06EA7" w:rsidRPr="00F66FAF" w:rsidRDefault="00E06EA7">
            <w:pPr>
              <w:wordWrap w:val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6" w:name="wh"/>
            <w:bookmarkEnd w:id="6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465"/>
        </w:trPr>
        <w:tc>
          <w:tcPr>
            <w:tcW w:w="6005" w:type="dxa"/>
            <w:gridSpan w:val="5"/>
            <w:tcBorders>
              <w:left w:val="nil"/>
              <w:right w:val="single" w:sz="4" w:space="0" w:color="FF0000"/>
            </w:tcBorders>
            <w:shd w:val="clear" w:color="auto" w:fill="auto"/>
          </w:tcPr>
          <w:p w:rsidR="00E06EA7" w:rsidRDefault="006411C5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签发</w:t>
            </w:r>
          </w:p>
          <w:p w:rsidR="00E06EA7" w:rsidRDefault="00E06EA7">
            <w:pPr>
              <w:contextualSpacing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7" w:name="ldps"/>
            <w:bookmarkStart w:id="8" w:name="leaderIdea"/>
            <w:bookmarkEnd w:id="7"/>
            <w:bookmarkEnd w:id="8"/>
          </w:p>
        </w:tc>
        <w:tc>
          <w:tcPr>
            <w:tcW w:w="2504" w:type="dxa"/>
            <w:gridSpan w:val="3"/>
            <w:tcBorders>
              <w:left w:val="single" w:sz="4" w:space="0" w:color="FF0000"/>
              <w:bottom w:val="single" w:sz="4" w:space="0" w:color="FF0000"/>
              <w:right w:val="nil"/>
            </w:tcBorders>
            <w:shd w:val="clear" w:color="auto" w:fill="auto"/>
          </w:tcPr>
          <w:p w:rsidR="00E06EA7" w:rsidRDefault="00040706">
            <w:pPr>
              <w:widowControl/>
              <w:jc w:val="lef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部</w:t>
            </w:r>
            <w:r w:rsidR="006411C5">
              <w:rPr>
                <w:rFonts w:ascii="Times New Roman" w:hAnsi="Times New Roman" w:hint="eastAsia"/>
                <w:color w:val="FF0000"/>
                <w:sz w:val="24"/>
                <w:szCs w:val="24"/>
              </w:rPr>
              <w:t>外会签</w:t>
            </w:r>
          </w:p>
          <w:p w:rsidR="00E06EA7" w:rsidRDefault="006411C5">
            <w:pPr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9" w:name="wbhqdw"/>
            <w:bookmarkEnd w:id="9"/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FF0000"/>
                <w:sz w:val="24"/>
                <w:szCs w:val="24"/>
              </w:rPr>
              <w:t xml:space="preserve">      </w:t>
            </w:r>
          </w:p>
        </w:tc>
        <w:tc>
          <w:tcPr>
            <w:tcW w:w="2179" w:type="dxa"/>
            <w:tcBorders>
              <w:top w:val="single" w:sz="4" w:space="0" w:color="FF0000"/>
              <w:left w:val="nil"/>
              <w:bottom w:val="single" w:sz="4" w:space="0" w:color="FF0000"/>
              <w:right w:val="nil"/>
            </w:tcBorders>
            <w:shd w:val="clear" w:color="auto" w:fill="auto"/>
          </w:tcPr>
          <w:p w:rsidR="00E06EA7" w:rsidRDefault="00E06EA7">
            <w:pPr>
              <w:contextualSpacing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E06EA7" w:rsidRDefault="00E06EA7">
            <w:pPr>
              <w:contextualSpacing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0" w:name="wbhqdw1"/>
            <w:bookmarkEnd w:id="10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2406"/>
        </w:trPr>
        <w:tc>
          <w:tcPr>
            <w:tcW w:w="6005" w:type="dxa"/>
            <w:gridSpan w:val="5"/>
            <w:tcBorders>
              <w:top w:val="single" w:sz="4" w:space="0" w:color="FF0000"/>
              <w:left w:val="nil"/>
              <w:right w:val="single" w:sz="4" w:space="0" w:color="FF0000"/>
            </w:tcBorders>
            <w:shd w:val="clear" w:color="auto" w:fill="auto"/>
          </w:tcPr>
          <w:p w:rsidR="00E06EA7" w:rsidRDefault="00FD5A0E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综合处</w:t>
            </w:r>
            <w:r w:rsidR="006411C5">
              <w:rPr>
                <w:rFonts w:hint="eastAsia"/>
                <w:color w:val="FF0000"/>
                <w:sz w:val="24"/>
                <w:szCs w:val="24"/>
              </w:rPr>
              <w:t>核稿</w:t>
            </w:r>
          </w:p>
          <w:p w:rsidR="00E06EA7" w:rsidRDefault="00E06EA7">
            <w:pPr>
              <w:contextualSpacing/>
              <w:rPr>
                <w:sz w:val="24"/>
                <w:szCs w:val="24"/>
              </w:rPr>
            </w:pPr>
            <w:bookmarkStart w:id="11" w:name="bureauxIdea"/>
            <w:bookmarkStart w:id="12" w:name="sectionIdea"/>
            <w:bookmarkEnd w:id="11"/>
            <w:bookmarkEnd w:id="12"/>
          </w:p>
        </w:tc>
        <w:tc>
          <w:tcPr>
            <w:tcW w:w="2504" w:type="dxa"/>
            <w:gridSpan w:val="3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FFFF"/>
            </w:tcBorders>
            <w:shd w:val="clear" w:color="auto" w:fill="auto"/>
          </w:tcPr>
          <w:p w:rsidR="00E06EA7" w:rsidRDefault="00040706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部</w:t>
            </w:r>
            <w:r w:rsidR="006411C5">
              <w:rPr>
                <w:rFonts w:hint="eastAsia"/>
                <w:color w:val="FF0000"/>
                <w:sz w:val="24"/>
                <w:szCs w:val="24"/>
              </w:rPr>
              <w:t>内会签</w:t>
            </w:r>
          </w:p>
          <w:p w:rsidR="00E06EA7" w:rsidRDefault="006411C5">
            <w:pPr>
              <w:contextualSpacing/>
              <w:rPr>
                <w:sz w:val="24"/>
                <w:szCs w:val="24"/>
              </w:rPr>
            </w:pPr>
            <w:bookmarkStart w:id="13" w:name="nbhqdw"/>
            <w:bookmarkEnd w:id="13"/>
            <w:r>
              <w:rPr>
                <w:rFonts w:hint="eastAsia"/>
                <w:sz w:val="24"/>
                <w:szCs w:val="24"/>
              </w:rPr>
              <w:t xml:space="preserve">                                                                 </w:t>
            </w:r>
          </w:p>
        </w:tc>
        <w:tc>
          <w:tcPr>
            <w:tcW w:w="2179" w:type="dxa"/>
            <w:vMerge w:val="restart"/>
            <w:tcBorders>
              <w:top w:val="single" w:sz="4" w:space="0" w:color="FF0000"/>
              <w:left w:val="single" w:sz="4" w:space="0" w:color="FFFFFF"/>
              <w:bottom w:val="single" w:sz="4" w:space="0" w:color="FF0000"/>
              <w:right w:val="nil"/>
            </w:tcBorders>
            <w:shd w:val="clear" w:color="auto" w:fill="auto"/>
          </w:tcPr>
          <w:p w:rsidR="00E06EA7" w:rsidRDefault="00E06EA7">
            <w:pPr>
              <w:widowControl/>
              <w:rPr>
                <w:color w:val="FF0000"/>
                <w:sz w:val="24"/>
                <w:szCs w:val="24"/>
              </w:rPr>
            </w:pPr>
          </w:p>
          <w:p w:rsidR="00E06EA7" w:rsidRDefault="00E06EA7">
            <w:pPr>
              <w:widowControl/>
              <w:rPr>
                <w:color w:val="000000" w:themeColor="text1"/>
                <w:sz w:val="24"/>
                <w:szCs w:val="24"/>
              </w:rPr>
            </w:pPr>
            <w:bookmarkStart w:id="14" w:name="nbhqdw1"/>
            <w:bookmarkEnd w:id="14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1192"/>
        </w:trPr>
        <w:tc>
          <w:tcPr>
            <w:tcW w:w="6005" w:type="dxa"/>
            <w:gridSpan w:val="5"/>
            <w:tcBorders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</w:tcPr>
          <w:p w:rsidR="00E06EA7" w:rsidRDefault="006411C5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主办处室负责人</w:t>
            </w:r>
          </w:p>
          <w:p w:rsidR="00E06EA7" w:rsidRDefault="00E06EA7">
            <w:pPr>
              <w:contextualSpacing/>
              <w:rPr>
                <w:sz w:val="24"/>
                <w:szCs w:val="24"/>
              </w:rPr>
            </w:pPr>
            <w:bookmarkStart w:id="15" w:name="sponsorSign"/>
            <w:bookmarkEnd w:id="15"/>
          </w:p>
        </w:tc>
        <w:tc>
          <w:tcPr>
            <w:tcW w:w="2504" w:type="dxa"/>
            <w:gridSpan w:val="3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FFFF"/>
            </w:tcBorders>
            <w:shd w:val="clear" w:color="auto" w:fill="auto"/>
          </w:tcPr>
          <w:p w:rsidR="00E06EA7" w:rsidRDefault="00E06EA7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179" w:type="dxa"/>
            <w:vMerge/>
            <w:tcBorders>
              <w:top w:val="single" w:sz="4" w:space="0" w:color="FF0000"/>
              <w:left w:val="single" w:sz="4" w:space="0" w:color="FFFFFF"/>
              <w:bottom w:val="single" w:sz="4" w:space="0" w:color="FF0000"/>
              <w:right w:val="nil"/>
            </w:tcBorders>
            <w:shd w:val="clear" w:color="auto" w:fill="auto"/>
          </w:tcPr>
          <w:p w:rsidR="00E06EA7" w:rsidRDefault="00E06EA7">
            <w:pPr>
              <w:widowControl/>
              <w:rPr>
                <w:color w:val="FF0000"/>
                <w:sz w:val="24"/>
                <w:szCs w:val="24"/>
              </w:rPr>
            </w:pPr>
          </w:p>
        </w:tc>
      </w:tr>
      <w:tr w:rsidR="00E06EA7" w:rsidTr="003F2C1F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715"/>
        </w:trPr>
        <w:tc>
          <w:tcPr>
            <w:tcW w:w="6005" w:type="dxa"/>
            <w:gridSpan w:val="5"/>
            <w:tcBorders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E06EA7" w:rsidRDefault="006411C5">
            <w:pPr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拟稿人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bookmarkStart w:id="16" w:name="ngr"/>
            <w:bookmarkEnd w:id="16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      </w:t>
            </w:r>
            <w:r>
              <w:rPr>
                <w:rFonts w:hint="eastAsia"/>
                <w:color w:val="FF0000"/>
                <w:sz w:val="24"/>
                <w:szCs w:val="24"/>
              </w:rPr>
              <w:t>电话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bookmarkStart w:id="17" w:name="ngrdh"/>
            <w:bookmarkEnd w:id="17"/>
          </w:p>
        </w:tc>
        <w:tc>
          <w:tcPr>
            <w:tcW w:w="2504" w:type="dxa"/>
            <w:gridSpan w:val="3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FFFF"/>
            </w:tcBorders>
            <w:shd w:val="clear" w:color="auto" w:fill="auto"/>
          </w:tcPr>
          <w:p w:rsidR="00E06EA7" w:rsidRDefault="00E06EA7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179" w:type="dxa"/>
            <w:vMerge/>
            <w:tcBorders>
              <w:top w:val="single" w:sz="4" w:space="0" w:color="FF0000"/>
              <w:left w:val="single" w:sz="4" w:space="0" w:color="FFFFFF"/>
              <w:bottom w:val="single" w:sz="4" w:space="0" w:color="FF0000"/>
              <w:right w:val="nil"/>
            </w:tcBorders>
            <w:shd w:val="clear" w:color="auto" w:fill="auto"/>
          </w:tcPr>
          <w:p w:rsidR="00E06EA7" w:rsidRDefault="00E06EA7">
            <w:pPr>
              <w:widowControl/>
              <w:rPr>
                <w:color w:val="FF0000"/>
                <w:sz w:val="24"/>
                <w:szCs w:val="24"/>
              </w:rPr>
            </w:pPr>
          </w:p>
        </w:tc>
      </w:tr>
      <w:tr w:rsidR="00570E2E" w:rsidTr="00570E2E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843"/>
        </w:trPr>
        <w:tc>
          <w:tcPr>
            <w:tcW w:w="1416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570E2E" w:rsidRDefault="00570E2E">
            <w:pPr>
              <w:ind w:left="960" w:hangingChars="400" w:hanging="960"/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标</w:t>
            </w:r>
            <w:r w:rsidRPr="00F90213"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题</w:t>
            </w:r>
          </w:p>
        </w:tc>
        <w:tc>
          <w:tcPr>
            <w:tcW w:w="9272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570E2E" w:rsidRDefault="00570E2E">
            <w:pPr>
              <w:spacing w:line="400" w:lineRule="exact"/>
              <w:contextualSpacing/>
              <w:rPr>
                <w:rStyle w:val="a9"/>
                <w:rFonts w:ascii="Times New Roman" w:eastAsia="黑体" w:hAnsi="Times New Roman"/>
                <w:bCs/>
                <w:color w:val="auto"/>
                <w:sz w:val="32"/>
                <w:szCs w:val="32"/>
                <w:u w:val="none"/>
              </w:rPr>
            </w:pPr>
            <w:bookmarkStart w:id="18" w:name="bt"/>
            <w:bookmarkEnd w:id="18"/>
          </w:p>
        </w:tc>
      </w:tr>
      <w:tr w:rsidR="00E06EA7" w:rsidTr="00570E2E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48"/>
        </w:trPr>
        <w:tc>
          <w:tcPr>
            <w:tcW w:w="1416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6411C5">
            <w:pPr>
              <w:ind w:left="960" w:hangingChars="400" w:hanging="960"/>
              <w:contextualSpacing/>
              <w:rPr>
                <w:rStyle w:val="a9"/>
                <w:rFonts w:ascii="宋体" w:hAnsi="宋体"/>
                <w:b/>
                <w:bCs/>
                <w:color w:val="FF0000"/>
                <w:sz w:val="30"/>
                <w:szCs w:val="30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送</w:t>
            </w:r>
          </w:p>
        </w:tc>
        <w:tc>
          <w:tcPr>
            <w:tcW w:w="9272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E06EA7" w:rsidRPr="00570E2E" w:rsidRDefault="00E06EA7" w:rsidP="007C0D9C">
            <w:pPr>
              <w:contextualSpacing/>
              <w:rPr>
                <w:rStyle w:val="a9"/>
                <w:rFonts w:ascii="Times New Roman" w:eastAsia="黑体" w:hAnsi="Times New Roman"/>
                <w:bCs/>
                <w:color w:val="auto"/>
                <w:sz w:val="24"/>
                <w:szCs w:val="24"/>
                <w:u w:val="none"/>
              </w:rPr>
            </w:pPr>
            <w:bookmarkStart w:id="19" w:name="Subject"/>
            <w:bookmarkStart w:id="20" w:name="zsdw"/>
            <w:bookmarkEnd w:id="19"/>
            <w:bookmarkEnd w:id="20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416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C465F1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部</w:t>
            </w:r>
            <w:r w:rsidR="006411C5">
              <w:rPr>
                <w:rFonts w:hint="eastAsia"/>
                <w:color w:val="FF0000"/>
                <w:sz w:val="24"/>
                <w:szCs w:val="24"/>
              </w:rPr>
              <w:t>外抄送</w:t>
            </w:r>
          </w:p>
        </w:tc>
        <w:tc>
          <w:tcPr>
            <w:tcW w:w="9272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E06EA7" w:rsidRDefault="00E06EA7">
            <w:pPr>
              <w:contextualSpacing/>
              <w:rPr>
                <w:sz w:val="24"/>
                <w:szCs w:val="24"/>
              </w:rPr>
            </w:pPr>
            <w:bookmarkStart w:id="21" w:name="hwcs"/>
            <w:bookmarkStart w:id="22" w:name="zhusong"/>
            <w:bookmarkEnd w:id="21"/>
            <w:bookmarkEnd w:id="22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416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C465F1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部</w:t>
            </w:r>
            <w:r w:rsidR="006411C5">
              <w:rPr>
                <w:rFonts w:hint="eastAsia"/>
                <w:color w:val="FF0000"/>
                <w:sz w:val="24"/>
                <w:szCs w:val="24"/>
              </w:rPr>
              <w:t>内抄送</w:t>
            </w:r>
          </w:p>
        </w:tc>
        <w:tc>
          <w:tcPr>
            <w:tcW w:w="9272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E06EA7" w:rsidRDefault="00E06EA7">
            <w:pPr>
              <w:contextualSpacing/>
              <w:rPr>
                <w:sz w:val="24"/>
                <w:szCs w:val="24"/>
              </w:rPr>
            </w:pPr>
            <w:bookmarkStart w:id="23" w:name="hncs"/>
            <w:bookmarkStart w:id="24" w:name="chaosong"/>
            <w:bookmarkEnd w:id="23"/>
            <w:bookmarkEnd w:id="24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416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6411C5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附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件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272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E06EA7" w:rsidRDefault="00E06EA7">
            <w:pPr>
              <w:contextualSpacing/>
              <w:rPr>
                <w:sz w:val="24"/>
                <w:szCs w:val="24"/>
              </w:rPr>
            </w:pPr>
            <w:bookmarkStart w:id="25" w:name="bhfs"/>
            <w:bookmarkStart w:id="26" w:name="fjcyj"/>
            <w:bookmarkEnd w:id="25"/>
            <w:bookmarkEnd w:id="26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416" w:type="dxa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6411C5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印制份数</w:t>
            </w:r>
            <w:bookmarkStart w:id="27" w:name="fs"/>
            <w:bookmarkEnd w:id="27"/>
            <w:r>
              <w:rPr>
                <w:rFonts w:hint="eastAsia"/>
                <w:color w:val="FF0000"/>
                <w:sz w:val="24"/>
                <w:szCs w:val="24"/>
              </w:rPr>
              <w:t xml:space="preserve">   </w:t>
            </w:r>
          </w:p>
        </w:tc>
        <w:tc>
          <w:tcPr>
            <w:tcW w:w="9272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E06EA7" w:rsidRDefault="006411C5">
            <w:pPr>
              <w:contextualSpacing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正文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份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        </w:t>
            </w:r>
            <w:r>
              <w:rPr>
                <w:rFonts w:hint="eastAsia"/>
                <w:color w:val="FF0000"/>
                <w:sz w:val="24"/>
                <w:szCs w:val="24"/>
              </w:rPr>
              <w:t>附件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bookmarkStart w:id="28" w:name="fjnum"/>
            <w:bookmarkEnd w:id="28"/>
            <w:r>
              <w:rPr>
                <w:rFonts w:hint="eastAsia"/>
                <w:color w:val="FF0000"/>
                <w:sz w:val="24"/>
                <w:szCs w:val="24"/>
              </w:rPr>
              <w:t xml:space="preserve">   </w:t>
            </w:r>
            <w:r>
              <w:rPr>
                <w:rFonts w:hint="eastAsia"/>
                <w:color w:val="FF0000"/>
                <w:sz w:val="24"/>
                <w:szCs w:val="24"/>
              </w:rPr>
              <w:t>份</w:t>
            </w:r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416" w:type="dxa"/>
            <w:tcBorders>
              <w:top w:val="single" w:sz="4" w:space="0" w:color="FF0000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6411C5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批示印送</w:t>
            </w:r>
          </w:p>
          <w:p w:rsidR="00E06EA7" w:rsidRDefault="006411C5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共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页</w:t>
            </w:r>
          </w:p>
        </w:tc>
        <w:tc>
          <w:tcPr>
            <w:tcW w:w="2633" w:type="dxa"/>
            <w:gridSpan w:val="2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E06EA7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E06EA7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4972" w:type="dxa"/>
            <w:gridSpan w:val="5"/>
            <w:tcBorders>
              <w:top w:val="single" w:sz="4" w:space="0" w:color="FF0000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</w:tcPr>
          <w:p w:rsidR="00E06EA7" w:rsidRDefault="006411C5">
            <w:pPr>
              <w:contextualSpacing/>
              <w:jc w:val="righ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国家开发银行办公厅制发</w:t>
            </w:r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288"/>
        </w:trPr>
        <w:tc>
          <w:tcPr>
            <w:tcW w:w="1416" w:type="dxa"/>
            <w:tcBorders>
              <w:top w:val="single" w:sz="4" w:space="0" w:color="FF0000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E06EA7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9272" w:type="dxa"/>
            <w:gridSpan w:val="8"/>
            <w:tcBorders>
              <w:top w:val="single" w:sz="4" w:space="0" w:color="FF0000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</w:tcPr>
          <w:p w:rsidR="00E06EA7" w:rsidRDefault="002663B7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 w:rsidRPr="007B6F65">
              <w:rPr>
                <w:noProof/>
                <w:color w:val="0070C0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9D9433E" wp14:editId="0EF5717E">
                      <wp:simplePos x="0" y="0"/>
                      <wp:positionH relativeFrom="column">
                        <wp:posOffset>5242560</wp:posOffset>
                      </wp:positionH>
                      <wp:positionV relativeFrom="paragraph">
                        <wp:posOffset>45720</wp:posOffset>
                      </wp:positionV>
                      <wp:extent cx="647700" cy="289560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63B7" w:rsidRPr="00070FF9" w:rsidRDefault="002663B7" w:rsidP="002663B7">
                                  <w:pPr>
                                    <w:contextualSpacing/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FF</w:t>
                                  </w: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-1</w:t>
                                  </w:r>
                                  <w:r w:rsidR="00FF4CC8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="00C51AB0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D943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412.8pt;margin-top:3.6pt;width:51pt;height:2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" filled="f" stroked="f">
                      <v:textbox>
                        <w:txbxContent>
                          <w:p w:rsidR="002663B7" w:rsidRPr="00070FF9" w:rsidRDefault="002663B7" w:rsidP="002663B7">
                            <w:pPr>
                              <w:contextualSpacing/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FF</w:t>
                            </w: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-1</w:t>
                            </w:r>
                            <w:r w:rsidR="00FF4CC8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9</w:t>
                            </w: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0</w:t>
                            </w:r>
                            <w:r w:rsidR="00C51AB0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B115F2" w:rsidRDefault="00B115F2">
      <w:pPr>
        <w:widowControl/>
        <w:jc w:val="left"/>
      </w:pPr>
      <w:r>
        <w:br w:type="page"/>
      </w:r>
    </w:p>
    <w:p w:rsidR="00E06EA7" w:rsidRPr="00B115F2" w:rsidRDefault="00E06EA7">
      <w:pPr>
        <w:widowControl/>
        <w:jc w:val="left"/>
        <w:sectPr w:rsidR="00E06EA7" w:rsidRPr="00B115F2">
          <w:headerReference w:type="even" r:id="rId8"/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bookmarkStart w:id="29" w:name="note"/>
      <w:bookmarkEnd w:id="29"/>
    </w:p>
    <w:p w:rsidR="00E06EA7" w:rsidRDefault="006411C5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lastRenderedPageBreak/>
        <w:t>[会签意见]</w:t>
      </w:r>
    </w:p>
    <w:p w:rsidR="00E06EA7" w:rsidRDefault="00E06EA7">
      <w:pPr>
        <w:rPr>
          <w:lang w:val="zh-CN"/>
        </w:rPr>
      </w:pPr>
      <w:bookmarkStart w:id="30" w:name="inBankHqIdea"/>
      <w:bookmarkStart w:id="31" w:name="bdwIdea"/>
      <w:bookmarkStart w:id="32" w:name="banliIdea"/>
      <w:bookmarkStart w:id="33" w:name="_GoBack"/>
      <w:bookmarkEnd w:id="30"/>
      <w:bookmarkEnd w:id="31"/>
      <w:bookmarkEnd w:id="32"/>
      <w:bookmarkEnd w:id="33"/>
    </w:p>
    <w:p w:rsidR="00E06EA7" w:rsidRDefault="00A4673F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</w:t>
      </w:r>
      <w:r w:rsidR="006411C5">
        <w:rPr>
          <w:rFonts w:ascii="宋体" w:hAnsi="宋体" w:hint="eastAsia"/>
          <w:sz w:val="28"/>
        </w:rPr>
        <w:t>[会签意见处理]</w:t>
      </w:r>
    </w:p>
    <w:p w:rsidR="00E06EA7" w:rsidRDefault="00E06EA7">
      <w:pPr>
        <w:rPr>
          <w:lang w:val="zh-CN"/>
        </w:rPr>
      </w:pPr>
      <w:bookmarkStart w:id="34" w:name="yjcnsm"/>
      <w:bookmarkEnd w:id="34"/>
    </w:p>
    <w:p w:rsidR="00E06EA7" w:rsidRDefault="006411C5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[文 件 原 文]</w:t>
      </w:r>
    </w:p>
    <w:p w:rsidR="00E06EA7" w:rsidRDefault="00E06EA7">
      <w:pPr>
        <w:rPr>
          <w:lang w:val="zh-CN"/>
        </w:rPr>
      </w:pPr>
      <w:bookmarkStart w:id="35" w:name="zhengwen"/>
      <w:bookmarkEnd w:id="35"/>
    </w:p>
    <w:p w:rsidR="00E06EA7" w:rsidRDefault="006411C5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</w:t>
      </w:r>
      <w:r w:rsidR="00C6376E">
        <w:rPr>
          <w:rFonts w:ascii="宋体" w:hAnsi="宋体" w:hint="eastAsia"/>
          <w:sz w:val="28"/>
        </w:rPr>
        <w:t>参阅件/</w:t>
      </w:r>
      <w:r>
        <w:rPr>
          <w:rFonts w:ascii="宋体" w:hAnsi="宋体" w:hint="eastAsia"/>
          <w:sz w:val="28"/>
        </w:rPr>
        <w:t>附件]</w:t>
      </w:r>
    </w:p>
    <w:p w:rsidR="00E06EA7" w:rsidRDefault="00E06EA7">
      <w:bookmarkStart w:id="36" w:name="body"/>
      <w:bookmarkStart w:id="37" w:name="fj"/>
      <w:bookmarkEnd w:id="36"/>
      <w:bookmarkEnd w:id="37"/>
    </w:p>
    <w:sectPr w:rsidR="00E06EA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6F0" w:rsidRDefault="008416F0">
      <w:r>
        <w:separator/>
      </w:r>
    </w:p>
  </w:endnote>
  <w:endnote w:type="continuationSeparator" w:id="0">
    <w:p w:rsidR="008416F0" w:rsidRDefault="00841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EA7" w:rsidRDefault="006411C5">
    <w:pPr>
      <w:pStyle w:val="a5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6F0" w:rsidRDefault="008416F0">
      <w:r>
        <w:separator/>
      </w:r>
    </w:p>
  </w:footnote>
  <w:footnote w:type="continuationSeparator" w:id="0">
    <w:p w:rsidR="008416F0" w:rsidRDefault="00841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EA7" w:rsidRDefault="00E06EA7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EA7" w:rsidRDefault="00E06EA7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EA7" w:rsidRDefault="00E06EA7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470"/>
    <w:rsid w:val="00001ACF"/>
    <w:rsid w:val="00006ECE"/>
    <w:rsid w:val="000070CD"/>
    <w:rsid w:val="000078E0"/>
    <w:rsid w:val="00021D0B"/>
    <w:rsid w:val="00023716"/>
    <w:rsid w:val="00033737"/>
    <w:rsid w:val="00033781"/>
    <w:rsid w:val="00035D17"/>
    <w:rsid w:val="00040706"/>
    <w:rsid w:val="00041E82"/>
    <w:rsid w:val="00044258"/>
    <w:rsid w:val="00050A36"/>
    <w:rsid w:val="00050C09"/>
    <w:rsid w:val="0005224A"/>
    <w:rsid w:val="00052EA8"/>
    <w:rsid w:val="00053E0C"/>
    <w:rsid w:val="00056BE9"/>
    <w:rsid w:val="0007282E"/>
    <w:rsid w:val="00081C8F"/>
    <w:rsid w:val="00083A7C"/>
    <w:rsid w:val="000851A8"/>
    <w:rsid w:val="00092DD0"/>
    <w:rsid w:val="00094B5D"/>
    <w:rsid w:val="000978F6"/>
    <w:rsid w:val="000A02C4"/>
    <w:rsid w:val="000A1810"/>
    <w:rsid w:val="000A4B7C"/>
    <w:rsid w:val="000B36C5"/>
    <w:rsid w:val="000C0268"/>
    <w:rsid w:val="000C219A"/>
    <w:rsid w:val="000D096D"/>
    <w:rsid w:val="000D174F"/>
    <w:rsid w:val="000D22DD"/>
    <w:rsid w:val="000D47E8"/>
    <w:rsid w:val="000D5A7B"/>
    <w:rsid w:val="000E07B6"/>
    <w:rsid w:val="000E620A"/>
    <w:rsid w:val="000E7981"/>
    <w:rsid w:val="000F5404"/>
    <w:rsid w:val="000F5648"/>
    <w:rsid w:val="001004AF"/>
    <w:rsid w:val="00105C24"/>
    <w:rsid w:val="001113CE"/>
    <w:rsid w:val="00123E39"/>
    <w:rsid w:val="00127D11"/>
    <w:rsid w:val="001371CE"/>
    <w:rsid w:val="00140A92"/>
    <w:rsid w:val="00152373"/>
    <w:rsid w:val="00155EA4"/>
    <w:rsid w:val="00157EB5"/>
    <w:rsid w:val="001618B2"/>
    <w:rsid w:val="00163FB4"/>
    <w:rsid w:val="00165B6A"/>
    <w:rsid w:val="001661C7"/>
    <w:rsid w:val="00170410"/>
    <w:rsid w:val="00177981"/>
    <w:rsid w:val="00180E38"/>
    <w:rsid w:val="0019064A"/>
    <w:rsid w:val="001947A2"/>
    <w:rsid w:val="00197089"/>
    <w:rsid w:val="001A2661"/>
    <w:rsid w:val="001A2ABF"/>
    <w:rsid w:val="001A4578"/>
    <w:rsid w:val="001B389B"/>
    <w:rsid w:val="001C0926"/>
    <w:rsid w:val="001C43AB"/>
    <w:rsid w:val="001C7678"/>
    <w:rsid w:val="001D209C"/>
    <w:rsid w:val="001D3325"/>
    <w:rsid w:val="001D716E"/>
    <w:rsid w:val="001E3F7F"/>
    <w:rsid w:val="001F3E6F"/>
    <w:rsid w:val="001F7BD0"/>
    <w:rsid w:val="002105CC"/>
    <w:rsid w:val="0022743C"/>
    <w:rsid w:val="0023651D"/>
    <w:rsid w:val="00247108"/>
    <w:rsid w:val="0026279B"/>
    <w:rsid w:val="00264362"/>
    <w:rsid w:val="002663B7"/>
    <w:rsid w:val="00267D8B"/>
    <w:rsid w:val="00272A66"/>
    <w:rsid w:val="00287C65"/>
    <w:rsid w:val="00292809"/>
    <w:rsid w:val="00295A4E"/>
    <w:rsid w:val="002A48B3"/>
    <w:rsid w:val="002B420A"/>
    <w:rsid w:val="002C06E7"/>
    <w:rsid w:val="002C7F20"/>
    <w:rsid w:val="002D594C"/>
    <w:rsid w:val="002E1A08"/>
    <w:rsid w:val="002E7DD9"/>
    <w:rsid w:val="002F2176"/>
    <w:rsid w:val="002F4AB2"/>
    <w:rsid w:val="002F6FB6"/>
    <w:rsid w:val="002F7118"/>
    <w:rsid w:val="0030006F"/>
    <w:rsid w:val="00305773"/>
    <w:rsid w:val="003065D0"/>
    <w:rsid w:val="00313753"/>
    <w:rsid w:val="003228E7"/>
    <w:rsid w:val="00324D22"/>
    <w:rsid w:val="00324DCA"/>
    <w:rsid w:val="00327020"/>
    <w:rsid w:val="00344837"/>
    <w:rsid w:val="003448B5"/>
    <w:rsid w:val="003469C3"/>
    <w:rsid w:val="00355E3A"/>
    <w:rsid w:val="00356831"/>
    <w:rsid w:val="00365FB7"/>
    <w:rsid w:val="0038461E"/>
    <w:rsid w:val="0038473F"/>
    <w:rsid w:val="00392006"/>
    <w:rsid w:val="0039302C"/>
    <w:rsid w:val="003B2681"/>
    <w:rsid w:val="003B684A"/>
    <w:rsid w:val="003D38C5"/>
    <w:rsid w:val="003D7186"/>
    <w:rsid w:val="003D7AAC"/>
    <w:rsid w:val="003E1DAB"/>
    <w:rsid w:val="003E2C2D"/>
    <w:rsid w:val="003E4900"/>
    <w:rsid w:val="003F140B"/>
    <w:rsid w:val="003F2C1F"/>
    <w:rsid w:val="003F69C8"/>
    <w:rsid w:val="00400507"/>
    <w:rsid w:val="004114C3"/>
    <w:rsid w:val="00415D1B"/>
    <w:rsid w:val="0042385C"/>
    <w:rsid w:val="00425C6C"/>
    <w:rsid w:val="004356E2"/>
    <w:rsid w:val="00435ACB"/>
    <w:rsid w:val="0044520B"/>
    <w:rsid w:val="00453C73"/>
    <w:rsid w:val="00454341"/>
    <w:rsid w:val="004550B1"/>
    <w:rsid w:val="004631A9"/>
    <w:rsid w:val="004714A5"/>
    <w:rsid w:val="00476FD5"/>
    <w:rsid w:val="00481872"/>
    <w:rsid w:val="00485A55"/>
    <w:rsid w:val="00491494"/>
    <w:rsid w:val="004B3F22"/>
    <w:rsid w:val="004B3FBD"/>
    <w:rsid w:val="004C5D70"/>
    <w:rsid w:val="004D17E6"/>
    <w:rsid w:val="004D3D3D"/>
    <w:rsid w:val="004D595C"/>
    <w:rsid w:val="004E7C3B"/>
    <w:rsid w:val="004F28BB"/>
    <w:rsid w:val="004F62C8"/>
    <w:rsid w:val="00501EA2"/>
    <w:rsid w:val="00505E0C"/>
    <w:rsid w:val="00510823"/>
    <w:rsid w:val="00514916"/>
    <w:rsid w:val="00515493"/>
    <w:rsid w:val="00525F63"/>
    <w:rsid w:val="00525FE6"/>
    <w:rsid w:val="00530D64"/>
    <w:rsid w:val="00531C7F"/>
    <w:rsid w:val="00532256"/>
    <w:rsid w:val="00562805"/>
    <w:rsid w:val="005630CC"/>
    <w:rsid w:val="00567AD3"/>
    <w:rsid w:val="00570E2E"/>
    <w:rsid w:val="00575052"/>
    <w:rsid w:val="005845E7"/>
    <w:rsid w:val="00590AD7"/>
    <w:rsid w:val="0059185D"/>
    <w:rsid w:val="005A0031"/>
    <w:rsid w:val="005B136E"/>
    <w:rsid w:val="005B560C"/>
    <w:rsid w:val="005B5A7B"/>
    <w:rsid w:val="005B76D5"/>
    <w:rsid w:val="005B7D07"/>
    <w:rsid w:val="005B7D67"/>
    <w:rsid w:val="005C05EF"/>
    <w:rsid w:val="005C5F02"/>
    <w:rsid w:val="005D1BB0"/>
    <w:rsid w:val="005D3C17"/>
    <w:rsid w:val="005D5285"/>
    <w:rsid w:val="005F26D9"/>
    <w:rsid w:val="005F3EA5"/>
    <w:rsid w:val="005F5492"/>
    <w:rsid w:val="00601C20"/>
    <w:rsid w:val="0060579F"/>
    <w:rsid w:val="0060737E"/>
    <w:rsid w:val="006133DC"/>
    <w:rsid w:val="006224DD"/>
    <w:rsid w:val="0062427D"/>
    <w:rsid w:val="00626B3B"/>
    <w:rsid w:val="006372A3"/>
    <w:rsid w:val="006411C5"/>
    <w:rsid w:val="00643E61"/>
    <w:rsid w:val="00646765"/>
    <w:rsid w:val="0065366F"/>
    <w:rsid w:val="00662DB7"/>
    <w:rsid w:val="00671FC7"/>
    <w:rsid w:val="006776A1"/>
    <w:rsid w:val="00677CBA"/>
    <w:rsid w:val="00681FEB"/>
    <w:rsid w:val="006A12C5"/>
    <w:rsid w:val="006A2F50"/>
    <w:rsid w:val="006B2521"/>
    <w:rsid w:val="006C02C4"/>
    <w:rsid w:val="006C0646"/>
    <w:rsid w:val="006C7BBF"/>
    <w:rsid w:val="006D5139"/>
    <w:rsid w:val="006E522A"/>
    <w:rsid w:val="006E73C3"/>
    <w:rsid w:val="006E7E57"/>
    <w:rsid w:val="006F0A8D"/>
    <w:rsid w:val="006F2EEA"/>
    <w:rsid w:val="006F7164"/>
    <w:rsid w:val="007066C0"/>
    <w:rsid w:val="00721015"/>
    <w:rsid w:val="007268E9"/>
    <w:rsid w:val="00732B38"/>
    <w:rsid w:val="00734542"/>
    <w:rsid w:val="0074299E"/>
    <w:rsid w:val="00746B7C"/>
    <w:rsid w:val="0076129F"/>
    <w:rsid w:val="00762191"/>
    <w:rsid w:val="00762D1A"/>
    <w:rsid w:val="00776FBC"/>
    <w:rsid w:val="00782AE8"/>
    <w:rsid w:val="00782F85"/>
    <w:rsid w:val="0078648D"/>
    <w:rsid w:val="0078753F"/>
    <w:rsid w:val="007903A3"/>
    <w:rsid w:val="00790DF6"/>
    <w:rsid w:val="00792E11"/>
    <w:rsid w:val="007978C6"/>
    <w:rsid w:val="007A09CC"/>
    <w:rsid w:val="007A321A"/>
    <w:rsid w:val="007A6EEE"/>
    <w:rsid w:val="007A6F57"/>
    <w:rsid w:val="007B3BB8"/>
    <w:rsid w:val="007B45D4"/>
    <w:rsid w:val="007C0D9C"/>
    <w:rsid w:val="007C45AD"/>
    <w:rsid w:val="007D5234"/>
    <w:rsid w:val="007D5D44"/>
    <w:rsid w:val="007D7E1F"/>
    <w:rsid w:val="007E2A0B"/>
    <w:rsid w:val="007E4CCD"/>
    <w:rsid w:val="007F5440"/>
    <w:rsid w:val="00806643"/>
    <w:rsid w:val="00807445"/>
    <w:rsid w:val="00811D3D"/>
    <w:rsid w:val="00814841"/>
    <w:rsid w:val="008157D5"/>
    <w:rsid w:val="00822D36"/>
    <w:rsid w:val="008309FD"/>
    <w:rsid w:val="00834FD2"/>
    <w:rsid w:val="008416F0"/>
    <w:rsid w:val="008512AA"/>
    <w:rsid w:val="008521F0"/>
    <w:rsid w:val="0085558E"/>
    <w:rsid w:val="008716B3"/>
    <w:rsid w:val="00872DD4"/>
    <w:rsid w:val="00881B7A"/>
    <w:rsid w:val="00884561"/>
    <w:rsid w:val="008959A9"/>
    <w:rsid w:val="008A4BAB"/>
    <w:rsid w:val="008A5651"/>
    <w:rsid w:val="008B07F0"/>
    <w:rsid w:val="008B164D"/>
    <w:rsid w:val="008B1879"/>
    <w:rsid w:val="008C0749"/>
    <w:rsid w:val="008C4601"/>
    <w:rsid w:val="008C69A6"/>
    <w:rsid w:val="008D2874"/>
    <w:rsid w:val="008D4A71"/>
    <w:rsid w:val="008E4714"/>
    <w:rsid w:val="008E494F"/>
    <w:rsid w:val="008F3EB2"/>
    <w:rsid w:val="00910FCF"/>
    <w:rsid w:val="00912910"/>
    <w:rsid w:val="00914F5D"/>
    <w:rsid w:val="00921775"/>
    <w:rsid w:val="0092358F"/>
    <w:rsid w:val="00933726"/>
    <w:rsid w:val="00936BF7"/>
    <w:rsid w:val="00940F19"/>
    <w:rsid w:val="009411B3"/>
    <w:rsid w:val="00944708"/>
    <w:rsid w:val="00946CDC"/>
    <w:rsid w:val="00950761"/>
    <w:rsid w:val="009603AC"/>
    <w:rsid w:val="009604A0"/>
    <w:rsid w:val="00966C39"/>
    <w:rsid w:val="00972B9E"/>
    <w:rsid w:val="009B72FE"/>
    <w:rsid w:val="009B7592"/>
    <w:rsid w:val="009C0FE4"/>
    <w:rsid w:val="009E0FA5"/>
    <w:rsid w:val="009F0019"/>
    <w:rsid w:val="009F1402"/>
    <w:rsid w:val="009F4BFD"/>
    <w:rsid w:val="00A0090A"/>
    <w:rsid w:val="00A05323"/>
    <w:rsid w:val="00A10993"/>
    <w:rsid w:val="00A1566C"/>
    <w:rsid w:val="00A17C3E"/>
    <w:rsid w:val="00A2507B"/>
    <w:rsid w:val="00A2550D"/>
    <w:rsid w:val="00A34C19"/>
    <w:rsid w:val="00A34EB0"/>
    <w:rsid w:val="00A44575"/>
    <w:rsid w:val="00A4673F"/>
    <w:rsid w:val="00A55620"/>
    <w:rsid w:val="00A57EE1"/>
    <w:rsid w:val="00A6467A"/>
    <w:rsid w:val="00A656D6"/>
    <w:rsid w:val="00A6682B"/>
    <w:rsid w:val="00A67D91"/>
    <w:rsid w:val="00A727D1"/>
    <w:rsid w:val="00A72A0C"/>
    <w:rsid w:val="00A7602D"/>
    <w:rsid w:val="00A77C03"/>
    <w:rsid w:val="00A77F31"/>
    <w:rsid w:val="00A83409"/>
    <w:rsid w:val="00A85921"/>
    <w:rsid w:val="00A87777"/>
    <w:rsid w:val="00A9327A"/>
    <w:rsid w:val="00A9527B"/>
    <w:rsid w:val="00AA3C9C"/>
    <w:rsid w:val="00AB590D"/>
    <w:rsid w:val="00AB6431"/>
    <w:rsid w:val="00AB7341"/>
    <w:rsid w:val="00AC7F2E"/>
    <w:rsid w:val="00AD5894"/>
    <w:rsid w:val="00AD5A3E"/>
    <w:rsid w:val="00AE39A0"/>
    <w:rsid w:val="00AF4230"/>
    <w:rsid w:val="00B0192B"/>
    <w:rsid w:val="00B0338C"/>
    <w:rsid w:val="00B115F2"/>
    <w:rsid w:val="00B11FD1"/>
    <w:rsid w:val="00B13E6E"/>
    <w:rsid w:val="00B212EF"/>
    <w:rsid w:val="00B57B7C"/>
    <w:rsid w:val="00B603DC"/>
    <w:rsid w:val="00B636B5"/>
    <w:rsid w:val="00B77071"/>
    <w:rsid w:val="00B8017D"/>
    <w:rsid w:val="00B917F0"/>
    <w:rsid w:val="00B950B6"/>
    <w:rsid w:val="00BA4848"/>
    <w:rsid w:val="00BA4DFF"/>
    <w:rsid w:val="00BC5D38"/>
    <w:rsid w:val="00BE0342"/>
    <w:rsid w:val="00BF22C1"/>
    <w:rsid w:val="00BF25C5"/>
    <w:rsid w:val="00BF262E"/>
    <w:rsid w:val="00C029B3"/>
    <w:rsid w:val="00C03A51"/>
    <w:rsid w:val="00C04158"/>
    <w:rsid w:val="00C0625C"/>
    <w:rsid w:val="00C0627A"/>
    <w:rsid w:val="00C0764E"/>
    <w:rsid w:val="00C30FFF"/>
    <w:rsid w:val="00C36C1F"/>
    <w:rsid w:val="00C43E99"/>
    <w:rsid w:val="00C4627C"/>
    <w:rsid w:val="00C4643E"/>
    <w:rsid w:val="00C465F1"/>
    <w:rsid w:val="00C51AB0"/>
    <w:rsid w:val="00C52389"/>
    <w:rsid w:val="00C5789F"/>
    <w:rsid w:val="00C57DFE"/>
    <w:rsid w:val="00C633F8"/>
    <w:rsid w:val="00C6376E"/>
    <w:rsid w:val="00C749A2"/>
    <w:rsid w:val="00C822B7"/>
    <w:rsid w:val="00C90B9D"/>
    <w:rsid w:val="00C92841"/>
    <w:rsid w:val="00C9760A"/>
    <w:rsid w:val="00CA7F3B"/>
    <w:rsid w:val="00CB2B96"/>
    <w:rsid w:val="00CB3EC5"/>
    <w:rsid w:val="00CB77EC"/>
    <w:rsid w:val="00CC59CD"/>
    <w:rsid w:val="00CC5C59"/>
    <w:rsid w:val="00CC6B50"/>
    <w:rsid w:val="00CE1A53"/>
    <w:rsid w:val="00CE2025"/>
    <w:rsid w:val="00CE3122"/>
    <w:rsid w:val="00CE368C"/>
    <w:rsid w:val="00CE4824"/>
    <w:rsid w:val="00CE6470"/>
    <w:rsid w:val="00CF1D7C"/>
    <w:rsid w:val="00CF51B6"/>
    <w:rsid w:val="00CF714A"/>
    <w:rsid w:val="00CF7B79"/>
    <w:rsid w:val="00D07975"/>
    <w:rsid w:val="00D10D0B"/>
    <w:rsid w:val="00D14C35"/>
    <w:rsid w:val="00D157D3"/>
    <w:rsid w:val="00D26384"/>
    <w:rsid w:val="00D30BC0"/>
    <w:rsid w:val="00D33AC3"/>
    <w:rsid w:val="00D40ABE"/>
    <w:rsid w:val="00D41718"/>
    <w:rsid w:val="00D4499E"/>
    <w:rsid w:val="00D518CE"/>
    <w:rsid w:val="00D54928"/>
    <w:rsid w:val="00D61367"/>
    <w:rsid w:val="00D63508"/>
    <w:rsid w:val="00D939EB"/>
    <w:rsid w:val="00D94BFD"/>
    <w:rsid w:val="00D96116"/>
    <w:rsid w:val="00DA156B"/>
    <w:rsid w:val="00DA3400"/>
    <w:rsid w:val="00DA7328"/>
    <w:rsid w:val="00DB03A7"/>
    <w:rsid w:val="00DD0432"/>
    <w:rsid w:val="00DD0E83"/>
    <w:rsid w:val="00DD3AE9"/>
    <w:rsid w:val="00DD6159"/>
    <w:rsid w:val="00DD7B1B"/>
    <w:rsid w:val="00DE6690"/>
    <w:rsid w:val="00DE710D"/>
    <w:rsid w:val="00DF5791"/>
    <w:rsid w:val="00DF7FC5"/>
    <w:rsid w:val="00E00694"/>
    <w:rsid w:val="00E00834"/>
    <w:rsid w:val="00E05E81"/>
    <w:rsid w:val="00E06078"/>
    <w:rsid w:val="00E06EA7"/>
    <w:rsid w:val="00E12EA7"/>
    <w:rsid w:val="00E13540"/>
    <w:rsid w:val="00E13EA7"/>
    <w:rsid w:val="00E16C4A"/>
    <w:rsid w:val="00E17E5B"/>
    <w:rsid w:val="00E351C9"/>
    <w:rsid w:val="00E37140"/>
    <w:rsid w:val="00E3780F"/>
    <w:rsid w:val="00E662C4"/>
    <w:rsid w:val="00E80EE3"/>
    <w:rsid w:val="00E826C5"/>
    <w:rsid w:val="00E90B11"/>
    <w:rsid w:val="00E969C4"/>
    <w:rsid w:val="00EA4033"/>
    <w:rsid w:val="00EB1828"/>
    <w:rsid w:val="00EB1A33"/>
    <w:rsid w:val="00EB5A3E"/>
    <w:rsid w:val="00EC1DEB"/>
    <w:rsid w:val="00EC4DB4"/>
    <w:rsid w:val="00ED6DE5"/>
    <w:rsid w:val="00EE5FC3"/>
    <w:rsid w:val="00EE6433"/>
    <w:rsid w:val="00EF0557"/>
    <w:rsid w:val="00EF085B"/>
    <w:rsid w:val="00EF3FD0"/>
    <w:rsid w:val="00F01418"/>
    <w:rsid w:val="00F015F3"/>
    <w:rsid w:val="00F027B8"/>
    <w:rsid w:val="00F05437"/>
    <w:rsid w:val="00F135F3"/>
    <w:rsid w:val="00F14C7F"/>
    <w:rsid w:val="00F15A08"/>
    <w:rsid w:val="00F174A3"/>
    <w:rsid w:val="00F400D1"/>
    <w:rsid w:val="00F4104D"/>
    <w:rsid w:val="00F52FD4"/>
    <w:rsid w:val="00F54294"/>
    <w:rsid w:val="00F5593C"/>
    <w:rsid w:val="00F63BE2"/>
    <w:rsid w:val="00F66FAF"/>
    <w:rsid w:val="00F874DF"/>
    <w:rsid w:val="00F90213"/>
    <w:rsid w:val="00F96D89"/>
    <w:rsid w:val="00F97F0E"/>
    <w:rsid w:val="00FB081F"/>
    <w:rsid w:val="00FB1DB6"/>
    <w:rsid w:val="00FB20D1"/>
    <w:rsid w:val="00FB400E"/>
    <w:rsid w:val="00FB7927"/>
    <w:rsid w:val="00FC0848"/>
    <w:rsid w:val="00FD5A0E"/>
    <w:rsid w:val="00FD65AD"/>
    <w:rsid w:val="00FF0FDF"/>
    <w:rsid w:val="00FF4CC8"/>
    <w:rsid w:val="00FF4F1F"/>
    <w:rsid w:val="01785675"/>
    <w:rsid w:val="01DD4D7A"/>
    <w:rsid w:val="040747A3"/>
    <w:rsid w:val="053E32CA"/>
    <w:rsid w:val="054A2C98"/>
    <w:rsid w:val="056E259D"/>
    <w:rsid w:val="05717376"/>
    <w:rsid w:val="05AA4B31"/>
    <w:rsid w:val="05C718B3"/>
    <w:rsid w:val="06676348"/>
    <w:rsid w:val="06C03DDC"/>
    <w:rsid w:val="06F515AA"/>
    <w:rsid w:val="074B07FE"/>
    <w:rsid w:val="080D6A43"/>
    <w:rsid w:val="0813196F"/>
    <w:rsid w:val="08D4553C"/>
    <w:rsid w:val="093777ED"/>
    <w:rsid w:val="09696BC7"/>
    <w:rsid w:val="09A51476"/>
    <w:rsid w:val="0ABA1422"/>
    <w:rsid w:val="0B4D715C"/>
    <w:rsid w:val="0B9A6440"/>
    <w:rsid w:val="0BE2052F"/>
    <w:rsid w:val="0D0D1F82"/>
    <w:rsid w:val="0DBD23CC"/>
    <w:rsid w:val="0DE7563C"/>
    <w:rsid w:val="0F034960"/>
    <w:rsid w:val="0FF26B1C"/>
    <w:rsid w:val="10202638"/>
    <w:rsid w:val="10A00C6C"/>
    <w:rsid w:val="10FD4A1F"/>
    <w:rsid w:val="138000EC"/>
    <w:rsid w:val="138A4ECE"/>
    <w:rsid w:val="138F6FCD"/>
    <w:rsid w:val="13CF449F"/>
    <w:rsid w:val="14190541"/>
    <w:rsid w:val="1527677D"/>
    <w:rsid w:val="16682246"/>
    <w:rsid w:val="17EC0509"/>
    <w:rsid w:val="187F3417"/>
    <w:rsid w:val="194D1275"/>
    <w:rsid w:val="1A612ECA"/>
    <w:rsid w:val="1AEF5C66"/>
    <w:rsid w:val="1B7179C0"/>
    <w:rsid w:val="1BC07685"/>
    <w:rsid w:val="1BEE1828"/>
    <w:rsid w:val="1D9F02F6"/>
    <w:rsid w:val="1E6038B2"/>
    <w:rsid w:val="1ED8379D"/>
    <w:rsid w:val="1FB4576B"/>
    <w:rsid w:val="21165139"/>
    <w:rsid w:val="21436624"/>
    <w:rsid w:val="21FA5174"/>
    <w:rsid w:val="21FE6EC5"/>
    <w:rsid w:val="221128D9"/>
    <w:rsid w:val="22433AA3"/>
    <w:rsid w:val="228D7C12"/>
    <w:rsid w:val="236D4EC6"/>
    <w:rsid w:val="23C52840"/>
    <w:rsid w:val="23FC6BC6"/>
    <w:rsid w:val="24151B29"/>
    <w:rsid w:val="2422732E"/>
    <w:rsid w:val="24420F7A"/>
    <w:rsid w:val="24A95998"/>
    <w:rsid w:val="24CA5F2F"/>
    <w:rsid w:val="25564070"/>
    <w:rsid w:val="2581345B"/>
    <w:rsid w:val="272519A1"/>
    <w:rsid w:val="27DF292F"/>
    <w:rsid w:val="2865677D"/>
    <w:rsid w:val="286925F3"/>
    <w:rsid w:val="296A3130"/>
    <w:rsid w:val="29A84376"/>
    <w:rsid w:val="2A4D29F5"/>
    <w:rsid w:val="2A685391"/>
    <w:rsid w:val="2AA64B1A"/>
    <w:rsid w:val="2BFD6922"/>
    <w:rsid w:val="2C8551AE"/>
    <w:rsid w:val="2CDB54B3"/>
    <w:rsid w:val="2DA6194D"/>
    <w:rsid w:val="2E4D2E36"/>
    <w:rsid w:val="2E9C7DE2"/>
    <w:rsid w:val="2EBF3CC4"/>
    <w:rsid w:val="2EC81994"/>
    <w:rsid w:val="2EC827B2"/>
    <w:rsid w:val="2F7671FF"/>
    <w:rsid w:val="30372B37"/>
    <w:rsid w:val="303E3398"/>
    <w:rsid w:val="306135B0"/>
    <w:rsid w:val="30D94003"/>
    <w:rsid w:val="30F379A8"/>
    <w:rsid w:val="314F2D98"/>
    <w:rsid w:val="31BF61AD"/>
    <w:rsid w:val="31D07837"/>
    <w:rsid w:val="32C02793"/>
    <w:rsid w:val="32EE43B5"/>
    <w:rsid w:val="33A11BFB"/>
    <w:rsid w:val="33D3425F"/>
    <w:rsid w:val="343D134B"/>
    <w:rsid w:val="34E60259"/>
    <w:rsid w:val="361C2565"/>
    <w:rsid w:val="364E4AD1"/>
    <w:rsid w:val="36BD66D3"/>
    <w:rsid w:val="376D0787"/>
    <w:rsid w:val="37CE380D"/>
    <w:rsid w:val="386F34F3"/>
    <w:rsid w:val="38BC673D"/>
    <w:rsid w:val="39467B23"/>
    <w:rsid w:val="39BB3B08"/>
    <w:rsid w:val="39D0573E"/>
    <w:rsid w:val="3A0C7ACA"/>
    <w:rsid w:val="3A3C3CA6"/>
    <w:rsid w:val="3A905422"/>
    <w:rsid w:val="3B084895"/>
    <w:rsid w:val="3BB46B18"/>
    <w:rsid w:val="3C163032"/>
    <w:rsid w:val="3C9359BF"/>
    <w:rsid w:val="3DFD1085"/>
    <w:rsid w:val="3E226F24"/>
    <w:rsid w:val="42561A17"/>
    <w:rsid w:val="42E824EA"/>
    <w:rsid w:val="432303B1"/>
    <w:rsid w:val="43610623"/>
    <w:rsid w:val="43B14AB2"/>
    <w:rsid w:val="43C24425"/>
    <w:rsid w:val="44493DAE"/>
    <w:rsid w:val="44B94392"/>
    <w:rsid w:val="45303292"/>
    <w:rsid w:val="45433430"/>
    <w:rsid w:val="45655D02"/>
    <w:rsid w:val="456613D5"/>
    <w:rsid w:val="45EA6D47"/>
    <w:rsid w:val="465C4025"/>
    <w:rsid w:val="47A554E2"/>
    <w:rsid w:val="47A60B02"/>
    <w:rsid w:val="482C26A9"/>
    <w:rsid w:val="486874EC"/>
    <w:rsid w:val="48781E28"/>
    <w:rsid w:val="492C4894"/>
    <w:rsid w:val="49CA70FA"/>
    <w:rsid w:val="4AB345C3"/>
    <w:rsid w:val="4B43245C"/>
    <w:rsid w:val="4B547AD1"/>
    <w:rsid w:val="4C6B707A"/>
    <w:rsid w:val="4C900D9C"/>
    <w:rsid w:val="4CAF1CF1"/>
    <w:rsid w:val="4CF94E98"/>
    <w:rsid w:val="4D85179F"/>
    <w:rsid w:val="4E016BA2"/>
    <w:rsid w:val="4F3332D4"/>
    <w:rsid w:val="50743487"/>
    <w:rsid w:val="50910D99"/>
    <w:rsid w:val="50C555D5"/>
    <w:rsid w:val="50C7248C"/>
    <w:rsid w:val="519C5F53"/>
    <w:rsid w:val="521F1DE1"/>
    <w:rsid w:val="52534090"/>
    <w:rsid w:val="52D41A99"/>
    <w:rsid w:val="53EB472C"/>
    <w:rsid w:val="540207F4"/>
    <w:rsid w:val="56F006D9"/>
    <w:rsid w:val="574D51A3"/>
    <w:rsid w:val="57547B50"/>
    <w:rsid w:val="58325965"/>
    <w:rsid w:val="588541DC"/>
    <w:rsid w:val="59D34F54"/>
    <w:rsid w:val="5A502C42"/>
    <w:rsid w:val="5AEC5DA9"/>
    <w:rsid w:val="5B0343B3"/>
    <w:rsid w:val="5BF87A29"/>
    <w:rsid w:val="5D271822"/>
    <w:rsid w:val="5D4F34CA"/>
    <w:rsid w:val="5DCC01BB"/>
    <w:rsid w:val="5E152040"/>
    <w:rsid w:val="5E183E5A"/>
    <w:rsid w:val="5E4C104E"/>
    <w:rsid w:val="5EA54B25"/>
    <w:rsid w:val="60173DC6"/>
    <w:rsid w:val="60DD6F66"/>
    <w:rsid w:val="615C695C"/>
    <w:rsid w:val="62187564"/>
    <w:rsid w:val="625223E1"/>
    <w:rsid w:val="62694DBA"/>
    <w:rsid w:val="628F5094"/>
    <w:rsid w:val="63862543"/>
    <w:rsid w:val="63A33245"/>
    <w:rsid w:val="63CE4634"/>
    <w:rsid w:val="63F836E0"/>
    <w:rsid w:val="64324A0B"/>
    <w:rsid w:val="646B15FD"/>
    <w:rsid w:val="648B343B"/>
    <w:rsid w:val="65050F0C"/>
    <w:rsid w:val="65096069"/>
    <w:rsid w:val="662D4DCE"/>
    <w:rsid w:val="669E08D7"/>
    <w:rsid w:val="67115C17"/>
    <w:rsid w:val="67135CAD"/>
    <w:rsid w:val="681141A8"/>
    <w:rsid w:val="68E875AC"/>
    <w:rsid w:val="69307C67"/>
    <w:rsid w:val="69A71109"/>
    <w:rsid w:val="6AD31F27"/>
    <w:rsid w:val="6EC236A3"/>
    <w:rsid w:val="6ECA4273"/>
    <w:rsid w:val="6F4B435D"/>
    <w:rsid w:val="705F1A8C"/>
    <w:rsid w:val="70800A9A"/>
    <w:rsid w:val="709D6C7E"/>
    <w:rsid w:val="70DC1426"/>
    <w:rsid w:val="70F926D9"/>
    <w:rsid w:val="70FB6DE2"/>
    <w:rsid w:val="71FF6D3C"/>
    <w:rsid w:val="72387920"/>
    <w:rsid w:val="725A4033"/>
    <w:rsid w:val="7295654E"/>
    <w:rsid w:val="729E638E"/>
    <w:rsid w:val="73E06283"/>
    <w:rsid w:val="74296E1B"/>
    <w:rsid w:val="74D67180"/>
    <w:rsid w:val="756673CA"/>
    <w:rsid w:val="75906CF4"/>
    <w:rsid w:val="763826E0"/>
    <w:rsid w:val="764922BB"/>
    <w:rsid w:val="76592138"/>
    <w:rsid w:val="76C91AA1"/>
    <w:rsid w:val="774B08CF"/>
    <w:rsid w:val="79AE5224"/>
    <w:rsid w:val="7BA25643"/>
    <w:rsid w:val="7BCB15CB"/>
    <w:rsid w:val="7C12537F"/>
    <w:rsid w:val="7CD62E85"/>
    <w:rsid w:val="7CED04C5"/>
    <w:rsid w:val="7D7A1C1B"/>
    <w:rsid w:val="7DA82B93"/>
    <w:rsid w:val="7E0C582F"/>
    <w:rsid w:val="7F7710B9"/>
    <w:rsid w:val="7F8A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852D9"/>
  <w15:docId w15:val="{3A9E2D2E-1A5A-4278-B4FD-4EDBBD13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~1\AppData\Local\Temp\hangfawen7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06E835-6CFD-45DF-942C-2C8D302D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hangfawen7.dot</Template>
  <TotalTime>86</TotalTime>
  <Pages>2</Pages>
  <Words>49</Words>
  <Characters>280</Characters>
  <Application>Microsoft Office Word</Application>
  <DocSecurity>0</DocSecurity>
  <Lines>2</Lines>
  <Paragraphs>1</Paragraphs>
  <ScaleCrop>false</ScaleCrop>
  <Company>Lenovo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王天怡</dc:creator>
  <cp:lastModifiedBy>艳秋 田</cp:lastModifiedBy>
  <cp:revision>106</cp:revision>
  <cp:lastPrinted>2018-09-03T09:33:00Z</cp:lastPrinted>
  <dcterms:created xsi:type="dcterms:W3CDTF">2018-09-14T12:05:00Z</dcterms:created>
  <dcterms:modified xsi:type="dcterms:W3CDTF">2019-01-18T10:26:00Z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