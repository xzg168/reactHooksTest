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2F8" w:rsidRDefault="005842F8">
      <w:pPr>
        <w:rPr>
          <w:color w:val="0070C0"/>
          <w:sz w:val="24"/>
          <w:szCs w:val="24"/>
        </w:rPr>
      </w:pPr>
    </w:p>
    <w:tbl>
      <w:tblPr>
        <w:tblW w:w="2660" w:type="dxa"/>
        <w:jc w:val="right"/>
        <w:tblLayout w:type="fixed"/>
        <w:tblLook w:val="04A0" w:firstRow="1" w:lastRow="0" w:firstColumn="1" w:lastColumn="0" w:noHBand="0" w:noVBand="1"/>
      </w:tblPr>
      <w:tblGrid>
        <w:gridCol w:w="2660"/>
      </w:tblGrid>
      <w:tr w:rsidR="005842F8">
        <w:trPr>
          <w:trHeight w:val="435"/>
          <w:jc w:val="right"/>
        </w:trPr>
        <w:tc>
          <w:tcPr>
            <w:tcW w:w="2660" w:type="dxa"/>
          </w:tcPr>
          <w:p w:rsidR="005842F8" w:rsidRDefault="00EE6CA3">
            <w:pPr>
              <w:ind w:left="-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密级：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bookmarkStart w:id="0" w:name="mj"/>
            <w:bookmarkEnd w:id="0"/>
          </w:p>
          <w:p w:rsidR="005842F8" w:rsidRDefault="00EE6CA3">
            <w:pPr>
              <w:ind w:left="-60"/>
              <w:jc w:val="left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缓急：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bookmarkStart w:id="1" w:name="jjcd"/>
            <w:bookmarkEnd w:id="1"/>
          </w:p>
        </w:tc>
      </w:tr>
    </w:tbl>
    <w:p w:rsidR="005842F8" w:rsidRDefault="005842F8">
      <w:pPr>
        <w:rPr>
          <w:vanish/>
        </w:rPr>
      </w:pPr>
    </w:p>
    <w:tbl>
      <w:tblPr>
        <w:tblpPr w:leftFromText="180" w:rightFromText="180" w:vertAnchor="text" w:tblpXSpec="center" w:tblpY="1"/>
        <w:tblOverlap w:val="never"/>
        <w:tblW w:w="10246" w:type="dxa"/>
        <w:tblLayout w:type="fixed"/>
        <w:tblCellMar>
          <w:top w:w="284" w:type="dxa"/>
        </w:tblCellMar>
        <w:tblLook w:val="04A0" w:firstRow="1" w:lastRow="0" w:firstColumn="1" w:lastColumn="0" w:noHBand="0" w:noVBand="1"/>
      </w:tblPr>
      <w:tblGrid>
        <w:gridCol w:w="10246"/>
      </w:tblGrid>
      <w:tr w:rsidR="005842F8">
        <w:trPr>
          <w:trHeight w:val="851"/>
        </w:trPr>
        <w:tc>
          <w:tcPr>
            <w:tcW w:w="10246" w:type="dxa"/>
            <w:shd w:val="clear" w:color="auto" w:fill="auto"/>
            <w:vAlign w:val="center"/>
          </w:tcPr>
          <w:p w:rsidR="005842F8" w:rsidRDefault="00EE6CA3">
            <w:pPr>
              <w:ind w:firstLineChars="600" w:firstLine="3132"/>
              <w:rPr>
                <w:color w:val="0070C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52"/>
                <w:szCs w:val="52"/>
              </w:rPr>
              <w:t>事 项 呈 报 单</w:t>
            </w:r>
          </w:p>
        </w:tc>
      </w:tr>
    </w:tbl>
    <w:p w:rsidR="005842F8" w:rsidRDefault="005842F8">
      <w:pPr>
        <w:rPr>
          <w:vanish/>
        </w:rPr>
      </w:pPr>
    </w:p>
    <w:tbl>
      <w:tblPr>
        <w:tblpPr w:leftFromText="180" w:rightFromText="180" w:vertAnchor="text" w:horzAnchor="margin" w:tblpXSpec="center" w:tblpY="209"/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8"/>
        <w:gridCol w:w="997"/>
        <w:gridCol w:w="850"/>
        <w:gridCol w:w="1842"/>
        <w:gridCol w:w="192"/>
        <w:gridCol w:w="1935"/>
        <w:gridCol w:w="3192"/>
      </w:tblGrid>
      <w:tr w:rsidR="005842F8">
        <w:trPr>
          <w:trHeight w:hRule="exact" w:val="397"/>
        </w:trPr>
        <w:tc>
          <w:tcPr>
            <w:tcW w:w="5119" w:type="dxa"/>
            <w:gridSpan w:val="5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5842F8" w:rsidRDefault="00EE6CA3">
            <w:pPr>
              <w:spacing w:line="400" w:lineRule="exact"/>
              <w:rPr>
                <w:rFonts w:ascii="黑体" w:eastAsia="黑体" w:hAnsi="黑体"/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主办单位：</w:t>
            </w:r>
            <w:bookmarkStart w:id="2" w:name="zbdw"/>
            <w:r w:rsidRPr="000F68F0">
              <w:rPr>
                <w:rFonts w:ascii="Times New Roman" w:hAnsi="Times New Roman" w:hint="eastAsia"/>
                <w:sz w:val="30"/>
                <w:szCs w:val="30"/>
              </w:rPr>
              <w:t xml:space="preserve"> </w:t>
            </w:r>
            <w:bookmarkEnd w:id="2"/>
          </w:p>
        </w:tc>
        <w:tc>
          <w:tcPr>
            <w:tcW w:w="5127" w:type="dxa"/>
            <w:gridSpan w:val="2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5842F8" w:rsidRPr="00A133A5" w:rsidRDefault="005842F8">
            <w:pPr>
              <w:spacing w:line="400" w:lineRule="exact"/>
              <w:jc w:val="right"/>
              <w:rPr>
                <w:rFonts w:ascii="黑体" w:eastAsia="黑体" w:hAnsi="黑体"/>
                <w:color w:val="0070C0"/>
                <w:sz w:val="30"/>
                <w:szCs w:val="30"/>
              </w:rPr>
            </w:pPr>
            <w:bookmarkStart w:id="3" w:name="wh"/>
            <w:bookmarkEnd w:id="3"/>
          </w:p>
        </w:tc>
      </w:tr>
      <w:tr w:rsidR="005842F8">
        <w:trPr>
          <w:trHeight w:val="6686"/>
        </w:trPr>
        <w:tc>
          <w:tcPr>
            <w:tcW w:w="102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42F8" w:rsidRDefault="00EE6CA3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行领导批示</w:t>
            </w:r>
          </w:p>
          <w:p w:rsidR="005842F8" w:rsidRDefault="005842F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4" w:name="ldps"/>
            <w:bookmarkStart w:id="5" w:name="_GoBack"/>
            <w:bookmarkEnd w:id="4"/>
            <w:bookmarkEnd w:id="5"/>
          </w:p>
        </w:tc>
      </w:tr>
      <w:tr w:rsidR="005842F8" w:rsidTr="00633041">
        <w:trPr>
          <w:trHeight w:hRule="exact" w:val="852"/>
        </w:trPr>
        <w:tc>
          <w:tcPr>
            <w:tcW w:w="1238" w:type="dxa"/>
            <w:tcBorders>
              <w:top w:val="nil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5842F8" w:rsidRDefault="00EE6CA3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呈</w:t>
            </w:r>
            <w:r>
              <w:rPr>
                <w:rFonts w:hint="eastAsia"/>
                <w:color w:val="0070C0"/>
                <w:sz w:val="30"/>
                <w:szCs w:val="30"/>
              </w:rPr>
              <w:t xml:space="preserve">  </w:t>
            </w:r>
            <w:r>
              <w:rPr>
                <w:rFonts w:hint="eastAsia"/>
                <w:color w:val="0070C0"/>
                <w:sz w:val="30"/>
                <w:szCs w:val="30"/>
              </w:rPr>
              <w:t>送</w:t>
            </w:r>
          </w:p>
        </w:tc>
        <w:tc>
          <w:tcPr>
            <w:tcW w:w="9008" w:type="dxa"/>
            <w:gridSpan w:val="6"/>
            <w:tcBorders>
              <w:top w:val="nil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5842F8" w:rsidRDefault="005842F8">
            <w:pPr>
              <w:rPr>
                <w:rFonts w:ascii="黑体" w:eastAsia="黑体" w:hAnsi="宋体" w:cs="宋体"/>
                <w:color w:val="000000"/>
                <w:sz w:val="32"/>
                <w:szCs w:val="32"/>
              </w:rPr>
            </w:pPr>
            <w:bookmarkStart w:id="6" w:name="csld"/>
            <w:bookmarkEnd w:id="6"/>
          </w:p>
        </w:tc>
      </w:tr>
      <w:tr w:rsidR="005842F8" w:rsidTr="00715FC1">
        <w:trPr>
          <w:trHeight w:hRule="exact" w:val="1426"/>
        </w:trPr>
        <w:tc>
          <w:tcPr>
            <w:tcW w:w="1238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5842F8" w:rsidRDefault="00EE6CA3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标</w:t>
            </w:r>
            <w:r>
              <w:rPr>
                <w:rFonts w:hint="eastAsia"/>
                <w:color w:val="0070C0"/>
                <w:sz w:val="30"/>
                <w:szCs w:val="30"/>
              </w:rPr>
              <w:t xml:space="preserve">  </w:t>
            </w:r>
            <w:r>
              <w:rPr>
                <w:rFonts w:hint="eastAsia"/>
                <w:color w:val="0070C0"/>
                <w:sz w:val="30"/>
                <w:szCs w:val="30"/>
              </w:rPr>
              <w:t>题</w:t>
            </w:r>
          </w:p>
        </w:tc>
        <w:tc>
          <w:tcPr>
            <w:tcW w:w="9008" w:type="dxa"/>
            <w:gridSpan w:val="6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5842F8" w:rsidRDefault="005842F8">
            <w:pPr>
              <w:spacing w:line="400" w:lineRule="exact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bookmarkStart w:id="7" w:name="bt"/>
            <w:bookmarkEnd w:id="7"/>
          </w:p>
        </w:tc>
      </w:tr>
      <w:tr w:rsidR="005842F8">
        <w:trPr>
          <w:trHeight w:hRule="exact" w:val="459"/>
        </w:trPr>
        <w:tc>
          <w:tcPr>
            <w:tcW w:w="1238" w:type="dxa"/>
            <w:tcBorders>
              <w:top w:val="single" w:sz="4" w:space="0" w:color="0070C0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5842F8" w:rsidRDefault="00EE6CA3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主办处室</w:t>
            </w:r>
          </w:p>
        </w:tc>
        <w:tc>
          <w:tcPr>
            <w:tcW w:w="3689" w:type="dxa"/>
            <w:gridSpan w:val="3"/>
            <w:tcBorders>
              <w:top w:val="single" w:sz="4" w:space="0" w:color="0070C0"/>
              <w:left w:val="single" w:sz="4" w:space="0" w:color="FFFFFF"/>
              <w:bottom w:val="nil"/>
              <w:right w:val="single" w:sz="4" w:space="0" w:color="0070C0"/>
            </w:tcBorders>
            <w:shd w:val="clear" w:color="auto" w:fill="auto"/>
            <w:vAlign w:val="center"/>
          </w:tcPr>
          <w:p w:rsidR="005842F8" w:rsidRDefault="005842F8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bookmarkStart w:id="8" w:name="zbcs"/>
            <w:bookmarkEnd w:id="8"/>
          </w:p>
        </w:tc>
        <w:tc>
          <w:tcPr>
            <w:tcW w:w="2127" w:type="dxa"/>
            <w:gridSpan w:val="2"/>
            <w:tcBorders>
              <w:top w:val="single" w:sz="4" w:space="0" w:color="0070C0"/>
              <w:left w:val="single" w:sz="4" w:space="0" w:color="0070C0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5842F8" w:rsidRDefault="00EE6CA3">
            <w:pPr>
              <w:spacing w:line="400" w:lineRule="exact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主办单位负责人</w:t>
            </w:r>
          </w:p>
        </w:tc>
        <w:tc>
          <w:tcPr>
            <w:tcW w:w="3192" w:type="dxa"/>
            <w:vMerge w:val="restart"/>
            <w:tcBorders>
              <w:top w:val="single" w:sz="4" w:space="0" w:color="0070C0"/>
              <w:left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5842F8" w:rsidRDefault="005842F8">
            <w:pPr>
              <w:spacing w:line="40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9" w:name="mainBoardIdea"/>
            <w:bookmarkEnd w:id="9"/>
          </w:p>
          <w:p w:rsidR="005842F8" w:rsidRDefault="005842F8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5842F8">
        <w:trPr>
          <w:trHeight w:hRule="exact" w:val="459"/>
        </w:trPr>
        <w:tc>
          <w:tcPr>
            <w:tcW w:w="123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5842F8" w:rsidRDefault="00EE6CA3">
            <w:pPr>
              <w:spacing w:line="400" w:lineRule="exact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负</w:t>
            </w:r>
            <w:r>
              <w:rPr>
                <w:rFonts w:hint="eastAsia"/>
                <w:color w:val="0070C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70C0"/>
                <w:sz w:val="24"/>
                <w:szCs w:val="24"/>
              </w:rPr>
              <w:t>责</w:t>
            </w:r>
            <w:r>
              <w:rPr>
                <w:rFonts w:hint="eastAsia"/>
                <w:color w:val="0070C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70C0"/>
                <w:sz w:val="24"/>
                <w:szCs w:val="24"/>
              </w:rPr>
              <w:t>人</w:t>
            </w:r>
          </w:p>
        </w:tc>
        <w:tc>
          <w:tcPr>
            <w:tcW w:w="9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5842F8" w:rsidRDefault="005842F8">
            <w:pPr>
              <w:spacing w:line="4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bookmarkStart w:id="10" w:name="zbchg"/>
            <w:bookmarkStart w:id="11" w:name="sponsorSign"/>
            <w:bookmarkEnd w:id="10"/>
            <w:bookmarkEnd w:id="11"/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5842F8" w:rsidRDefault="00EE6CA3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电话</w:t>
            </w:r>
          </w:p>
        </w:tc>
        <w:tc>
          <w:tcPr>
            <w:tcW w:w="184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70C0"/>
            </w:tcBorders>
            <w:shd w:val="clear" w:color="auto" w:fill="auto"/>
            <w:vAlign w:val="center"/>
          </w:tcPr>
          <w:p w:rsidR="005842F8" w:rsidRDefault="005842F8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2" w:name="sectionSigndh"/>
            <w:bookmarkStart w:id="13" w:name="sponsorSigndh"/>
            <w:bookmarkStart w:id="14" w:name="chlddh"/>
            <w:bookmarkEnd w:id="12"/>
            <w:bookmarkEnd w:id="13"/>
            <w:bookmarkEnd w:id="14"/>
          </w:p>
        </w:tc>
        <w:tc>
          <w:tcPr>
            <w:tcW w:w="2127" w:type="dxa"/>
            <w:gridSpan w:val="2"/>
            <w:tcBorders>
              <w:top w:val="single" w:sz="4" w:space="0" w:color="FFFFFF"/>
              <w:left w:val="single" w:sz="4" w:space="0" w:color="0070C0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5842F8" w:rsidRDefault="005842F8">
            <w:pPr>
              <w:spacing w:line="400" w:lineRule="exact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192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5842F8" w:rsidRDefault="005842F8">
            <w:pPr>
              <w:spacing w:line="400" w:lineRule="exact"/>
              <w:rPr>
                <w:rFonts w:ascii="黑体" w:eastAsia="黑体" w:hAnsi="黑体"/>
                <w:sz w:val="32"/>
                <w:szCs w:val="32"/>
              </w:rPr>
            </w:pPr>
          </w:p>
        </w:tc>
      </w:tr>
      <w:tr w:rsidR="005842F8">
        <w:trPr>
          <w:trHeight w:hRule="exact" w:val="1023"/>
        </w:trPr>
        <w:tc>
          <w:tcPr>
            <w:tcW w:w="1238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5842F8" w:rsidRDefault="00EE6CA3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分</w:t>
            </w:r>
            <w:r>
              <w:rPr>
                <w:rFonts w:hint="eastAsia"/>
                <w:color w:val="0070C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0070C0"/>
                <w:sz w:val="24"/>
                <w:szCs w:val="24"/>
              </w:rPr>
              <w:t>送</w:t>
            </w:r>
          </w:p>
        </w:tc>
        <w:tc>
          <w:tcPr>
            <w:tcW w:w="9008" w:type="dxa"/>
            <w:gridSpan w:val="6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5842F8" w:rsidRDefault="005842F8">
            <w:pPr>
              <w:spacing w:line="400" w:lineRule="exact"/>
              <w:ind w:firstLineChars="13" w:firstLine="36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15" w:name="fsld"/>
            <w:bookmarkEnd w:id="15"/>
          </w:p>
        </w:tc>
      </w:tr>
      <w:tr w:rsidR="005842F8">
        <w:trPr>
          <w:trHeight w:val="873"/>
        </w:trPr>
        <w:tc>
          <w:tcPr>
            <w:tcW w:w="1238" w:type="dxa"/>
            <w:tcBorders>
              <w:top w:val="single" w:sz="4" w:space="0" w:color="0070C0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5842F8" w:rsidRDefault="00EE6CA3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批示印送</w:t>
            </w:r>
          </w:p>
          <w:p w:rsidR="005842F8" w:rsidRDefault="00EE6CA3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共</w:t>
            </w:r>
            <w:r>
              <w:rPr>
                <w:rFonts w:hint="eastAsia"/>
                <w:color w:val="0070C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0070C0"/>
                <w:sz w:val="24"/>
                <w:szCs w:val="24"/>
              </w:rPr>
              <w:t>页</w:t>
            </w:r>
          </w:p>
        </w:tc>
        <w:tc>
          <w:tcPr>
            <w:tcW w:w="9008" w:type="dxa"/>
            <w:gridSpan w:val="6"/>
            <w:tcBorders>
              <w:top w:val="single" w:sz="4" w:space="0" w:color="0070C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5842F8" w:rsidRDefault="006B5D2E">
            <w:pPr>
              <w:rPr>
                <w:color w:val="0070C0"/>
                <w:sz w:val="24"/>
                <w:szCs w:val="24"/>
              </w:rPr>
            </w:pPr>
            <w:r w:rsidRPr="007B6F65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5102225</wp:posOffset>
                      </wp:positionH>
                      <wp:positionV relativeFrom="paragraph">
                        <wp:posOffset>6350</wp:posOffset>
                      </wp:positionV>
                      <wp:extent cx="541020" cy="2895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102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6F65" w:rsidRPr="005F7DD3" w:rsidRDefault="007B6F65" w:rsidP="005F7DD3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F7DD3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>KC-1</w:t>
                                  </w:r>
                                  <w:r w:rsidR="00F57B5D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5F7DD3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401.75pt;margin-top:.5pt;width:42.6pt;height:22.8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" filled="f" stroked="f">
                      <v:textbox>
                        <w:txbxContent>
                          <w:p w:rsidR="007B6F65" w:rsidRPr="005F7DD3" w:rsidRDefault="007B6F65" w:rsidP="005F7DD3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5F7DD3">
                              <w:rPr>
                                <w:color w:val="0070C0"/>
                                <w:sz w:val="16"/>
                                <w:szCs w:val="16"/>
                              </w:rPr>
                              <w:t>KC-1</w:t>
                            </w:r>
                            <w:r w:rsidR="00F57B5D">
                              <w:rPr>
                                <w:color w:val="0070C0"/>
                                <w:sz w:val="16"/>
                                <w:szCs w:val="16"/>
                              </w:rPr>
                              <w:t>9</w:t>
                            </w:r>
                            <w:r w:rsidRPr="005F7DD3">
                              <w:rPr>
                                <w:color w:val="0070C0"/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D62BE9" w:rsidRDefault="00D62BE9" w:rsidP="00D62BE9">
      <w:pPr>
        <w:jc w:val="right"/>
      </w:pPr>
      <w:bookmarkStart w:id="16" w:name="barCode"/>
      <w:bookmarkEnd w:id="16"/>
    </w:p>
    <w:p w:rsidR="005842F8" w:rsidRDefault="005842F8">
      <w:pPr>
        <w:jc w:val="right"/>
        <w:rPr>
          <w:color w:val="0070C0"/>
          <w:sz w:val="28"/>
          <w:szCs w:val="28"/>
        </w:rPr>
        <w:sectPr w:rsidR="005842F8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5842F8" w:rsidRDefault="005842F8">
      <w:pPr>
        <w:widowControl/>
        <w:jc w:val="left"/>
        <w:rPr>
          <w:color w:val="0070C0"/>
          <w:sz w:val="28"/>
          <w:szCs w:val="28"/>
        </w:rPr>
        <w:sectPr w:rsidR="005842F8">
          <w:pgSz w:w="11906" w:h="16838"/>
          <w:pgMar w:top="1440" w:right="1800" w:bottom="1440" w:left="1800" w:header="851" w:footer="992" w:gutter="0"/>
          <w:cols w:space="425"/>
          <w:docGrid w:type="linesAndChars" w:linePitch="312"/>
        </w:sectPr>
      </w:pPr>
    </w:p>
    <w:p w:rsidR="005842F8" w:rsidRDefault="005842F8">
      <w:pPr>
        <w:rPr>
          <w:rFonts w:ascii="仿宋_GB2312" w:eastAsia="仿宋_GB2312"/>
          <w:sz w:val="30"/>
          <w:szCs w:val="30"/>
        </w:rPr>
      </w:pPr>
      <w:bookmarkStart w:id="17" w:name="body"/>
      <w:bookmarkStart w:id="18" w:name="zhengwen"/>
      <w:bookmarkEnd w:id="17"/>
      <w:bookmarkEnd w:id="18"/>
    </w:p>
    <w:p w:rsidR="005842F8" w:rsidRDefault="005842F8">
      <w:pPr>
        <w:rPr>
          <w:rFonts w:ascii="仿宋_GB2312" w:eastAsia="仿宋_GB2312"/>
          <w:sz w:val="30"/>
          <w:szCs w:val="30"/>
        </w:rPr>
      </w:pPr>
    </w:p>
    <w:sectPr w:rsidR="005842F8">
      <w:footerReference w:type="default" r:id="rId8"/>
      <w:pgSz w:w="11906" w:h="16838"/>
      <w:pgMar w:top="1440" w:right="1800" w:bottom="1440" w:left="1800" w:header="851" w:footer="992" w:gutter="0"/>
      <w:pgNumType w:start="2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946" w:rsidRDefault="00D16946">
      <w:r>
        <w:separator/>
      </w:r>
    </w:p>
  </w:endnote>
  <w:endnote w:type="continuationSeparator" w:id="0">
    <w:p w:rsidR="00D16946" w:rsidRDefault="00D1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2F8" w:rsidRDefault="00EE6CA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946" w:rsidRDefault="00D16946">
      <w:r>
        <w:separator/>
      </w:r>
    </w:p>
  </w:footnote>
  <w:footnote w:type="continuationSeparator" w:id="0">
    <w:p w:rsidR="00D16946" w:rsidRDefault="00D16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F56"/>
    <w:rsid w:val="00012506"/>
    <w:rsid w:val="0001507E"/>
    <w:rsid w:val="00015590"/>
    <w:rsid w:val="00016055"/>
    <w:rsid w:val="000203C7"/>
    <w:rsid w:val="00021724"/>
    <w:rsid w:val="000301F0"/>
    <w:rsid w:val="00031777"/>
    <w:rsid w:val="00037474"/>
    <w:rsid w:val="00047D90"/>
    <w:rsid w:val="00052D39"/>
    <w:rsid w:val="00056808"/>
    <w:rsid w:val="000634ED"/>
    <w:rsid w:val="00064C10"/>
    <w:rsid w:val="00070C85"/>
    <w:rsid w:val="00075415"/>
    <w:rsid w:val="000760A1"/>
    <w:rsid w:val="00080CA5"/>
    <w:rsid w:val="000839CE"/>
    <w:rsid w:val="000855FA"/>
    <w:rsid w:val="000856FA"/>
    <w:rsid w:val="00086A89"/>
    <w:rsid w:val="00090626"/>
    <w:rsid w:val="00092F5D"/>
    <w:rsid w:val="00097EAE"/>
    <w:rsid w:val="000A0078"/>
    <w:rsid w:val="000A039F"/>
    <w:rsid w:val="000A0E89"/>
    <w:rsid w:val="000A2FB2"/>
    <w:rsid w:val="000B2236"/>
    <w:rsid w:val="000C2A78"/>
    <w:rsid w:val="000C2D8A"/>
    <w:rsid w:val="000C54AF"/>
    <w:rsid w:val="000C5962"/>
    <w:rsid w:val="000D32EE"/>
    <w:rsid w:val="000D6236"/>
    <w:rsid w:val="000E204A"/>
    <w:rsid w:val="000E4016"/>
    <w:rsid w:val="000E4487"/>
    <w:rsid w:val="000F0BCD"/>
    <w:rsid w:val="000F35AF"/>
    <w:rsid w:val="000F68F0"/>
    <w:rsid w:val="000F7A70"/>
    <w:rsid w:val="00111AE4"/>
    <w:rsid w:val="0011686C"/>
    <w:rsid w:val="00125F3C"/>
    <w:rsid w:val="00126E27"/>
    <w:rsid w:val="001301B2"/>
    <w:rsid w:val="001323B9"/>
    <w:rsid w:val="0013271A"/>
    <w:rsid w:val="00133685"/>
    <w:rsid w:val="00142F46"/>
    <w:rsid w:val="00143649"/>
    <w:rsid w:val="00145DFF"/>
    <w:rsid w:val="00146AAC"/>
    <w:rsid w:val="001476AA"/>
    <w:rsid w:val="00151090"/>
    <w:rsid w:val="001519DC"/>
    <w:rsid w:val="001563AF"/>
    <w:rsid w:val="00167504"/>
    <w:rsid w:val="00170C94"/>
    <w:rsid w:val="001730D0"/>
    <w:rsid w:val="00174D28"/>
    <w:rsid w:val="0017554E"/>
    <w:rsid w:val="0017699B"/>
    <w:rsid w:val="00182AF6"/>
    <w:rsid w:val="001909BD"/>
    <w:rsid w:val="00192CDC"/>
    <w:rsid w:val="00195D71"/>
    <w:rsid w:val="001A0019"/>
    <w:rsid w:val="001A24D1"/>
    <w:rsid w:val="001A7C8C"/>
    <w:rsid w:val="001B0679"/>
    <w:rsid w:val="001C0FB5"/>
    <w:rsid w:val="001C477D"/>
    <w:rsid w:val="001C4F75"/>
    <w:rsid w:val="001C6B92"/>
    <w:rsid w:val="001C7473"/>
    <w:rsid w:val="001D4AFF"/>
    <w:rsid w:val="001D6DB1"/>
    <w:rsid w:val="001E3BCF"/>
    <w:rsid w:val="001E6278"/>
    <w:rsid w:val="001E6FEE"/>
    <w:rsid w:val="001E7432"/>
    <w:rsid w:val="001F1179"/>
    <w:rsid w:val="001F4388"/>
    <w:rsid w:val="001F5786"/>
    <w:rsid w:val="001F670E"/>
    <w:rsid w:val="00210646"/>
    <w:rsid w:val="0021367E"/>
    <w:rsid w:val="002159F3"/>
    <w:rsid w:val="00221489"/>
    <w:rsid w:val="0023692F"/>
    <w:rsid w:val="00241D2C"/>
    <w:rsid w:val="002429B2"/>
    <w:rsid w:val="00242AD3"/>
    <w:rsid w:val="002457B9"/>
    <w:rsid w:val="00245C06"/>
    <w:rsid w:val="00257485"/>
    <w:rsid w:val="0026007A"/>
    <w:rsid w:val="00262BFE"/>
    <w:rsid w:val="002634B1"/>
    <w:rsid w:val="00263838"/>
    <w:rsid w:val="00263986"/>
    <w:rsid w:val="002644BF"/>
    <w:rsid w:val="00266104"/>
    <w:rsid w:val="00273253"/>
    <w:rsid w:val="002764A6"/>
    <w:rsid w:val="00280B3B"/>
    <w:rsid w:val="00284A16"/>
    <w:rsid w:val="00285C3A"/>
    <w:rsid w:val="00286A8B"/>
    <w:rsid w:val="002A2188"/>
    <w:rsid w:val="002B2BE4"/>
    <w:rsid w:val="002B53D1"/>
    <w:rsid w:val="002C1574"/>
    <w:rsid w:val="002C3EAB"/>
    <w:rsid w:val="002C52FD"/>
    <w:rsid w:val="002C70FB"/>
    <w:rsid w:val="002D38BE"/>
    <w:rsid w:val="002D4079"/>
    <w:rsid w:val="002E029D"/>
    <w:rsid w:val="002E0C62"/>
    <w:rsid w:val="002F3859"/>
    <w:rsid w:val="002F636D"/>
    <w:rsid w:val="002F7ABB"/>
    <w:rsid w:val="00300332"/>
    <w:rsid w:val="00311A32"/>
    <w:rsid w:val="003123EA"/>
    <w:rsid w:val="003149BD"/>
    <w:rsid w:val="00315402"/>
    <w:rsid w:val="003177BC"/>
    <w:rsid w:val="00317831"/>
    <w:rsid w:val="00317E12"/>
    <w:rsid w:val="00324790"/>
    <w:rsid w:val="003265A1"/>
    <w:rsid w:val="003405B0"/>
    <w:rsid w:val="003434D5"/>
    <w:rsid w:val="0034448C"/>
    <w:rsid w:val="00344EAF"/>
    <w:rsid w:val="003457D0"/>
    <w:rsid w:val="00346FBD"/>
    <w:rsid w:val="00350FA6"/>
    <w:rsid w:val="00367205"/>
    <w:rsid w:val="00367275"/>
    <w:rsid w:val="003716FD"/>
    <w:rsid w:val="00375CE1"/>
    <w:rsid w:val="00376724"/>
    <w:rsid w:val="00387EAF"/>
    <w:rsid w:val="00393CBB"/>
    <w:rsid w:val="00396A18"/>
    <w:rsid w:val="003A1D66"/>
    <w:rsid w:val="003A4A30"/>
    <w:rsid w:val="003A5447"/>
    <w:rsid w:val="003B3036"/>
    <w:rsid w:val="003B30D9"/>
    <w:rsid w:val="003B4AED"/>
    <w:rsid w:val="003B5227"/>
    <w:rsid w:val="003C4956"/>
    <w:rsid w:val="003C5440"/>
    <w:rsid w:val="003C666D"/>
    <w:rsid w:val="003C6F17"/>
    <w:rsid w:val="003C7D73"/>
    <w:rsid w:val="003D7A9C"/>
    <w:rsid w:val="003E0951"/>
    <w:rsid w:val="003E2142"/>
    <w:rsid w:val="003E4B87"/>
    <w:rsid w:val="003F147E"/>
    <w:rsid w:val="003F5EC5"/>
    <w:rsid w:val="0040104A"/>
    <w:rsid w:val="00407B9D"/>
    <w:rsid w:val="004106BC"/>
    <w:rsid w:val="00411B12"/>
    <w:rsid w:val="004139BC"/>
    <w:rsid w:val="004150FF"/>
    <w:rsid w:val="0041745C"/>
    <w:rsid w:val="00420C0E"/>
    <w:rsid w:val="004217E1"/>
    <w:rsid w:val="0042480E"/>
    <w:rsid w:val="0042554D"/>
    <w:rsid w:val="00431000"/>
    <w:rsid w:val="00431709"/>
    <w:rsid w:val="00431904"/>
    <w:rsid w:val="0043402C"/>
    <w:rsid w:val="00441485"/>
    <w:rsid w:val="00442A62"/>
    <w:rsid w:val="00446351"/>
    <w:rsid w:val="00447AE6"/>
    <w:rsid w:val="004515E5"/>
    <w:rsid w:val="00471DB9"/>
    <w:rsid w:val="0047283D"/>
    <w:rsid w:val="004817DC"/>
    <w:rsid w:val="004840C8"/>
    <w:rsid w:val="00486DE6"/>
    <w:rsid w:val="004924E9"/>
    <w:rsid w:val="00492A06"/>
    <w:rsid w:val="004956C6"/>
    <w:rsid w:val="004967FE"/>
    <w:rsid w:val="004A1E8F"/>
    <w:rsid w:val="004A1FE3"/>
    <w:rsid w:val="004A27EB"/>
    <w:rsid w:val="004A3A93"/>
    <w:rsid w:val="004A62C7"/>
    <w:rsid w:val="004B34A8"/>
    <w:rsid w:val="004C3266"/>
    <w:rsid w:val="004C524F"/>
    <w:rsid w:val="004C5761"/>
    <w:rsid w:val="004E028F"/>
    <w:rsid w:val="004E40A5"/>
    <w:rsid w:val="004E4D94"/>
    <w:rsid w:val="004E7A7E"/>
    <w:rsid w:val="004E7F9E"/>
    <w:rsid w:val="005016AB"/>
    <w:rsid w:val="0050333D"/>
    <w:rsid w:val="0052037D"/>
    <w:rsid w:val="00521625"/>
    <w:rsid w:val="00521A3C"/>
    <w:rsid w:val="00524416"/>
    <w:rsid w:val="0052593D"/>
    <w:rsid w:val="00526A91"/>
    <w:rsid w:val="00527EF3"/>
    <w:rsid w:val="0053259C"/>
    <w:rsid w:val="005418D0"/>
    <w:rsid w:val="0054199C"/>
    <w:rsid w:val="005438FD"/>
    <w:rsid w:val="0054769E"/>
    <w:rsid w:val="0055342A"/>
    <w:rsid w:val="00566D77"/>
    <w:rsid w:val="00567BDC"/>
    <w:rsid w:val="00570E19"/>
    <w:rsid w:val="005714DC"/>
    <w:rsid w:val="00573835"/>
    <w:rsid w:val="00576938"/>
    <w:rsid w:val="005819EB"/>
    <w:rsid w:val="005842F8"/>
    <w:rsid w:val="00591F5B"/>
    <w:rsid w:val="00593099"/>
    <w:rsid w:val="00594ACB"/>
    <w:rsid w:val="005959E8"/>
    <w:rsid w:val="005A2DEB"/>
    <w:rsid w:val="005A31A8"/>
    <w:rsid w:val="005A6E86"/>
    <w:rsid w:val="005B01B5"/>
    <w:rsid w:val="005B0CF6"/>
    <w:rsid w:val="005B119D"/>
    <w:rsid w:val="005B2F56"/>
    <w:rsid w:val="005B3E4A"/>
    <w:rsid w:val="005B65C2"/>
    <w:rsid w:val="005B6E21"/>
    <w:rsid w:val="005B7045"/>
    <w:rsid w:val="005B7A6B"/>
    <w:rsid w:val="005C614B"/>
    <w:rsid w:val="005C70D7"/>
    <w:rsid w:val="005C73AE"/>
    <w:rsid w:val="005D3A0F"/>
    <w:rsid w:val="005E2719"/>
    <w:rsid w:val="005F3A90"/>
    <w:rsid w:val="005F6A67"/>
    <w:rsid w:val="005F7DD3"/>
    <w:rsid w:val="00602467"/>
    <w:rsid w:val="00605C58"/>
    <w:rsid w:val="00607348"/>
    <w:rsid w:val="006145BE"/>
    <w:rsid w:val="006163A0"/>
    <w:rsid w:val="0062081B"/>
    <w:rsid w:val="00624F02"/>
    <w:rsid w:val="00626764"/>
    <w:rsid w:val="00631E93"/>
    <w:rsid w:val="0063298D"/>
    <w:rsid w:val="00633041"/>
    <w:rsid w:val="0063443D"/>
    <w:rsid w:val="00635F93"/>
    <w:rsid w:val="00640475"/>
    <w:rsid w:val="00641843"/>
    <w:rsid w:val="00641BE9"/>
    <w:rsid w:val="00643A6A"/>
    <w:rsid w:val="00646A2A"/>
    <w:rsid w:val="00646A8D"/>
    <w:rsid w:val="00654FC7"/>
    <w:rsid w:val="00655FD6"/>
    <w:rsid w:val="00666444"/>
    <w:rsid w:val="006674AE"/>
    <w:rsid w:val="00671AD5"/>
    <w:rsid w:val="006845A0"/>
    <w:rsid w:val="00686051"/>
    <w:rsid w:val="006906DB"/>
    <w:rsid w:val="006908DC"/>
    <w:rsid w:val="00692755"/>
    <w:rsid w:val="006A1D29"/>
    <w:rsid w:val="006A4670"/>
    <w:rsid w:val="006B0536"/>
    <w:rsid w:val="006B3319"/>
    <w:rsid w:val="006B4225"/>
    <w:rsid w:val="006B5D2E"/>
    <w:rsid w:val="006C3659"/>
    <w:rsid w:val="006D01FD"/>
    <w:rsid w:val="006D1FFB"/>
    <w:rsid w:val="006E3214"/>
    <w:rsid w:val="006E4F41"/>
    <w:rsid w:val="006E5CFB"/>
    <w:rsid w:val="006F0C1B"/>
    <w:rsid w:val="006F5D72"/>
    <w:rsid w:val="006F645C"/>
    <w:rsid w:val="006F7BDF"/>
    <w:rsid w:val="00700EE2"/>
    <w:rsid w:val="00701B53"/>
    <w:rsid w:val="0070351E"/>
    <w:rsid w:val="007043AA"/>
    <w:rsid w:val="00704959"/>
    <w:rsid w:val="007063A5"/>
    <w:rsid w:val="0070738D"/>
    <w:rsid w:val="00707728"/>
    <w:rsid w:val="00710724"/>
    <w:rsid w:val="007119FC"/>
    <w:rsid w:val="00711BAC"/>
    <w:rsid w:val="00711F24"/>
    <w:rsid w:val="00715FC1"/>
    <w:rsid w:val="007206AA"/>
    <w:rsid w:val="007206FC"/>
    <w:rsid w:val="00722512"/>
    <w:rsid w:val="00726635"/>
    <w:rsid w:val="00730CA7"/>
    <w:rsid w:val="00731038"/>
    <w:rsid w:val="00732472"/>
    <w:rsid w:val="00740EFF"/>
    <w:rsid w:val="00744824"/>
    <w:rsid w:val="00752273"/>
    <w:rsid w:val="0075275E"/>
    <w:rsid w:val="007549BF"/>
    <w:rsid w:val="00754B05"/>
    <w:rsid w:val="007605F2"/>
    <w:rsid w:val="00763B68"/>
    <w:rsid w:val="00765361"/>
    <w:rsid w:val="007655E0"/>
    <w:rsid w:val="00765D29"/>
    <w:rsid w:val="00772826"/>
    <w:rsid w:val="007771E9"/>
    <w:rsid w:val="007845E5"/>
    <w:rsid w:val="007855D3"/>
    <w:rsid w:val="00791AB7"/>
    <w:rsid w:val="00792A94"/>
    <w:rsid w:val="00793483"/>
    <w:rsid w:val="0079798C"/>
    <w:rsid w:val="00797C1B"/>
    <w:rsid w:val="007A23D9"/>
    <w:rsid w:val="007A3416"/>
    <w:rsid w:val="007A3F01"/>
    <w:rsid w:val="007A5C58"/>
    <w:rsid w:val="007B36B4"/>
    <w:rsid w:val="007B4625"/>
    <w:rsid w:val="007B6F65"/>
    <w:rsid w:val="007B764A"/>
    <w:rsid w:val="007C0AF6"/>
    <w:rsid w:val="007C3B22"/>
    <w:rsid w:val="007C3EC8"/>
    <w:rsid w:val="007D1663"/>
    <w:rsid w:val="007D5CE3"/>
    <w:rsid w:val="007E0EB3"/>
    <w:rsid w:val="007E1C90"/>
    <w:rsid w:val="007E2589"/>
    <w:rsid w:val="007E3927"/>
    <w:rsid w:val="007E7765"/>
    <w:rsid w:val="007F6904"/>
    <w:rsid w:val="008045A8"/>
    <w:rsid w:val="008062AC"/>
    <w:rsid w:val="0081085D"/>
    <w:rsid w:val="00815153"/>
    <w:rsid w:val="00815A2B"/>
    <w:rsid w:val="008258BF"/>
    <w:rsid w:val="00825AEC"/>
    <w:rsid w:val="00831E15"/>
    <w:rsid w:val="008331F9"/>
    <w:rsid w:val="00834477"/>
    <w:rsid w:val="00836ADE"/>
    <w:rsid w:val="00853514"/>
    <w:rsid w:val="0085598B"/>
    <w:rsid w:val="00864E0F"/>
    <w:rsid w:val="00870D70"/>
    <w:rsid w:val="008714CE"/>
    <w:rsid w:val="00872300"/>
    <w:rsid w:val="00875114"/>
    <w:rsid w:val="00876BEC"/>
    <w:rsid w:val="008903A2"/>
    <w:rsid w:val="0089638F"/>
    <w:rsid w:val="00896656"/>
    <w:rsid w:val="00897965"/>
    <w:rsid w:val="008A521E"/>
    <w:rsid w:val="008B060D"/>
    <w:rsid w:val="008B110F"/>
    <w:rsid w:val="008B4228"/>
    <w:rsid w:val="008C021E"/>
    <w:rsid w:val="008C1965"/>
    <w:rsid w:val="008C1AB5"/>
    <w:rsid w:val="008C5563"/>
    <w:rsid w:val="008C5777"/>
    <w:rsid w:val="008D38CB"/>
    <w:rsid w:val="008E16A3"/>
    <w:rsid w:val="008E21A3"/>
    <w:rsid w:val="008E404C"/>
    <w:rsid w:val="008F19C6"/>
    <w:rsid w:val="008F24BF"/>
    <w:rsid w:val="008F4D96"/>
    <w:rsid w:val="008F56C2"/>
    <w:rsid w:val="008F5C01"/>
    <w:rsid w:val="00901224"/>
    <w:rsid w:val="0090562C"/>
    <w:rsid w:val="00910779"/>
    <w:rsid w:val="00911583"/>
    <w:rsid w:val="009146EC"/>
    <w:rsid w:val="009233CC"/>
    <w:rsid w:val="009234A3"/>
    <w:rsid w:val="00924B55"/>
    <w:rsid w:val="00927A2B"/>
    <w:rsid w:val="009301C6"/>
    <w:rsid w:val="009310B9"/>
    <w:rsid w:val="009366D3"/>
    <w:rsid w:val="0094615D"/>
    <w:rsid w:val="00951328"/>
    <w:rsid w:val="00953FFE"/>
    <w:rsid w:val="00957BC4"/>
    <w:rsid w:val="009617B9"/>
    <w:rsid w:val="00961C27"/>
    <w:rsid w:val="00967902"/>
    <w:rsid w:val="00976F29"/>
    <w:rsid w:val="00977D95"/>
    <w:rsid w:val="00985970"/>
    <w:rsid w:val="00987509"/>
    <w:rsid w:val="00987AF4"/>
    <w:rsid w:val="009934C0"/>
    <w:rsid w:val="009938C5"/>
    <w:rsid w:val="009948C0"/>
    <w:rsid w:val="00994CBA"/>
    <w:rsid w:val="009A0DD2"/>
    <w:rsid w:val="009A237C"/>
    <w:rsid w:val="009A5188"/>
    <w:rsid w:val="009B3470"/>
    <w:rsid w:val="009B4683"/>
    <w:rsid w:val="009B77EE"/>
    <w:rsid w:val="009C7152"/>
    <w:rsid w:val="009E21CC"/>
    <w:rsid w:val="009F09C0"/>
    <w:rsid w:val="00A023F9"/>
    <w:rsid w:val="00A03881"/>
    <w:rsid w:val="00A054FD"/>
    <w:rsid w:val="00A07300"/>
    <w:rsid w:val="00A10786"/>
    <w:rsid w:val="00A1230B"/>
    <w:rsid w:val="00A133A5"/>
    <w:rsid w:val="00A146B1"/>
    <w:rsid w:val="00A15DA0"/>
    <w:rsid w:val="00A228D8"/>
    <w:rsid w:val="00A267E9"/>
    <w:rsid w:val="00A27CA1"/>
    <w:rsid w:val="00A327B5"/>
    <w:rsid w:val="00A3410A"/>
    <w:rsid w:val="00A3499C"/>
    <w:rsid w:val="00A4032F"/>
    <w:rsid w:val="00A40DBF"/>
    <w:rsid w:val="00A43F5D"/>
    <w:rsid w:val="00A52065"/>
    <w:rsid w:val="00A5250D"/>
    <w:rsid w:val="00A53F41"/>
    <w:rsid w:val="00A568E2"/>
    <w:rsid w:val="00A6692D"/>
    <w:rsid w:val="00A719AB"/>
    <w:rsid w:val="00A73F32"/>
    <w:rsid w:val="00A85C13"/>
    <w:rsid w:val="00A873E4"/>
    <w:rsid w:val="00A966DD"/>
    <w:rsid w:val="00A971FC"/>
    <w:rsid w:val="00A9799D"/>
    <w:rsid w:val="00AA7BD5"/>
    <w:rsid w:val="00AA7E60"/>
    <w:rsid w:val="00AC0ABF"/>
    <w:rsid w:val="00AC1327"/>
    <w:rsid w:val="00AC2AAB"/>
    <w:rsid w:val="00AC4F92"/>
    <w:rsid w:val="00AC78F2"/>
    <w:rsid w:val="00AE0BAC"/>
    <w:rsid w:val="00AE16E1"/>
    <w:rsid w:val="00AE2AF4"/>
    <w:rsid w:val="00AE4662"/>
    <w:rsid w:val="00AE5052"/>
    <w:rsid w:val="00AF1390"/>
    <w:rsid w:val="00B07DB5"/>
    <w:rsid w:val="00B118DA"/>
    <w:rsid w:val="00B14019"/>
    <w:rsid w:val="00B16D9A"/>
    <w:rsid w:val="00B276F0"/>
    <w:rsid w:val="00B30F4F"/>
    <w:rsid w:val="00B30F57"/>
    <w:rsid w:val="00B30FB9"/>
    <w:rsid w:val="00B41F88"/>
    <w:rsid w:val="00B44152"/>
    <w:rsid w:val="00B47750"/>
    <w:rsid w:val="00B502FB"/>
    <w:rsid w:val="00B51DB0"/>
    <w:rsid w:val="00B52E74"/>
    <w:rsid w:val="00B539DA"/>
    <w:rsid w:val="00B606A6"/>
    <w:rsid w:val="00B646E7"/>
    <w:rsid w:val="00B659DD"/>
    <w:rsid w:val="00B6688E"/>
    <w:rsid w:val="00B72249"/>
    <w:rsid w:val="00B73FE0"/>
    <w:rsid w:val="00B7766D"/>
    <w:rsid w:val="00B80ACE"/>
    <w:rsid w:val="00B80FC1"/>
    <w:rsid w:val="00B844D7"/>
    <w:rsid w:val="00B86AD4"/>
    <w:rsid w:val="00B91186"/>
    <w:rsid w:val="00B94A7E"/>
    <w:rsid w:val="00BA1638"/>
    <w:rsid w:val="00BA7128"/>
    <w:rsid w:val="00BA7C2F"/>
    <w:rsid w:val="00BB401D"/>
    <w:rsid w:val="00BB48F4"/>
    <w:rsid w:val="00BC367F"/>
    <w:rsid w:val="00BC3862"/>
    <w:rsid w:val="00BD0D9B"/>
    <w:rsid w:val="00BD288E"/>
    <w:rsid w:val="00BE3544"/>
    <w:rsid w:val="00BE7D04"/>
    <w:rsid w:val="00BF4F72"/>
    <w:rsid w:val="00C000CB"/>
    <w:rsid w:val="00C00206"/>
    <w:rsid w:val="00C019B8"/>
    <w:rsid w:val="00C0261F"/>
    <w:rsid w:val="00C1360B"/>
    <w:rsid w:val="00C163E6"/>
    <w:rsid w:val="00C175AE"/>
    <w:rsid w:val="00C21077"/>
    <w:rsid w:val="00C257E0"/>
    <w:rsid w:val="00C27348"/>
    <w:rsid w:val="00C27618"/>
    <w:rsid w:val="00C31E94"/>
    <w:rsid w:val="00C4122D"/>
    <w:rsid w:val="00C47417"/>
    <w:rsid w:val="00C510B3"/>
    <w:rsid w:val="00C57BE7"/>
    <w:rsid w:val="00C616E5"/>
    <w:rsid w:val="00C63A68"/>
    <w:rsid w:val="00C67130"/>
    <w:rsid w:val="00C77F85"/>
    <w:rsid w:val="00C83940"/>
    <w:rsid w:val="00C939CC"/>
    <w:rsid w:val="00CA4362"/>
    <w:rsid w:val="00CA4F47"/>
    <w:rsid w:val="00CB3F06"/>
    <w:rsid w:val="00CB4951"/>
    <w:rsid w:val="00CB57B0"/>
    <w:rsid w:val="00CC4062"/>
    <w:rsid w:val="00CC4E3C"/>
    <w:rsid w:val="00CD6CA9"/>
    <w:rsid w:val="00CE45D8"/>
    <w:rsid w:val="00D00FB8"/>
    <w:rsid w:val="00D03364"/>
    <w:rsid w:val="00D0437C"/>
    <w:rsid w:val="00D04839"/>
    <w:rsid w:val="00D12FFC"/>
    <w:rsid w:val="00D1372D"/>
    <w:rsid w:val="00D15361"/>
    <w:rsid w:val="00D16657"/>
    <w:rsid w:val="00D16946"/>
    <w:rsid w:val="00D17424"/>
    <w:rsid w:val="00D26500"/>
    <w:rsid w:val="00D27A5B"/>
    <w:rsid w:val="00D32930"/>
    <w:rsid w:val="00D33A66"/>
    <w:rsid w:val="00D3449B"/>
    <w:rsid w:val="00D354E0"/>
    <w:rsid w:val="00D37A45"/>
    <w:rsid w:val="00D559E5"/>
    <w:rsid w:val="00D56D95"/>
    <w:rsid w:val="00D57687"/>
    <w:rsid w:val="00D625BF"/>
    <w:rsid w:val="00D62BE9"/>
    <w:rsid w:val="00D64B33"/>
    <w:rsid w:val="00D71417"/>
    <w:rsid w:val="00D72BDF"/>
    <w:rsid w:val="00D870C4"/>
    <w:rsid w:val="00D9277C"/>
    <w:rsid w:val="00D94C51"/>
    <w:rsid w:val="00D95AED"/>
    <w:rsid w:val="00D97161"/>
    <w:rsid w:val="00DA0ECE"/>
    <w:rsid w:val="00DA0FA1"/>
    <w:rsid w:val="00DA4DC6"/>
    <w:rsid w:val="00DA57BA"/>
    <w:rsid w:val="00DA5EEC"/>
    <w:rsid w:val="00DB651B"/>
    <w:rsid w:val="00DC0496"/>
    <w:rsid w:val="00DC249E"/>
    <w:rsid w:val="00DC6F62"/>
    <w:rsid w:val="00DD1362"/>
    <w:rsid w:val="00DD4B0B"/>
    <w:rsid w:val="00DD520F"/>
    <w:rsid w:val="00DD5C7F"/>
    <w:rsid w:val="00DD6CD0"/>
    <w:rsid w:val="00DD6ECC"/>
    <w:rsid w:val="00DE0EFA"/>
    <w:rsid w:val="00DE36C5"/>
    <w:rsid w:val="00DE4447"/>
    <w:rsid w:val="00DE5B4E"/>
    <w:rsid w:val="00DE6481"/>
    <w:rsid w:val="00DE65A8"/>
    <w:rsid w:val="00DE66F7"/>
    <w:rsid w:val="00DE6E96"/>
    <w:rsid w:val="00DF2951"/>
    <w:rsid w:val="00DF5CF3"/>
    <w:rsid w:val="00E044CA"/>
    <w:rsid w:val="00E05623"/>
    <w:rsid w:val="00E06389"/>
    <w:rsid w:val="00E06979"/>
    <w:rsid w:val="00E11F94"/>
    <w:rsid w:val="00E13C19"/>
    <w:rsid w:val="00E220A9"/>
    <w:rsid w:val="00E2473A"/>
    <w:rsid w:val="00E324B4"/>
    <w:rsid w:val="00E32720"/>
    <w:rsid w:val="00E339C9"/>
    <w:rsid w:val="00E379D2"/>
    <w:rsid w:val="00E41FD3"/>
    <w:rsid w:val="00E42EA2"/>
    <w:rsid w:val="00E42FDE"/>
    <w:rsid w:val="00E463E8"/>
    <w:rsid w:val="00E521D5"/>
    <w:rsid w:val="00E52690"/>
    <w:rsid w:val="00E56CC5"/>
    <w:rsid w:val="00E62ACB"/>
    <w:rsid w:val="00E654FE"/>
    <w:rsid w:val="00E714C7"/>
    <w:rsid w:val="00E7155D"/>
    <w:rsid w:val="00E73C27"/>
    <w:rsid w:val="00E807A5"/>
    <w:rsid w:val="00E90998"/>
    <w:rsid w:val="00E90D0D"/>
    <w:rsid w:val="00EA1BB4"/>
    <w:rsid w:val="00EA20A2"/>
    <w:rsid w:val="00EA2315"/>
    <w:rsid w:val="00EA27C8"/>
    <w:rsid w:val="00EA51AF"/>
    <w:rsid w:val="00EB122D"/>
    <w:rsid w:val="00EB57D3"/>
    <w:rsid w:val="00EB5EE1"/>
    <w:rsid w:val="00EB77F8"/>
    <w:rsid w:val="00EC0D5F"/>
    <w:rsid w:val="00EC1200"/>
    <w:rsid w:val="00EC120C"/>
    <w:rsid w:val="00EC1ED1"/>
    <w:rsid w:val="00EC468A"/>
    <w:rsid w:val="00ED02EA"/>
    <w:rsid w:val="00ED171A"/>
    <w:rsid w:val="00ED1A49"/>
    <w:rsid w:val="00ED2AEF"/>
    <w:rsid w:val="00ED7E7C"/>
    <w:rsid w:val="00EE27DE"/>
    <w:rsid w:val="00EE6CA3"/>
    <w:rsid w:val="00EE6EB3"/>
    <w:rsid w:val="00EF018E"/>
    <w:rsid w:val="00EF6872"/>
    <w:rsid w:val="00EF6E72"/>
    <w:rsid w:val="00F056EB"/>
    <w:rsid w:val="00F11C18"/>
    <w:rsid w:val="00F12470"/>
    <w:rsid w:val="00F165F0"/>
    <w:rsid w:val="00F2207B"/>
    <w:rsid w:val="00F222DF"/>
    <w:rsid w:val="00F23588"/>
    <w:rsid w:val="00F24637"/>
    <w:rsid w:val="00F24980"/>
    <w:rsid w:val="00F36D61"/>
    <w:rsid w:val="00F4082C"/>
    <w:rsid w:val="00F42B4E"/>
    <w:rsid w:val="00F46023"/>
    <w:rsid w:val="00F57B5D"/>
    <w:rsid w:val="00F60DD2"/>
    <w:rsid w:val="00F61947"/>
    <w:rsid w:val="00F62036"/>
    <w:rsid w:val="00F65128"/>
    <w:rsid w:val="00F727FC"/>
    <w:rsid w:val="00F747C0"/>
    <w:rsid w:val="00F75797"/>
    <w:rsid w:val="00F817AE"/>
    <w:rsid w:val="00F8186E"/>
    <w:rsid w:val="00F82282"/>
    <w:rsid w:val="00F82833"/>
    <w:rsid w:val="00F86B5C"/>
    <w:rsid w:val="00F90345"/>
    <w:rsid w:val="00F92417"/>
    <w:rsid w:val="00F94E4C"/>
    <w:rsid w:val="00FA3422"/>
    <w:rsid w:val="00FA76D7"/>
    <w:rsid w:val="00FA7CA1"/>
    <w:rsid w:val="00FB6FD5"/>
    <w:rsid w:val="00FC6118"/>
    <w:rsid w:val="00FC7CE6"/>
    <w:rsid w:val="00FE057D"/>
    <w:rsid w:val="00FE05A6"/>
    <w:rsid w:val="00FE1717"/>
    <w:rsid w:val="00FE1D38"/>
    <w:rsid w:val="00FE63D4"/>
    <w:rsid w:val="00FF10D5"/>
    <w:rsid w:val="00FF1C37"/>
    <w:rsid w:val="00FF4A57"/>
    <w:rsid w:val="00FF6EB5"/>
    <w:rsid w:val="21B041C0"/>
    <w:rsid w:val="274B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BE1F70A"/>
  <w15:docId w15:val="{106984B7-7BE9-4A4B-8801-A6D16614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semiHidden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0214;\&#25171;&#21360;&#36755;&#20986;\&#29992;&#30340;\hsxcbd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AD9E5F-6A9F-491C-B4AB-61EBCAF1F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hsxcbd.dot</Template>
  <TotalTime>55</TotalTime>
  <Pages>3</Pages>
  <Words>17</Words>
  <Characters>99</Characters>
  <Application>Microsoft Office Word</Application>
  <DocSecurity>0</DocSecurity>
  <Lines>1</Lines>
  <Paragraphs>1</Paragraphs>
  <ScaleCrop>false</ScaleCrop>
  <Company>Lenovo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支佳</dc:creator>
  <cp:lastModifiedBy>杨 琪</cp:lastModifiedBy>
  <cp:revision>38</cp:revision>
  <cp:lastPrinted>2017-06-08T08:34:00Z</cp:lastPrinted>
  <dcterms:created xsi:type="dcterms:W3CDTF">2018-06-14T05:58:00Z</dcterms:created>
  <dcterms:modified xsi:type="dcterms:W3CDTF">2019-01-04T06:36:00Z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